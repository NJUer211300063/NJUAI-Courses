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922D4" w14:textId="77777777" w:rsidR="00BC41F5" w:rsidRDefault="00BC41F5" w:rsidP="00BC41F5">
      <w:pPr>
        <w:pStyle w:val="Default"/>
      </w:pPr>
    </w:p>
    <w:p w14:paraId="4B8D260D" w14:textId="7EFB8492" w:rsidR="00BC41F5" w:rsidRPr="004344DF" w:rsidRDefault="00BC41F5" w:rsidP="00BC41F5">
      <w:pPr>
        <w:pStyle w:val="-RBNTd"/>
        <w:spacing w:before="156" w:after="156"/>
        <w:rPr>
          <w:sz w:val="52"/>
          <w:szCs w:val="52"/>
        </w:rPr>
      </w:pPr>
      <w:r>
        <w:t xml:space="preserve"> </w:t>
      </w:r>
      <w:r w:rsidR="004344DF">
        <w:rPr>
          <w:sz w:val="52"/>
          <w:szCs w:val="52"/>
        </w:rPr>
        <w:t>P</w:t>
      </w:r>
      <w:r w:rsidR="004344DF">
        <w:rPr>
          <w:rFonts w:hint="eastAsia"/>
          <w:sz w:val="52"/>
          <w:szCs w:val="52"/>
        </w:rPr>
        <w:t>ython</w:t>
      </w:r>
      <w:r w:rsidR="004344DF">
        <w:rPr>
          <w:rFonts w:hint="eastAsia"/>
          <w:sz w:val="52"/>
          <w:szCs w:val="52"/>
        </w:rPr>
        <w:t>程序设计实验报告</w:t>
      </w:r>
    </w:p>
    <w:p w14:paraId="0FBE3F76" w14:textId="10954472" w:rsidR="00BC41F5" w:rsidRDefault="00BC41F5" w:rsidP="00BC41F5">
      <w:pPr>
        <w:pStyle w:val="-RBNTc"/>
        <w:spacing w:before="156"/>
        <w:ind w:firstLineChars="0" w:firstLine="0"/>
      </w:pPr>
    </w:p>
    <w:p w14:paraId="7ACE1349" w14:textId="63F80AF7" w:rsidR="00BC41F5" w:rsidRDefault="00BC41F5" w:rsidP="00BC41F5">
      <w:pPr>
        <w:pStyle w:val="Default"/>
      </w:pPr>
    </w:p>
    <w:p w14:paraId="3DC99BF8" w14:textId="657D2198" w:rsidR="00BC41F5" w:rsidRDefault="004344DF" w:rsidP="00BC41F5">
      <w:pPr>
        <w:pStyle w:val="-RBNTd"/>
        <w:spacing w:before="156" w:after="156"/>
      </w:pPr>
      <w:r>
        <w:rPr>
          <w:rFonts w:hint="eastAsia"/>
        </w:rPr>
        <w:t>五子棋（阶段二）</w:t>
      </w:r>
    </w:p>
    <w:p w14:paraId="66654511" w14:textId="5617864D" w:rsidR="00BC41F5" w:rsidRDefault="00BC41F5" w:rsidP="00BC41F5">
      <w:pPr>
        <w:pStyle w:val="Default"/>
      </w:pPr>
    </w:p>
    <w:p w14:paraId="5F880BBE" w14:textId="013754B7" w:rsidR="00BC41F5" w:rsidRDefault="00BC41F5" w:rsidP="00BC41F5">
      <w:pPr>
        <w:pStyle w:val="Default"/>
      </w:pPr>
    </w:p>
    <w:p w14:paraId="42B9980B" w14:textId="650AB43D" w:rsidR="00BC41F5" w:rsidRDefault="00BC41F5" w:rsidP="00BC41F5">
      <w:pPr>
        <w:pStyle w:val="Default"/>
      </w:pPr>
    </w:p>
    <w:p w14:paraId="66B17015" w14:textId="4025D35C" w:rsidR="00BC41F5" w:rsidRDefault="00BC41F5" w:rsidP="00BC41F5">
      <w:pPr>
        <w:pStyle w:val="Default"/>
      </w:pPr>
    </w:p>
    <w:p w14:paraId="062A4253" w14:textId="77777777" w:rsidR="00BC41F5" w:rsidRDefault="00BC41F5" w:rsidP="00BC41F5">
      <w:pPr>
        <w:pStyle w:val="Default"/>
      </w:pPr>
    </w:p>
    <w:p w14:paraId="4EC6CD02" w14:textId="6791EB2D" w:rsidR="00BC41F5" w:rsidRPr="00BC41F5" w:rsidRDefault="00BC41F5" w:rsidP="00BC41F5">
      <w:pPr>
        <w:pStyle w:val="-RBNTe"/>
        <w:ind w:left="1260" w:firstLineChars="200" w:firstLine="640"/>
      </w:pPr>
      <w:r w:rsidRPr="00BC41F5">
        <w:rPr>
          <w:rFonts w:hint="eastAsia"/>
        </w:rPr>
        <w:t>院系：人工智能学院</w:t>
      </w:r>
    </w:p>
    <w:p w14:paraId="3BB39860" w14:textId="77777777" w:rsidR="00BC41F5" w:rsidRPr="00BC41F5" w:rsidRDefault="00BC41F5" w:rsidP="00BC41F5">
      <w:pPr>
        <w:pStyle w:val="-RBNTe"/>
        <w:ind w:left="1260" w:firstLineChars="200" w:firstLine="640"/>
      </w:pPr>
      <w:r w:rsidRPr="00BC41F5">
        <w:rPr>
          <w:rFonts w:hint="eastAsia"/>
        </w:rPr>
        <w:t>姓名：张运吉</w:t>
      </w:r>
    </w:p>
    <w:p w14:paraId="73E95BC3" w14:textId="77777777" w:rsidR="00BC41F5" w:rsidRPr="00BC41F5" w:rsidRDefault="00BC41F5" w:rsidP="00BC41F5">
      <w:pPr>
        <w:pStyle w:val="-RBNTe"/>
        <w:ind w:leftChars="285" w:left="598" w:firstLineChars="400" w:firstLine="1280"/>
      </w:pPr>
      <w:r w:rsidRPr="00BC41F5">
        <w:rPr>
          <w:rFonts w:hint="eastAsia"/>
        </w:rPr>
        <w:t>学号：</w:t>
      </w:r>
      <w:r w:rsidRPr="00BC41F5">
        <w:t>211300063</w:t>
      </w:r>
    </w:p>
    <w:p w14:paraId="5A722D37" w14:textId="77777777" w:rsidR="00BC41F5" w:rsidRPr="00BC41F5" w:rsidRDefault="00BC41F5" w:rsidP="00BC41F5">
      <w:pPr>
        <w:pStyle w:val="-RBNTe"/>
        <w:ind w:left="1260" w:firstLineChars="200" w:firstLine="640"/>
      </w:pPr>
      <w:r w:rsidRPr="00BC41F5">
        <w:rPr>
          <w:rFonts w:hint="eastAsia"/>
        </w:rPr>
        <w:t>班级：</w:t>
      </w:r>
      <w:r w:rsidRPr="00BC41F5">
        <w:t>21</w:t>
      </w:r>
      <w:r w:rsidRPr="00BC41F5">
        <w:rPr>
          <w:rFonts w:hint="eastAsia"/>
        </w:rPr>
        <w:t>级人工智能学院</w:t>
      </w:r>
      <w:r w:rsidRPr="00BC41F5">
        <w:t>AI2</w:t>
      </w:r>
      <w:r w:rsidRPr="00BC41F5">
        <w:rPr>
          <w:rFonts w:hint="eastAsia"/>
        </w:rPr>
        <w:t>班</w:t>
      </w:r>
    </w:p>
    <w:p w14:paraId="693D8E0A" w14:textId="77777777" w:rsidR="00BC41F5" w:rsidRPr="00BC41F5" w:rsidRDefault="00BC41F5" w:rsidP="00BC41F5">
      <w:pPr>
        <w:pStyle w:val="-RBNTe"/>
        <w:ind w:left="1260" w:firstLineChars="200" w:firstLine="640"/>
      </w:pPr>
      <w:r w:rsidRPr="00BC41F5">
        <w:rPr>
          <w:rFonts w:hint="eastAsia"/>
        </w:rPr>
        <w:t>邮箱：</w:t>
      </w:r>
      <w:r w:rsidRPr="00BC41F5">
        <w:t>211300063@smail.nju.edu.cn</w:t>
      </w:r>
    </w:p>
    <w:p w14:paraId="0B278CAE" w14:textId="1A0E8385" w:rsidR="007424F9" w:rsidRDefault="00BC41F5" w:rsidP="00BC41F5">
      <w:pPr>
        <w:pStyle w:val="-RBNTe"/>
        <w:ind w:left="1260" w:firstLineChars="200" w:firstLine="640"/>
      </w:pPr>
      <w:r w:rsidRPr="00BC41F5">
        <w:rPr>
          <w:rFonts w:hint="eastAsia"/>
        </w:rPr>
        <w:t>时间：</w:t>
      </w:r>
      <w:r w:rsidRPr="00BC41F5">
        <w:t>2022</w:t>
      </w:r>
      <w:r w:rsidRPr="00BC41F5">
        <w:rPr>
          <w:rFonts w:hint="eastAsia"/>
        </w:rPr>
        <w:t>年</w:t>
      </w:r>
      <w:r w:rsidR="004344DF">
        <w:t>5</w:t>
      </w:r>
      <w:r w:rsidRPr="00BC41F5">
        <w:rPr>
          <w:rFonts w:hint="eastAsia"/>
        </w:rPr>
        <w:t>月</w:t>
      </w:r>
      <w:r w:rsidR="004344DF">
        <w:t>1</w:t>
      </w:r>
      <w:r w:rsidRPr="00BC41F5">
        <w:rPr>
          <w:rFonts w:hint="eastAsia"/>
        </w:rPr>
        <w:t>日</w:t>
      </w:r>
    </w:p>
    <w:p w14:paraId="54E2AB1D" w14:textId="77777777" w:rsidR="007424F9" w:rsidRDefault="007424F9">
      <w:pPr>
        <w:rPr>
          <w:rFonts w:ascii="DejaVu Sans Condensed" w:eastAsia="黑体" w:hAnsi="DejaVu Sans Condensed" w:cs="Times New Roman"/>
          <w:sz w:val="32"/>
          <w:szCs w:val="24"/>
        </w:rPr>
      </w:pPr>
      <w:r>
        <w:br w:type="page"/>
      </w:r>
    </w:p>
    <w:sdt>
      <w:sdtPr>
        <w:rPr>
          <w:rFonts w:asciiTheme="minorHAnsi" w:eastAsiaTheme="minorEastAsia" w:hAnsiTheme="minorHAnsi" w:cstheme="minorBidi"/>
          <w:kern w:val="2"/>
          <w:sz w:val="21"/>
          <w:szCs w:val="21"/>
          <w:lang w:val="zh-CN" w:eastAsia="zh-CN"/>
        </w:rPr>
        <w:id w:val="822079053"/>
        <w:docPartObj>
          <w:docPartGallery w:val="Table of Contents"/>
          <w:docPartUnique/>
        </w:docPartObj>
      </w:sdtPr>
      <w:sdtEndPr>
        <w:rPr>
          <w:b/>
          <w:bCs/>
        </w:rPr>
      </w:sdtEndPr>
      <w:sdtContent>
        <w:p w14:paraId="0FE70737" w14:textId="1ECC23A2" w:rsidR="007424F9" w:rsidRDefault="007424F9">
          <w:pPr>
            <w:pStyle w:val="TOC"/>
          </w:pPr>
          <w:r>
            <w:rPr>
              <w:lang w:val="zh-CN" w:eastAsia="zh-CN"/>
            </w:rPr>
            <w:t>目录</w:t>
          </w:r>
        </w:p>
        <w:p w14:paraId="1371A368" w14:textId="585E9293" w:rsidR="00267CF0" w:rsidRDefault="007424F9">
          <w:pPr>
            <w:pStyle w:val="TOC1"/>
            <w:rPr>
              <w:noProof/>
              <w:szCs w:val="22"/>
            </w:rPr>
          </w:pPr>
          <w:r>
            <w:fldChar w:fldCharType="begin"/>
          </w:r>
          <w:r>
            <w:instrText xml:space="preserve"> TOC \o "1-3" \h \z \u </w:instrText>
          </w:r>
          <w:r>
            <w:fldChar w:fldCharType="separate"/>
          </w:r>
          <w:hyperlink w:anchor="_Toc102749483" w:history="1">
            <w:r w:rsidR="00267CF0" w:rsidRPr="007C62ED">
              <w:rPr>
                <w:rStyle w:val="ae"/>
                <w:noProof/>
              </w:rPr>
              <w:t xml:space="preserve">1 </w:t>
            </w:r>
            <w:r w:rsidR="00267CF0" w:rsidRPr="007C62ED">
              <w:rPr>
                <w:rStyle w:val="ae"/>
                <w:noProof/>
              </w:rPr>
              <w:t>实验目的：</w:t>
            </w:r>
            <w:r w:rsidR="00267CF0">
              <w:rPr>
                <w:noProof/>
                <w:webHidden/>
              </w:rPr>
              <w:tab/>
            </w:r>
            <w:r w:rsidR="00267CF0">
              <w:rPr>
                <w:noProof/>
                <w:webHidden/>
              </w:rPr>
              <w:fldChar w:fldCharType="begin"/>
            </w:r>
            <w:r w:rsidR="00267CF0">
              <w:rPr>
                <w:noProof/>
                <w:webHidden/>
              </w:rPr>
              <w:instrText xml:space="preserve"> PAGEREF _Toc102749483 \h </w:instrText>
            </w:r>
            <w:r w:rsidR="00267CF0">
              <w:rPr>
                <w:noProof/>
                <w:webHidden/>
              </w:rPr>
            </w:r>
            <w:r w:rsidR="00267CF0">
              <w:rPr>
                <w:noProof/>
                <w:webHidden/>
              </w:rPr>
              <w:fldChar w:fldCharType="separate"/>
            </w:r>
            <w:r w:rsidR="00742964">
              <w:rPr>
                <w:noProof/>
                <w:webHidden/>
              </w:rPr>
              <w:t>3</w:t>
            </w:r>
            <w:r w:rsidR="00267CF0">
              <w:rPr>
                <w:noProof/>
                <w:webHidden/>
              </w:rPr>
              <w:fldChar w:fldCharType="end"/>
            </w:r>
          </w:hyperlink>
        </w:p>
        <w:p w14:paraId="09968B33" w14:textId="55F8B37F" w:rsidR="00267CF0" w:rsidRDefault="00267CF0">
          <w:pPr>
            <w:pStyle w:val="TOC1"/>
            <w:rPr>
              <w:noProof/>
              <w:szCs w:val="22"/>
            </w:rPr>
          </w:pPr>
          <w:hyperlink w:anchor="_Toc102749484" w:history="1">
            <w:r w:rsidRPr="007C62ED">
              <w:rPr>
                <w:rStyle w:val="ae"/>
                <w:noProof/>
              </w:rPr>
              <w:t xml:space="preserve">2 </w:t>
            </w:r>
            <w:r w:rsidRPr="007C62ED">
              <w:rPr>
                <w:rStyle w:val="ae"/>
                <w:noProof/>
              </w:rPr>
              <w:t>实验内容：</w:t>
            </w:r>
            <w:r>
              <w:rPr>
                <w:noProof/>
                <w:webHidden/>
              </w:rPr>
              <w:tab/>
            </w:r>
            <w:r>
              <w:rPr>
                <w:noProof/>
                <w:webHidden/>
              </w:rPr>
              <w:fldChar w:fldCharType="begin"/>
            </w:r>
            <w:r>
              <w:rPr>
                <w:noProof/>
                <w:webHidden/>
              </w:rPr>
              <w:instrText xml:space="preserve"> PAGEREF _Toc102749484 \h </w:instrText>
            </w:r>
            <w:r>
              <w:rPr>
                <w:noProof/>
                <w:webHidden/>
              </w:rPr>
            </w:r>
            <w:r>
              <w:rPr>
                <w:noProof/>
                <w:webHidden/>
              </w:rPr>
              <w:fldChar w:fldCharType="separate"/>
            </w:r>
            <w:r w:rsidR="00742964">
              <w:rPr>
                <w:noProof/>
                <w:webHidden/>
              </w:rPr>
              <w:t>3</w:t>
            </w:r>
            <w:r>
              <w:rPr>
                <w:noProof/>
                <w:webHidden/>
              </w:rPr>
              <w:fldChar w:fldCharType="end"/>
            </w:r>
          </w:hyperlink>
        </w:p>
        <w:p w14:paraId="6F66E2C4" w14:textId="5D61706B" w:rsidR="00267CF0" w:rsidRDefault="00267CF0">
          <w:pPr>
            <w:pStyle w:val="TOC1"/>
            <w:rPr>
              <w:noProof/>
              <w:szCs w:val="22"/>
            </w:rPr>
          </w:pPr>
          <w:hyperlink w:anchor="_Toc102749485" w:history="1">
            <w:r w:rsidRPr="007C62ED">
              <w:rPr>
                <w:rStyle w:val="ae"/>
                <w:noProof/>
              </w:rPr>
              <w:t xml:space="preserve">3 </w:t>
            </w:r>
            <w:r w:rsidRPr="007C62ED">
              <w:rPr>
                <w:rStyle w:val="ae"/>
                <w:noProof/>
              </w:rPr>
              <w:t>人机对战：</w:t>
            </w:r>
            <w:r>
              <w:rPr>
                <w:noProof/>
                <w:webHidden/>
              </w:rPr>
              <w:tab/>
            </w:r>
            <w:r>
              <w:rPr>
                <w:noProof/>
                <w:webHidden/>
              </w:rPr>
              <w:fldChar w:fldCharType="begin"/>
            </w:r>
            <w:r>
              <w:rPr>
                <w:noProof/>
                <w:webHidden/>
              </w:rPr>
              <w:instrText xml:space="preserve"> PAGEREF _Toc102749485 \h </w:instrText>
            </w:r>
            <w:r>
              <w:rPr>
                <w:noProof/>
                <w:webHidden/>
              </w:rPr>
            </w:r>
            <w:r>
              <w:rPr>
                <w:noProof/>
                <w:webHidden/>
              </w:rPr>
              <w:fldChar w:fldCharType="separate"/>
            </w:r>
            <w:r w:rsidR="00742964">
              <w:rPr>
                <w:noProof/>
                <w:webHidden/>
              </w:rPr>
              <w:t>3</w:t>
            </w:r>
            <w:r>
              <w:rPr>
                <w:noProof/>
                <w:webHidden/>
              </w:rPr>
              <w:fldChar w:fldCharType="end"/>
            </w:r>
          </w:hyperlink>
        </w:p>
        <w:p w14:paraId="59165EBB" w14:textId="1162CAC6" w:rsidR="00267CF0" w:rsidRDefault="00267CF0">
          <w:pPr>
            <w:pStyle w:val="TOC2"/>
            <w:tabs>
              <w:tab w:val="right" w:leader="dot" w:pos="8296"/>
            </w:tabs>
            <w:rPr>
              <w:noProof/>
              <w:szCs w:val="22"/>
            </w:rPr>
          </w:pPr>
          <w:hyperlink w:anchor="_Toc102749486" w:history="1">
            <w:r w:rsidRPr="007C62ED">
              <w:rPr>
                <w:rStyle w:val="ae"/>
                <w:noProof/>
              </w:rPr>
              <w:t xml:space="preserve">3.1 </w:t>
            </w:r>
            <w:r w:rsidRPr="007C62ED">
              <w:rPr>
                <w:rStyle w:val="ae"/>
                <w:noProof/>
              </w:rPr>
              <w:t>评估函数</w:t>
            </w:r>
            <w:r w:rsidRPr="007C62ED">
              <w:rPr>
                <w:rStyle w:val="ae"/>
                <w:noProof/>
              </w:rPr>
              <w:t>1</w:t>
            </w:r>
            <w:r w:rsidRPr="007C62ED">
              <w:rPr>
                <w:rStyle w:val="ae"/>
                <w:noProof/>
              </w:rPr>
              <w:t>：</w:t>
            </w:r>
            <w:r>
              <w:rPr>
                <w:noProof/>
                <w:webHidden/>
              </w:rPr>
              <w:tab/>
            </w:r>
            <w:r>
              <w:rPr>
                <w:noProof/>
                <w:webHidden/>
              </w:rPr>
              <w:fldChar w:fldCharType="begin"/>
            </w:r>
            <w:r>
              <w:rPr>
                <w:noProof/>
                <w:webHidden/>
              </w:rPr>
              <w:instrText xml:space="preserve"> PAGEREF _Toc102749486 \h </w:instrText>
            </w:r>
            <w:r>
              <w:rPr>
                <w:noProof/>
                <w:webHidden/>
              </w:rPr>
            </w:r>
            <w:r>
              <w:rPr>
                <w:noProof/>
                <w:webHidden/>
              </w:rPr>
              <w:fldChar w:fldCharType="separate"/>
            </w:r>
            <w:r w:rsidR="00742964">
              <w:rPr>
                <w:noProof/>
                <w:webHidden/>
              </w:rPr>
              <w:t>3</w:t>
            </w:r>
            <w:r>
              <w:rPr>
                <w:noProof/>
                <w:webHidden/>
              </w:rPr>
              <w:fldChar w:fldCharType="end"/>
            </w:r>
          </w:hyperlink>
        </w:p>
        <w:p w14:paraId="4A3D0A91" w14:textId="0E8A0D40" w:rsidR="00267CF0" w:rsidRDefault="00267CF0">
          <w:pPr>
            <w:pStyle w:val="TOC2"/>
            <w:tabs>
              <w:tab w:val="right" w:leader="dot" w:pos="8296"/>
            </w:tabs>
            <w:rPr>
              <w:noProof/>
              <w:szCs w:val="22"/>
            </w:rPr>
          </w:pPr>
          <w:hyperlink w:anchor="_Toc102749487" w:history="1">
            <w:r w:rsidRPr="007C62ED">
              <w:rPr>
                <w:rStyle w:val="ae"/>
                <w:noProof/>
              </w:rPr>
              <w:t xml:space="preserve">3.2 </w:t>
            </w:r>
            <w:r w:rsidRPr="007C62ED">
              <w:rPr>
                <w:rStyle w:val="ae"/>
                <w:noProof/>
              </w:rPr>
              <w:t>评估函数</w:t>
            </w:r>
            <w:r w:rsidRPr="007C62ED">
              <w:rPr>
                <w:rStyle w:val="ae"/>
                <w:noProof/>
              </w:rPr>
              <w:t>2</w:t>
            </w:r>
            <w:r w:rsidRPr="007C62ED">
              <w:rPr>
                <w:rStyle w:val="ae"/>
                <w:noProof/>
              </w:rPr>
              <w:t>：</w:t>
            </w:r>
            <w:r>
              <w:rPr>
                <w:noProof/>
                <w:webHidden/>
              </w:rPr>
              <w:tab/>
            </w:r>
            <w:r>
              <w:rPr>
                <w:noProof/>
                <w:webHidden/>
              </w:rPr>
              <w:fldChar w:fldCharType="begin"/>
            </w:r>
            <w:r>
              <w:rPr>
                <w:noProof/>
                <w:webHidden/>
              </w:rPr>
              <w:instrText xml:space="preserve"> PAGEREF _Toc102749487 \h </w:instrText>
            </w:r>
            <w:r>
              <w:rPr>
                <w:noProof/>
                <w:webHidden/>
              </w:rPr>
            </w:r>
            <w:r>
              <w:rPr>
                <w:noProof/>
                <w:webHidden/>
              </w:rPr>
              <w:fldChar w:fldCharType="separate"/>
            </w:r>
            <w:r w:rsidR="00742964">
              <w:rPr>
                <w:noProof/>
                <w:webHidden/>
              </w:rPr>
              <w:t>5</w:t>
            </w:r>
            <w:r>
              <w:rPr>
                <w:noProof/>
                <w:webHidden/>
              </w:rPr>
              <w:fldChar w:fldCharType="end"/>
            </w:r>
          </w:hyperlink>
        </w:p>
        <w:p w14:paraId="22CB4654" w14:textId="4BE9F4D8" w:rsidR="00267CF0" w:rsidRDefault="00267CF0">
          <w:pPr>
            <w:pStyle w:val="TOC2"/>
            <w:tabs>
              <w:tab w:val="right" w:leader="dot" w:pos="8296"/>
            </w:tabs>
            <w:rPr>
              <w:noProof/>
              <w:szCs w:val="22"/>
            </w:rPr>
          </w:pPr>
          <w:hyperlink w:anchor="_Toc102749488" w:history="1">
            <w:r w:rsidRPr="007C62ED">
              <w:rPr>
                <w:rStyle w:val="ae"/>
                <w:noProof/>
              </w:rPr>
              <w:t>3.3 min-max</w:t>
            </w:r>
            <w:r w:rsidRPr="007C62ED">
              <w:rPr>
                <w:rStyle w:val="ae"/>
                <w:noProof/>
              </w:rPr>
              <w:t>算法、</w:t>
            </w:r>
            <w:r w:rsidRPr="007C62ED">
              <w:rPr>
                <w:rStyle w:val="ae"/>
                <w:noProof/>
              </w:rPr>
              <w:t>alpha-beta</w:t>
            </w:r>
            <w:r w:rsidRPr="007C62ED">
              <w:rPr>
                <w:rStyle w:val="ae"/>
                <w:noProof/>
              </w:rPr>
              <w:t>剪枝优化</w:t>
            </w:r>
            <w:r>
              <w:rPr>
                <w:noProof/>
                <w:webHidden/>
              </w:rPr>
              <w:tab/>
            </w:r>
            <w:r>
              <w:rPr>
                <w:noProof/>
                <w:webHidden/>
              </w:rPr>
              <w:fldChar w:fldCharType="begin"/>
            </w:r>
            <w:r>
              <w:rPr>
                <w:noProof/>
                <w:webHidden/>
              </w:rPr>
              <w:instrText xml:space="preserve"> PAGEREF _Toc102749488 \h </w:instrText>
            </w:r>
            <w:r>
              <w:rPr>
                <w:noProof/>
                <w:webHidden/>
              </w:rPr>
            </w:r>
            <w:r>
              <w:rPr>
                <w:noProof/>
                <w:webHidden/>
              </w:rPr>
              <w:fldChar w:fldCharType="separate"/>
            </w:r>
            <w:r w:rsidR="00742964">
              <w:rPr>
                <w:noProof/>
                <w:webHidden/>
              </w:rPr>
              <w:t>6</w:t>
            </w:r>
            <w:r>
              <w:rPr>
                <w:noProof/>
                <w:webHidden/>
              </w:rPr>
              <w:fldChar w:fldCharType="end"/>
            </w:r>
          </w:hyperlink>
        </w:p>
        <w:p w14:paraId="6B55BC56" w14:textId="0FF29CA7" w:rsidR="00267CF0" w:rsidRDefault="00267CF0">
          <w:pPr>
            <w:pStyle w:val="TOC1"/>
            <w:rPr>
              <w:noProof/>
              <w:szCs w:val="22"/>
            </w:rPr>
          </w:pPr>
          <w:hyperlink w:anchor="_Toc102749489" w:history="1">
            <w:r w:rsidRPr="007C62ED">
              <w:rPr>
                <w:rStyle w:val="ae"/>
                <w:noProof/>
              </w:rPr>
              <w:t xml:space="preserve">4. </w:t>
            </w:r>
            <w:r w:rsidRPr="007C62ED">
              <w:rPr>
                <w:rStyle w:val="ae"/>
                <w:noProof/>
              </w:rPr>
              <w:t>代码运行：</w:t>
            </w:r>
            <w:r>
              <w:rPr>
                <w:noProof/>
                <w:webHidden/>
              </w:rPr>
              <w:tab/>
            </w:r>
            <w:r>
              <w:rPr>
                <w:noProof/>
                <w:webHidden/>
              </w:rPr>
              <w:fldChar w:fldCharType="begin"/>
            </w:r>
            <w:r>
              <w:rPr>
                <w:noProof/>
                <w:webHidden/>
              </w:rPr>
              <w:instrText xml:space="preserve"> PAGEREF _Toc102749489 \h </w:instrText>
            </w:r>
            <w:r>
              <w:rPr>
                <w:noProof/>
                <w:webHidden/>
              </w:rPr>
            </w:r>
            <w:r>
              <w:rPr>
                <w:noProof/>
                <w:webHidden/>
              </w:rPr>
              <w:fldChar w:fldCharType="separate"/>
            </w:r>
            <w:r w:rsidR="00742964">
              <w:rPr>
                <w:noProof/>
                <w:webHidden/>
              </w:rPr>
              <w:t>7</w:t>
            </w:r>
            <w:r>
              <w:rPr>
                <w:noProof/>
                <w:webHidden/>
              </w:rPr>
              <w:fldChar w:fldCharType="end"/>
            </w:r>
          </w:hyperlink>
        </w:p>
        <w:p w14:paraId="2D0C903D" w14:textId="53271572" w:rsidR="007424F9" w:rsidRDefault="007424F9">
          <w:r>
            <w:rPr>
              <w:b/>
              <w:bCs/>
              <w:lang w:val="zh-CN"/>
            </w:rPr>
            <w:fldChar w:fldCharType="end"/>
          </w:r>
        </w:p>
      </w:sdtContent>
    </w:sdt>
    <w:p w14:paraId="6813483A" w14:textId="74698A2E" w:rsidR="00BC41F5" w:rsidRDefault="00BC41F5">
      <w:pPr>
        <w:rPr>
          <w:rFonts w:ascii="DejaVu Sans Condensed" w:eastAsia="黑体" w:hAnsi="DejaVu Sans Condensed" w:cs="Times New Roman"/>
          <w:sz w:val="32"/>
          <w:szCs w:val="24"/>
        </w:rPr>
      </w:pPr>
    </w:p>
    <w:p w14:paraId="08A35AB0" w14:textId="77777777" w:rsidR="00FC68D9" w:rsidRDefault="00FC68D9" w:rsidP="007424F9">
      <w:pPr>
        <w:pStyle w:val="-RBNT0"/>
        <w:numPr>
          <w:ilvl w:val="0"/>
          <w:numId w:val="0"/>
        </w:numPr>
        <w:spacing w:before="312" w:after="156"/>
        <w:jc w:val="left"/>
        <w:sectPr w:rsidR="00FC68D9" w:rsidSect="00EE1C00">
          <w:footerReference w:type="default" r:id="rId8"/>
          <w:pgSz w:w="11906" w:h="16838"/>
          <w:pgMar w:top="1440" w:right="1800" w:bottom="1440" w:left="1800" w:header="851" w:footer="992" w:gutter="0"/>
          <w:cols w:space="425"/>
          <w:docGrid w:type="lines" w:linePitch="312"/>
        </w:sectPr>
      </w:pPr>
    </w:p>
    <w:p w14:paraId="74EE9343" w14:textId="3BAF68BD" w:rsidR="002614AC" w:rsidRDefault="00BC41F5" w:rsidP="002614AC">
      <w:pPr>
        <w:pStyle w:val="-RBNT0"/>
        <w:spacing w:before="312" w:after="156"/>
        <w:jc w:val="left"/>
      </w:pPr>
      <w:bookmarkStart w:id="0" w:name="_Toc102749483"/>
      <w:r>
        <w:rPr>
          <w:rFonts w:hint="eastAsia"/>
        </w:rPr>
        <w:lastRenderedPageBreak/>
        <w:t>实验目的：</w:t>
      </w:r>
      <w:bookmarkEnd w:id="0"/>
    </w:p>
    <w:p w14:paraId="2B759018" w14:textId="74CD403A" w:rsidR="00A52B38" w:rsidRPr="004344DF" w:rsidRDefault="004344DF" w:rsidP="004344DF">
      <w:pPr>
        <w:pStyle w:val="-RBNTc"/>
        <w:spacing w:before="156"/>
        <w:ind w:firstLine="480"/>
      </w:pPr>
      <w:r w:rsidRPr="004344DF">
        <w:rPr>
          <w:rFonts w:hint="eastAsia"/>
        </w:rPr>
        <w:t>五子棋是一种风靡世界的棋类游戏，在世界各处五子棋的表现可能各有不同，但其规则和内核都大致相同。五子棋简单而富有趣味，双方按顺序分别在棋盘上布子，先将</w:t>
      </w:r>
      <w:r w:rsidRPr="004344DF">
        <w:t>5</w:t>
      </w:r>
      <w:r w:rsidRPr="004344DF">
        <w:t>个相同棋子横向、纵向或对角线方向连接的一方获胜。</w:t>
      </w:r>
      <w:r w:rsidRPr="004344DF">
        <w:rPr>
          <w:rFonts w:hint="eastAsia"/>
        </w:rPr>
        <w:t>本项目最终目标是完成一个可与人类博弈的五子棋程序。</w:t>
      </w:r>
      <w:r w:rsidR="00DF5CCA">
        <w:rPr>
          <w:rFonts w:hint="eastAsia"/>
        </w:rPr>
        <w:t>阶段二的目标是实现人机对战。</w:t>
      </w:r>
    </w:p>
    <w:p w14:paraId="39D87C7F" w14:textId="77777777" w:rsidR="002614AC" w:rsidRPr="002614AC" w:rsidRDefault="002614AC" w:rsidP="002614AC">
      <w:pPr>
        <w:pStyle w:val="-RBNTc"/>
        <w:spacing w:before="156"/>
        <w:ind w:firstLine="480"/>
        <w:jc w:val="left"/>
      </w:pPr>
    </w:p>
    <w:p w14:paraId="6C831B9C" w14:textId="52EBB3A3" w:rsidR="002614AC" w:rsidRDefault="002614AC" w:rsidP="002614AC">
      <w:pPr>
        <w:pStyle w:val="-RBNT0"/>
        <w:spacing w:before="312" w:after="156"/>
        <w:jc w:val="left"/>
      </w:pPr>
      <w:bookmarkStart w:id="1" w:name="_Toc102749484"/>
      <w:r>
        <w:rPr>
          <w:rFonts w:hint="eastAsia"/>
        </w:rPr>
        <w:t>实验内容：</w:t>
      </w:r>
      <w:bookmarkEnd w:id="1"/>
    </w:p>
    <w:p w14:paraId="4925849A" w14:textId="78A9B72E" w:rsidR="00C30074" w:rsidRDefault="00C30074" w:rsidP="008B443F">
      <w:pPr>
        <w:pStyle w:val="-RBNTc"/>
        <w:spacing w:beforeLines="0" w:before="0"/>
        <w:ind w:firstLine="480"/>
      </w:pPr>
      <w:r>
        <w:rPr>
          <w:rFonts w:hint="eastAsia"/>
        </w:rPr>
        <w:t>阶段</w:t>
      </w:r>
      <w:proofErr w:type="gramStart"/>
      <w:r>
        <w:rPr>
          <w:rFonts w:hint="eastAsia"/>
        </w:rPr>
        <w:t>一</w:t>
      </w:r>
      <w:proofErr w:type="gramEnd"/>
      <w:r>
        <w:rPr>
          <w:rFonts w:hint="eastAsia"/>
        </w:rPr>
        <w:t>：</w:t>
      </w:r>
    </w:p>
    <w:p w14:paraId="3F5CD366" w14:textId="77777777" w:rsidR="00C30074" w:rsidRDefault="00C30074" w:rsidP="008B443F">
      <w:pPr>
        <w:pStyle w:val="-RBNTc"/>
        <w:spacing w:beforeLines="0" w:before="0"/>
        <w:ind w:firstLine="480"/>
      </w:pPr>
      <w:r>
        <w:t xml:space="preserve">1. </w:t>
      </w:r>
      <w:r>
        <w:t>学习五子棋规则，自定义棋盘大小（</w:t>
      </w:r>
      <w:r>
        <w:t>15 x 15</w:t>
      </w:r>
      <w:r>
        <w:t>或更大）。</w:t>
      </w:r>
    </w:p>
    <w:p w14:paraId="6726C685" w14:textId="77777777" w:rsidR="00C30074" w:rsidRDefault="00C30074" w:rsidP="008B443F">
      <w:pPr>
        <w:pStyle w:val="-RBNTc"/>
        <w:spacing w:beforeLines="0" w:before="0"/>
        <w:ind w:leftChars="100" w:left="210" w:firstLineChars="100" w:firstLine="240"/>
      </w:pPr>
      <w:r>
        <w:t xml:space="preserve">2. </w:t>
      </w:r>
      <w:r>
        <w:t>完成可支持两位玩家轮流下棋并使用命令行交互的五子棋程序（可使用坐标描述落子位置）。</w:t>
      </w:r>
    </w:p>
    <w:p w14:paraId="559ACDAF" w14:textId="77777777" w:rsidR="00C30074" w:rsidRDefault="00C30074" w:rsidP="008B443F">
      <w:pPr>
        <w:pStyle w:val="-RBNTc"/>
        <w:spacing w:beforeLines="0" w:before="0"/>
        <w:ind w:firstLine="480"/>
      </w:pPr>
      <w:r>
        <w:t xml:space="preserve">3. </w:t>
      </w:r>
      <w:r>
        <w:t>在上述基础上添加图形交互界面，支持鼠标点击。</w:t>
      </w:r>
    </w:p>
    <w:p w14:paraId="2ED18599" w14:textId="21E564DC" w:rsidR="00C30074" w:rsidRDefault="00C30074" w:rsidP="008B443F">
      <w:pPr>
        <w:pStyle w:val="-RBNTc"/>
        <w:spacing w:beforeLines="0" w:before="0"/>
        <w:ind w:firstLine="480"/>
      </w:pPr>
      <w:r>
        <w:rPr>
          <w:rFonts w:hint="eastAsia"/>
        </w:rPr>
        <w:t>阶段二：</w:t>
      </w:r>
    </w:p>
    <w:p w14:paraId="36FEFBF3" w14:textId="0125E30A" w:rsidR="00C30074" w:rsidRDefault="00C30074" w:rsidP="008B443F">
      <w:pPr>
        <w:pStyle w:val="-RBNTc"/>
        <w:spacing w:beforeLines="0" w:before="0"/>
        <w:ind w:firstLine="480"/>
      </w:pPr>
      <w:r>
        <w:t xml:space="preserve">1. </w:t>
      </w:r>
      <w:r>
        <w:t>使用搜索策略（如</w:t>
      </w:r>
      <w:r>
        <w:t>min-max</w:t>
      </w:r>
      <w:r>
        <w:t>算法、</w:t>
      </w:r>
      <w:r>
        <w:t>alpha-beta</w:t>
      </w:r>
      <w:r>
        <w:t>剪枝优化等）实现五子棋对弈智能体</w:t>
      </w:r>
      <w:r w:rsidR="00DF5CCA">
        <w:rPr>
          <w:rFonts w:hint="eastAsia"/>
        </w:rPr>
        <w:t>。</w:t>
      </w:r>
    </w:p>
    <w:p w14:paraId="6F146A0C" w14:textId="2583B4C0" w:rsidR="00C30074" w:rsidRDefault="00C30074" w:rsidP="008B443F">
      <w:pPr>
        <w:pStyle w:val="-RBNTc"/>
        <w:spacing w:beforeLines="0" w:before="0"/>
        <w:ind w:firstLine="480"/>
      </w:pPr>
      <w:r>
        <w:t xml:space="preserve">2. </w:t>
      </w:r>
      <w:r>
        <w:t>程序可与玩家进行博弈</w:t>
      </w:r>
      <w:r w:rsidR="00DF5CCA">
        <w:rPr>
          <w:rFonts w:hint="eastAsia"/>
        </w:rPr>
        <w:t>。</w:t>
      </w:r>
    </w:p>
    <w:p w14:paraId="7D354737" w14:textId="785B1D37" w:rsidR="00C30074" w:rsidRDefault="00C30074" w:rsidP="008B443F">
      <w:pPr>
        <w:pStyle w:val="-RBNTc"/>
        <w:spacing w:beforeLines="0" w:before="0"/>
        <w:ind w:firstLine="480"/>
      </w:pPr>
      <w:r>
        <w:rPr>
          <w:rFonts w:hint="eastAsia"/>
        </w:rPr>
        <w:t>阶段三：</w:t>
      </w:r>
    </w:p>
    <w:p w14:paraId="757EF1FD" w14:textId="1FD9DCE7" w:rsidR="00E37C14" w:rsidRDefault="00C30074" w:rsidP="008B443F">
      <w:pPr>
        <w:pStyle w:val="-RBNTc"/>
        <w:spacing w:beforeLines="0" w:before="0"/>
        <w:ind w:firstLine="480"/>
      </w:pPr>
      <w:r>
        <w:rPr>
          <w:rFonts w:hint="eastAsia"/>
        </w:rPr>
        <w:t>尝试使用机器学习或深度学习方法训练模型来实现更强的五子棋对弈程序，如使用卷积神经网络、强化学习算法等。</w:t>
      </w:r>
    </w:p>
    <w:p w14:paraId="520E4DF5" w14:textId="77777777" w:rsidR="00E37C14" w:rsidRDefault="00E37C14" w:rsidP="00E37C14">
      <w:pPr>
        <w:pStyle w:val="-RBNTc"/>
        <w:spacing w:before="156"/>
        <w:ind w:firstLine="480"/>
      </w:pPr>
    </w:p>
    <w:p w14:paraId="201713A1" w14:textId="787948A4" w:rsidR="00C30074" w:rsidRDefault="00DF5CCA" w:rsidP="00C30074">
      <w:pPr>
        <w:pStyle w:val="-RBNT0"/>
        <w:spacing w:before="312" w:after="156"/>
        <w:jc w:val="left"/>
      </w:pPr>
      <w:bookmarkStart w:id="2" w:name="_Toc102749485"/>
      <w:r>
        <w:rPr>
          <w:rFonts w:hint="eastAsia"/>
        </w:rPr>
        <w:t>人机对战</w:t>
      </w:r>
      <w:r w:rsidR="00C30074">
        <w:rPr>
          <w:rFonts w:hint="eastAsia"/>
        </w:rPr>
        <w:t>：</w:t>
      </w:r>
      <w:bookmarkEnd w:id="2"/>
    </w:p>
    <w:p w14:paraId="62770332" w14:textId="77777777" w:rsidR="00FF04B7" w:rsidRDefault="009B7278" w:rsidP="00FF04B7">
      <w:pPr>
        <w:pStyle w:val="-RBNTc"/>
        <w:spacing w:before="156"/>
        <w:ind w:firstLine="480"/>
      </w:pPr>
      <w:r>
        <w:rPr>
          <w:rFonts w:hint="eastAsia"/>
        </w:rPr>
        <w:t>主要介绍电脑模拟人类下棋的思路以及相关算法。</w:t>
      </w:r>
    </w:p>
    <w:p w14:paraId="3E115E0A" w14:textId="257A5E0E" w:rsidR="009B7278" w:rsidRPr="009B7278" w:rsidRDefault="009B7278" w:rsidP="00FF04B7">
      <w:pPr>
        <w:pStyle w:val="-RBNTc"/>
        <w:spacing w:before="156"/>
        <w:ind w:firstLine="480"/>
      </w:pPr>
      <w:r>
        <w:rPr>
          <w:rFonts w:hint="eastAsia"/>
        </w:rPr>
        <w:t>为了让电脑能够模拟人类下棋，需要电脑能够评估一个棋局的局势，也就是需要一个评估函数来对当前局势给出得分</w:t>
      </w:r>
      <w:r w:rsidR="000178F2">
        <w:rPr>
          <w:rFonts w:hint="eastAsia"/>
        </w:rPr>
        <w:t>，然后电脑遍历所有空的位置并给这个位置评分，最后选择评分最高的位置就是电脑落子的位置</w:t>
      </w:r>
      <w:r>
        <w:rPr>
          <w:rFonts w:hint="eastAsia"/>
        </w:rPr>
        <w:t>。评估函数决定了电脑</w:t>
      </w:r>
      <w:r w:rsidR="000178F2">
        <w:rPr>
          <w:rFonts w:hint="eastAsia"/>
        </w:rPr>
        <w:t>的“智商”，评估函数越合理，电脑就越聪明。我在设计的时候实现过两种评估函数，一种是基于同色棋子的数量，另一种则是基于棋形的种类的个数。</w:t>
      </w:r>
    </w:p>
    <w:p w14:paraId="7C822741" w14:textId="0315F3D1" w:rsidR="004372A5" w:rsidRDefault="000178F2" w:rsidP="004372A5">
      <w:pPr>
        <w:pStyle w:val="-RBNT1"/>
        <w:spacing w:before="312" w:after="156"/>
      </w:pPr>
      <w:bookmarkStart w:id="3" w:name="_Toc102749486"/>
      <w:r>
        <w:rPr>
          <w:rFonts w:hint="eastAsia"/>
        </w:rPr>
        <w:t>评估函数</w:t>
      </w:r>
      <w:r>
        <w:rPr>
          <w:rFonts w:hint="eastAsia"/>
        </w:rPr>
        <w:t>1</w:t>
      </w:r>
      <w:r w:rsidR="004372A5">
        <w:rPr>
          <w:rFonts w:hint="eastAsia"/>
        </w:rPr>
        <w:t>：</w:t>
      </w:r>
      <w:bookmarkEnd w:id="3"/>
    </w:p>
    <w:p w14:paraId="3358C7E2" w14:textId="25627D99" w:rsidR="00A02AE3" w:rsidRPr="00A02AE3" w:rsidRDefault="002A4224" w:rsidP="00A02AE3">
      <w:pPr>
        <w:pStyle w:val="-RBNTc"/>
        <w:spacing w:before="156"/>
        <w:ind w:firstLine="480"/>
      </w:pPr>
      <w:r>
        <w:rPr>
          <w:rFonts w:hint="eastAsia"/>
        </w:rPr>
        <w:t>对于一个空的位置，判断其四个方向上的</w:t>
      </w:r>
      <w:proofErr w:type="gramStart"/>
      <w:r>
        <w:rPr>
          <w:rFonts w:hint="eastAsia"/>
        </w:rPr>
        <w:t>嬴</w:t>
      </w:r>
      <w:proofErr w:type="gramEnd"/>
      <w:r>
        <w:rPr>
          <w:rFonts w:hint="eastAsia"/>
        </w:rPr>
        <w:t>法数组的情况，</w:t>
      </w:r>
      <w:r w:rsidR="00A02AE3" w:rsidRPr="00A02AE3">
        <w:rPr>
          <w:rFonts w:hint="eastAsia"/>
        </w:rPr>
        <w:t>五个连续的位置视为一个组。</w:t>
      </w:r>
    </w:p>
    <w:p w14:paraId="6FF90616" w14:textId="77777777" w:rsidR="00A02AE3" w:rsidRPr="00A02AE3" w:rsidRDefault="00A02AE3" w:rsidP="00A02AE3">
      <w:pPr>
        <w:pStyle w:val="-RBNTc"/>
        <w:spacing w:before="156"/>
        <w:ind w:firstLine="480"/>
      </w:pPr>
      <w:r w:rsidRPr="00A02AE3">
        <w:rPr>
          <w:rFonts w:hint="eastAsia"/>
        </w:rPr>
        <w:t>计算每个组的分数，做累加，就得到总体得分。</w:t>
      </w:r>
    </w:p>
    <w:p w14:paraId="3F6B63CB" w14:textId="77777777" w:rsidR="00A02AE3" w:rsidRPr="00A02AE3" w:rsidRDefault="00A02AE3" w:rsidP="00A02AE3">
      <w:pPr>
        <w:pStyle w:val="-RBNTc"/>
        <w:spacing w:before="156"/>
        <w:ind w:firstLine="480"/>
      </w:pPr>
      <w:r w:rsidRPr="00A02AE3">
        <w:rPr>
          <w:rFonts w:hint="eastAsia"/>
        </w:rPr>
        <w:t>当没有棋子时，该位置得到</w:t>
      </w:r>
      <w:r w:rsidRPr="00A02AE3">
        <w:t>7</w:t>
      </w:r>
      <w:r w:rsidRPr="00A02AE3">
        <w:t>分。</w:t>
      </w:r>
    </w:p>
    <w:p w14:paraId="15E02882" w14:textId="4EA135A7" w:rsidR="00A02AE3" w:rsidRPr="00A02AE3" w:rsidRDefault="00A02AE3" w:rsidP="00A02AE3">
      <w:pPr>
        <w:pStyle w:val="-RBNTc"/>
        <w:spacing w:before="156"/>
        <w:ind w:firstLine="480"/>
      </w:pPr>
      <w:r w:rsidRPr="00A02AE3">
        <w:rPr>
          <w:rFonts w:hint="eastAsia"/>
        </w:rPr>
        <w:t>当有一个己方棋子时，该位置得到</w:t>
      </w:r>
      <w:r w:rsidRPr="00A02AE3">
        <w:t>35</w:t>
      </w:r>
      <w:r w:rsidRPr="00A02AE3">
        <w:t>分</w:t>
      </w:r>
      <w:r>
        <w:rPr>
          <w:rFonts w:hint="eastAsia"/>
        </w:rPr>
        <w:t>。</w:t>
      </w:r>
    </w:p>
    <w:p w14:paraId="537EBAD3" w14:textId="19942482" w:rsidR="00A02AE3" w:rsidRPr="00A02AE3" w:rsidRDefault="00A02AE3" w:rsidP="00A02AE3">
      <w:pPr>
        <w:pStyle w:val="-RBNTc"/>
        <w:spacing w:before="156"/>
        <w:ind w:firstLine="480"/>
      </w:pPr>
      <w:r w:rsidRPr="00A02AE3">
        <w:rPr>
          <w:rFonts w:hint="eastAsia"/>
        </w:rPr>
        <w:t>当有两个己方棋子时，该位置得到</w:t>
      </w:r>
      <w:r w:rsidRPr="00A02AE3">
        <w:t>800</w:t>
      </w:r>
      <w:r w:rsidRPr="00A02AE3">
        <w:t>分</w:t>
      </w:r>
      <w:r>
        <w:rPr>
          <w:rFonts w:hint="eastAsia"/>
        </w:rPr>
        <w:t>。</w:t>
      </w:r>
    </w:p>
    <w:p w14:paraId="3FD201F3" w14:textId="634944B9" w:rsidR="00A02AE3" w:rsidRPr="00A02AE3" w:rsidRDefault="00A02AE3" w:rsidP="00A02AE3">
      <w:pPr>
        <w:pStyle w:val="-RBNTc"/>
        <w:spacing w:before="156"/>
        <w:ind w:firstLine="480"/>
      </w:pPr>
      <w:r w:rsidRPr="00A02AE3">
        <w:rPr>
          <w:rFonts w:hint="eastAsia"/>
        </w:rPr>
        <w:lastRenderedPageBreak/>
        <w:t>当有三个己方棋子时，该位置得到</w:t>
      </w:r>
      <w:r w:rsidRPr="00A02AE3">
        <w:t>15000</w:t>
      </w:r>
      <w:r w:rsidRPr="00A02AE3">
        <w:t>分</w:t>
      </w:r>
      <w:r>
        <w:rPr>
          <w:rFonts w:hint="eastAsia"/>
        </w:rPr>
        <w:t>。</w:t>
      </w:r>
    </w:p>
    <w:p w14:paraId="76A1A42F" w14:textId="424BF41F" w:rsidR="00A02AE3" w:rsidRPr="00A02AE3" w:rsidRDefault="00A02AE3" w:rsidP="00A02AE3">
      <w:pPr>
        <w:pStyle w:val="-RBNTc"/>
        <w:spacing w:before="156"/>
        <w:ind w:firstLine="480"/>
      </w:pPr>
      <w:r w:rsidRPr="00A02AE3">
        <w:rPr>
          <w:rFonts w:hint="eastAsia"/>
        </w:rPr>
        <w:t>当有四个己方棋子时，该位置得到</w:t>
      </w:r>
      <w:r w:rsidRPr="00A02AE3">
        <w:t>800000</w:t>
      </w:r>
      <w:r w:rsidRPr="00A02AE3">
        <w:t>分</w:t>
      </w:r>
      <w:r>
        <w:rPr>
          <w:rFonts w:hint="eastAsia"/>
        </w:rPr>
        <w:t>。</w:t>
      </w:r>
    </w:p>
    <w:p w14:paraId="3224A845" w14:textId="6C70E69D" w:rsidR="00A02AE3" w:rsidRPr="00A02AE3" w:rsidRDefault="00A02AE3" w:rsidP="00A02AE3">
      <w:pPr>
        <w:pStyle w:val="-RBNTc"/>
        <w:spacing w:before="156"/>
        <w:ind w:firstLine="480"/>
      </w:pPr>
      <w:r w:rsidRPr="00A02AE3">
        <w:rPr>
          <w:rFonts w:hint="eastAsia"/>
        </w:rPr>
        <w:t>当有一个对方棋子时，该位置得到</w:t>
      </w:r>
      <w:r w:rsidRPr="00A02AE3">
        <w:t>15</w:t>
      </w:r>
      <w:r w:rsidRPr="00A02AE3">
        <w:t>分</w:t>
      </w:r>
      <w:r>
        <w:rPr>
          <w:rFonts w:hint="eastAsia"/>
        </w:rPr>
        <w:t>。</w:t>
      </w:r>
    </w:p>
    <w:p w14:paraId="43582905" w14:textId="46209E97" w:rsidR="00A02AE3" w:rsidRPr="00A02AE3" w:rsidRDefault="00A02AE3" w:rsidP="00A02AE3">
      <w:pPr>
        <w:pStyle w:val="-RBNTc"/>
        <w:spacing w:before="156"/>
        <w:ind w:firstLine="480"/>
      </w:pPr>
      <w:r w:rsidRPr="00A02AE3">
        <w:rPr>
          <w:rFonts w:hint="eastAsia"/>
        </w:rPr>
        <w:t>当有两个对方棋子时，该位置得到</w:t>
      </w:r>
      <w:r w:rsidRPr="00A02AE3">
        <w:t>400</w:t>
      </w:r>
      <w:r w:rsidRPr="00A02AE3">
        <w:t>分</w:t>
      </w:r>
      <w:r>
        <w:rPr>
          <w:rFonts w:hint="eastAsia"/>
        </w:rPr>
        <w:t>。</w:t>
      </w:r>
    </w:p>
    <w:p w14:paraId="282A895F" w14:textId="76E11011" w:rsidR="00A02AE3" w:rsidRPr="00A02AE3" w:rsidRDefault="00A02AE3" w:rsidP="00A02AE3">
      <w:pPr>
        <w:pStyle w:val="-RBNTc"/>
        <w:spacing w:before="156"/>
        <w:ind w:firstLine="480"/>
      </w:pPr>
      <w:r w:rsidRPr="00A02AE3">
        <w:rPr>
          <w:rFonts w:hint="eastAsia"/>
        </w:rPr>
        <w:t>当有三个对方棋子时，该位置得到</w:t>
      </w:r>
      <w:r w:rsidRPr="00A02AE3">
        <w:t>8000</w:t>
      </w:r>
      <w:r w:rsidRPr="00A02AE3">
        <w:t>分</w:t>
      </w:r>
      <w:r>
        <w:rPr>
          <w:rFonts w:hint="eastAsia"/>
        </w:rPr>
        <w:t>。</w:t>
      </w:r>
    </w:p>
    <w:p w14:paraId="02E4D237" w14:textId="33324EF8" w:rsidR="00A02AE3" w:rsidRPr="00A02AE3" w:rsidRDefault="00A02AE3" w:rsidP="00A02AE3">
      <w:pPr>
        <w:pStyle w:val="-RBNTc"/>
        <w:spacing w:before="156"/>
        <w:ind w:firstLine="480"/>
      </w:pPr>
      <w:r w:rsidRPr="00A02AE3">
        <w:rPr>
          <w:rFonts w:hint="eastAsia"/>
        </w:rPr>
        <w:t>当有四个对方棋子时，该位置得到</w:t>
      </w:r>
      <w:r w:rsidRPr="00A02AE3">
        <w:t>100000</w:t>
      </w:r>
      <w:r w:rsidRPr="00A02AE3">
        <w:t>分</w:t>
      </w:r>
      <w:r>
        <w:rPr>
          <w:rFonts w:hint="eastAsia"/>
        </w:rPr>
        <w:t>。</w:t>
      </w:r>
    </w:p>
    <w:p w14:paraId="1F612D26" w14:textId="77777777" w:rsidR="00A02AE3" w:rsidRPr="00A02AE3" w:rsidRDefault="00A02AE3" w:rsidP="00A02AE3">
      <w:pPr>
        <w:pStyle w:val="-RBNTc"/>
        <w:spacing w:before="156"/>
        <w:ind w:firstLine="480"/>
      </w:pPr>
      <w:r w:rsidRPr="00A02AE3">
        <w:rPr>
          <w:rFonts w:hint="eastAsia"/>
        </w:rPr>
        <w:t>当双方棋子都在棋盘存在时，该位置得</w:t>
      </w:r>
      <w:r w:rsidRPr="00A02AE3">
        <w:t>0</w:t>
      </w:r>
      <w:r w:rsidRPr="00A02AE3">
        <w:t>分。</w:t>
      </w:r>
    </w:p>
    <w:p w14:paraId="7C373DCA" w14:textId="01F653EA" w:rsidR="00A02AE3" w:rsidRDefault="00A02AE3" w:rsidP="00A02AE3">
      <w:pPr>
        <w:pStyle w:val="-RBNTc"/>
        <w:spacing w:before="156"/>
        <w:ind w:firstLine="480"/>
      </w:pPr>
      <w:r w:rsidRPr="00A02AE3">
        <w:rPr>
          <w:rFonts w:hint="eastAsia"/>
        </w:rPr>
        <w:t>在此基础上，遍历整个棋盘，找到整个棋盘上评分最高的位置。</w:t>
      </w:r>
    </w:p>
    <w:p w14:paraId="61FDF36D" w14:textId="6125E7D9" w:rsidR="00D058D9" w:rsidRDefault="00D058D9" w:rsidP="00A02AE3">
      <w:pPr>
        <w:pStyle w:val="-RBNTc"/>
        <w:spacing w:before="156"/>
        <w:ind w:firstLine="480"/>
        <w:rPr>
          <w:rFonts w:hint="eastAsia"/>
        </w:rPr>
      </w:pPr>
      <w:r>
        <w:rPr>
          <w:rFonts w:hint="eastAsia"/>
        </w:rPr>
        <w:t>部分代码示例如下：</w:t>
      </w:r>
    </w:p>
    <w:p w14:paraId="1934A958" w14:textId="33DEB5EF" w:rsidR="00D058D9" w:rsidRDefault="00D058D9" w:rsidP="00D058D9">
      <w:pPr>
        <w:pStyle w:val="-RBNTf2"/>
        <w:spacing w:before="65474" w:after="624"/>
      </w:pPr>
      <w:r>
        <w:t xml:space="preserve">    def pos_score(self, pos):</w:t>
      </w:r>
    </w:p>
    <w:p w14:paraId="14515D21" w14:textId="77777777" w:rsidR="00D058D9" w:rsidRDefault="00D058D9" w:rsidP="00D058D9">
      <w:pPr>
        <w:pStyle w:val="-RBNTf2"/>
        <w:spacing w:before="65474" w:after="624"/>
      </w:pPr>
      <w:r>
        <w:t xml:space="preserve">        cur_score = 0   # 空位的初始得分初始化为0</w:t>
      </w:r>
    </w:p>
    <w:p w14:paraId="106E6B65" w14:textId="77777777" w:rsidR="00D058D9" w:rsidRDefault="00D058D9" w:rsidP="00D058D9">
      <w:pPr>
        <w:pStyle w:val="-RBNTf2"/>
        <w:spacing w:before="65474" w:after="624"/>
      </w:pPr>
      <w:r>
        <w:t xml:space="preserve">        x = pos[0]</w:t>
      </w:r>
    </w:p>
    <w:p w14:paraId="771AC234" w14:textId="77777777" w:rsidR="00D058D9" w:rsidRDefault="00D058D9" w:rsidP="00D058D9">
      <w:pPr>
        <w:pStyle w:val="-RBNTf2"/>
        <w:spacing w:before="65474" w:after="624"/>
      </w:pPr>
      <w:r>
        <w:t xml:space="preserve">        y = pos[1]</w:t>
      </w:r>
    </w:p>
    <w:p w14:paraId="58992DCA" w14:textId="77777777" w:rsidR="00D058D9" w:rsidRDefault="00D058D9" w:rsidP="00D058D9">
      <w:pPr>
        <w:pStyle w:val="-RBNTf2"/>
        <w:spacing w:before="65474" w:after="624"/>
      </w:pPr>
      <w:r>
        <w:t xml:space="preserve">        black_num = 0</w:t>
      </w:r>
    </w:p>
    <w:p w14:paraId="077E839D" w14:textId="77777777" w:rsidR="00D058D9" w:rsidRDefault="00D058D9" w:rsidP="00D058D9">
      <w:pPr>
        <w:pStyle w:val="-RBNTf2"/>
        <w:spacing w:before="65474" w:after="624"/>
      </w:pPr>
      <w:r>
        <w:t xml:space="preserve">        white_num = 0</w:t>
      </w:r>
    </w:p>
    <w:p w14:paraId="1B8BE0B9" w14:textId="77777777" w:rsidR="00D058D9" w:rsidRDefault="00D058D9" w:rsidP="00D058D9">
      <w:pPr>
        <w:pStyle w:val="-RBNTf2"/>
        <w:spacing w:before="65474" w:after="624"/>
      </w:pPr>
      <w:r>
        <w:t xml:space="preserve">        for i in range(5):      # 水平方向</w:t>
      </w:r>
    </w:p>
    <w:p w14:paraId="6038E602" w14:textId="77777777" w:rsidR="00D058D9" w:rsidRDefault="00D058D9" w:rsidP="00D058D9">
      <w:pPr>
        <w:pStyle w:val="-RBNTf2"/>
        <w:spacing w:before="65474" w:after="624"/>
      </w:pPr>
      <w:r>
        <w:t xml:space="preserve">            for j in range(5):</w:t>
      </w:r>
    </w:p>
    <w:p w14:paraId="01DCBB8A" w14:textId="77777777" w:rsidR="00D058D9" w:rsidRDefault="00D058D9" w:rsidP="00D058D9">
      <w:pPr>
        <w:pStyle w:val="-RBNTf2"/>
        <w:spacing w:before="65474" w:after="624"/>
      </w:pPr>
      <w:r>
        <w:t xml:space="preserve">                if [x - j + i, y] in self.black_info:    # self.black_info是一个二维矩阵，里面存的是黑棋的坐标</w:t>
      </w:r>
    </w:p>
    <w:p w14:paraId="0C134453" w14:textId="77777777" w:rsidR="00D058D9" w:rsidRDefault="00D058D9" w:rsidP="00D058D9">
      <w:pPr>
        <w:pStyle w:val="-RBNTf2"/>
        <w:spacing w:before="65474" w:after="624"/>
      </w:pPr>
      <w:r>
        <w:t xml:space="preserve">                    black_num += 1</w:t>
      </w:r>
    </w:p>
    <w:p w14:paraId="5A30D78E" w14:textId="77777777" w:rsidR="00D058D9" w:rsidRDefault="00D058D9" w:rsidP="00D058D9">
      <w:pPr>
        <w:pStyle w:val="-RBNTf2"/>
        <w:spacing w:before="65474" w:after="624"/>
      </w:pPr>
      <w:r>
        <w:t xml:space="preserve">                if [x - j + i, y] in self.white_info:</w:t>
      </w:r>
    </w:p>
    <w:p w14:paraId="1ECA4449" w14:textId="77777777" w:rsidR="00D058D9" w:rsidRDefault="00D058D9" w:rsidP="00D058D9">
      <w:pPr>
        <w:pStyle w:val="-RBNTf2"/>
        <w:spacing w:before="65474" w:after="624"/>
      </w:pPr>
      <w:r>
        <w:t xml:space="preserve">                    white_num += 1</w:t>
      </w:r>
    </w:p>
    <w:p w14:paraId="50AA69AD" w14:textId="77777777" w:rsidR="00D058D9" w:rsidRDefault="00D058D9" w:rsidP="00D058D9">
      <w:pPr>
        <w:pStyle w:val="-RBNTf2"/>
        <w:spacing w:before="65474" w:after="624"/>
      </w:pPr>
      <w:r>
        <w:t xml:space="preserve">            cur_score = cur_score + self.get_score(black_num, white_num)</w:t>
      </w:r>
    </w:p>
    <w:p w14:paraId="34A504CA" w14:textId="77777777" w:rsidR="00D058D9" w:rsidRDefault="00D058D9" w:rsidP="00D058D9">
      <w:pPr>
        <w:pStyle w:val="-RBNTf2"/>
        <w:spacing w:before="65474" w:after="624"/>
      </w:pPr>
      <w:r>
        <w:t xml:space="preserve">            white_num = 0</w:t>
      </w:r>
    </w:p>
    <w:p w14:paraId="39B58549" w14:textId="77777777" w:rsidR="00D058D9" w:rsidRDefault="00D058D9" w:rsidP="00D058D9">
      <w:pPr>
        <w:pStyle w:val="-RBNTf2"/>
        <w:spacing w:before="65474" w:after="624"/>
      </w:pPr>
      <w:r>
        <w:t xml:space="preserve">            black_num = 0</w:t>
      </w:r>
    </w:p>
    <w:p w14:paraId="03C71B70" w14:textId="77777777" w:rsidR="00D058D9" w:rsidRDefault="00D058D9" w:rsidP="00D058D9">
      <w:pPr>
        <w:pStyle w:val="-RBNTf2"/>
        <w:spacing w:before="65474" w:after="624"/>
      </w:pPr>
      <w:r>
        <w:t xml:space="preserve">        for i in range(5):     # 竖直方向</w:t>
      </w:r>
    </w:p>
    <w:p w14:paraId="087449F8" w14:textId="77777777" w:rsidR="00D058D9" w:rsidRDefault="00D058D9" w:rsidP="00D058D9">
      <w:pPr>
        <w:pStyle w:val="-RBNTf2"/>
        <w:spacing w:before="65474" w:after="624"/>
      </w:pPr>
      <w:r>
        <w:t xml:space="preserve">            for j in range(5):</w:t>
      </w:r>
    </w:p>
    <w:p w14:paraId="70465DFF" w14:textId="77777777" w:rsidR="00D058D9" w:rsidRDefault="00D058D9" w:rsidP="00D058D9">
      <w:pPr>
        <w:pStyle w:val="-RBNTf2"/>
        <w:spacing w:before="65474" w:after="624"/>
      </w:pPr>
      <w:r>
        <w:t xml:space="preserve">                if [x, y - j + i] in self.black_info:</w:t>
      </w:r>
    </w:p>
    <w:p w14:paraId="5690F499" w14:textId="77777777" w:rsidR="00D058D9" w:rsidRDefault="00D058D9" w:rsidP="00D058D9">
      <w:pPr>
        <w:pStyle w:val="-RBNTf2"/>
        <w:spacing w:before="65474" w:after="624"/>
      </w:pPr>
      <w:r>
        <w:t xml:space="preserve">                    black_num += 1</w:t>
      </w:r>
    </w:p>
    <w:p w14:paraId="12048041" w14:textId="77777777" w:rsidR="00D058D9" w:rsidRDefault="00D058D9" w:rsidP="00D058D9">
      <w:pPr>
        <w:pStyle w:val="-RBNTf2"/>
        <w:spacing w:before="65474" w:after="624"/>
      </w:pPr>
      <w:r>
        <w:t xml:space="preserve">                if [x, y - j + i] in self.white_info:</w:t>
      </w:r>
    </w:p>
    <w:p w14:paraId="51B8FBF4" w14:textId="77777777" w:rsidR="00D058D9" w:rsidRDefault="00D058D9" w:rsidP="00D058D9">
      <w:pPr>
        <w:pStyle w:val="-RBNTf2"/>
        <w:spacing w:before="65474" w:after="624"/>
      </w:pPr>
      <w:r>
        <w:t xml:space="preserve">                    white_num += 1</w:t>
      </w:r>
    </w:p>
    <w:p w14:paraId="40A69E46" w14:textId="77777777" w:rsidR="00D058D9" w:rsidRDefault="00D058D9" w:rsidP="00D058D9">
      <w:pPr>
        <w:pStyle w:val="-RBNTf2"/>
        <w:spacing w:before="65474" w:after="624"/>
      </w:pPr>
      <w:r>
        <w:t xml:space="preserve">            cur_score = cur_score + self.get_score(black_num, white_num)</w:t>
      </w:r>
    </w:p>
    <w:p w14:paraId="5312CD14" w14:textId="77777777" w:rsidR="00D058D9" w:rsidRDefault="00D058D9" w:rsidP="00D058D9">
      <w:pPr>
        <w:pStyle w:val="-RBNTf2"/>
        <w:spacing w:before="65474" w:after="624"/>
      </w:pPr>
      <w:r>
        <w:t xml:space="preserve">            white_num = 0</w:t>
      </w:r>
    </w:p>
    <w:p w14:paraId="13525674" w14:textId="77777777" w:rsidR="00D058D9" w:rsidRDefault="00D058D9" w:rsidP="00D058D9">
      <w:pPr>
        <w:pStyle w:val="-RBNTf2"/>
        <w:spacing w:before="65474" w:after="624"/>
      </w:pPr>
      <w:r>
        <w:t xml:space="preserve">            black_num = 0</w:t>
      </w:r>
    </w:p>
    <w:p w14:paraId="58CB5FFA" w14:textId="77777777" w:rsidR="00D058D9" w:rsidRDefault="00D058D9" w:rsidP="00D058D9">
      <w:pPr>
        <w:pStyle w:val="-RBNTf2"/>
        <w:spacing w:before="65474" w:after="624"/>
      </w:pPr>
      <w:r>
        <w:t xml:space="preserve">        for i in range(5):   # 右斜(/)方向</w:t>
      </w:r>
    </w:p>
    <w:p w14:paraId="0D2DF0BC" w14:textId="77777777" w:rsidR="00D058D9" w:rsidRDefault="00D058D9" w:rsidP="00D058D9">
      <w:pPr>
        <w:pStyle w:val="-RBNTf2"/>
        <w:spacing w:before="65474" w:after="624"/>
      </w:pPr>
      <w:r>
        <w:t xml:space="preserve">            for j in range(5):</w:t>
      </w:r>
    </w:p>
    <w:p w14:paraId="367919E4" w14:textId="77777777" w:rsidR="00D058D9" w:rsidRDefault="00D058D9" w:rsidP="00D058D9">
      <w:pPr>
        <w:pStyle w:val="-RBNTf2"/>
        <w:spacing w:before="65474" w:after="624"/>
      </w:pPr>
      <w:r>
        <w:t xml:space="preserve">                if [x + j - i, y - j + i] in self.black_info:</w:t>
      </w:r>
    </w:p>
    <w:p w14:paraId="5EE2FF24" w14:textId="77777777" w:rsidR="00D058D9" w:rsidRDefault="00D058D9" w:rsidP="00D058D9">
      <w:pPr>
        <w:pStyle w:val="-RBNTf2"/>
        <w:spacing w:before="65474" w:after="624"/>
      </w:pPr>
      <w:r>
        <w:t xml:space="preserve">                    black_num += 1</w:t>
      </w:r>
    </w:p>
    <w:p w14:paraId="4562F493" w14:textId="77777777" w:rsidR="00D058D9" w:rsidRDefault="00D058D9" w:rsidP="00D058D9">
      <w:pPr>
        <w:pStyle w:val="-RBNTf2"/>
        <w:spacing w:before="65474" w:after="624"/>
      </w:pPr>
      <w:r>
        <w:t xml:space="preserve">                if [x + j - i, y - j + i] in self.white_info:</w:t>
      </w:r>
    </w:p>
    <w:p w14:paraId="004D85D8" w14:textId="77777777" w:rsidR="00D058D9" w:rsidRDefault="00D058D9" w:rsidP="00D058D9">
      <w:pPr>
        <w:pStyle w:val="-RBNTf2"/>
        <w:spacing w:before="65474" w:after="624"/>
      </w:pPr>
      <w:r>
        <w:t xml:space="preserve">                    white_num += 1</w:t>
      </w:r>
    </w:p>
    <w:p w14:paraId="39146C29" w14:textId="77777777" w:rsidR="00D058D9" w:rsidRDefault="00D058D9" w:rsidP="00D058D9">
      <w:pPr>
        <w:pStyle w:val="-RBNTf2"/>
        <w:spacing w:before="65474" w:after="624"/>
      </w:pPr>
      <w:r>
        <w:t xml:space="preserve">            cur_score = cur_score + self.get_score(black_num, white_num)</w:t>
      </w:r>
    </w:p>
    <w:p w14:paraId="5F863FAE" w14:textId="77777777" w:rsidR="00D058D9" w:rsidRDefault="00D058D9" w:rsidP="00D058D9">
      <w:pPr>
        <w:pStyle w:val="-RBNTf2"/>
        <w:spacing w:before="65474" w:after="624"/>
      </w:pPr>
      <w:r>
        <w:t xml:space="preserve">            white_num = 0</w:t>
      </w:r>
    </w:p>
    <w:p w14:paraId="3C45D5D2" w14:textId="77777777" w:rsidR="00D058D9" w:rsidRDefault="00D058D9" w:rsidP="00D058D9">
      <w:pPr>
        <w:pStyle w:val="-RBNTf2"/>
        <w:spacing w:before="65474" w:after="624"/>
      </w:pPr>
      <w:r>
        <w:t xml:space="preserve">            black_num = 0</w:t>
      </w:r>
    </w:p>
    <w:p w14:paraId="5E28AA6F" w14:textId="77777777" w:rsidR="00D058D9" w:rsidRDefault="00D058D9" w:rsidP="00D058D9">
      <w:pPr>
        <w:pStyle w:val="-RBNTf2"/>
        <w:spacing w:before="65474" w:after="624"/>
      </w:pPr>
      <w:r>
        <w:t xml:space="preserve">        for i in range(5):   # 左斜(\)方向</w:t>
      </w:r>
    </w:p>
    <w:p w14:paraId="591F59A9" w14:textId="77777777" w:rsidR="00D058D9" w:rsidRDefault="00D058D9" w:rsidP="00D058D9">
      <w:pPr>
        <w:pStyle w:val="-RBNTf2"/>
        <w:spacing w:before="65474" w:after="624"/>
      </w:pPr>
      <w:r>
        <w:t xml:space="preserve">            for j in range(5):</w:t>
      </w:r>
    </w:p>
    <w:p w14:paraId="22BF9378" w14:textId="77777777" w:rsidR="00D058D9" w:rsidRDefault="00D058D9" w:rsidP="00D058D9">
      <w:pPr>
        <w:pStyle w:val="-RBNTf2"/>
        <w:spacing w:before="65474" w:after="624"/>
      </w:pPr>
      <w:r>
        <w:t xml:space="preserve">                if [x - j + i, y - j + i] in self.black_info:</w:t>
      </w:r>
    </w:p>
    <w:p w14:paraId="2A892BBA" w14:textId="77777777" w:rsidR="00D058D9" w:rsidRDefault="00D058D9" w:rsidP="00D058D9">
      <w:pPr>
        <w:pStyle w:val="-RBNTf2"/>
        <w:spacing w:before="65474" w:after="624"/>
      </w:pPr>
      <w:r>
        <w:t xml:space="preserve">                    black_num += 1</w:t>
      </w:r>
    </w:p>
    <w:p w14:paraId="6B5F3CD5" w14:textId="77777777" w:rsidR="00D058D9" w:rsidRDefault="00D058D9" w:rsidP="00D058D9">
      <w:pPr>
        <w:pStyle w:val="-RBNTf2"/>
        <w:spacing w:before="65474" w:after="624"/>
      </w:pPr>
      <w:r>
        <w:t xml:space="preserve">                if [x - j + i, y - j + i] in self.white_info:</w:t>
      </w:r>
    </w:p>
    <w:p w14:paraId="3FADB569" w14:textId="77777777" w:rsidR="00D058D9" w:rsidRDefault="00D058D9" w:rsidP="00D058D9">
      <w:pPr>
        <w:pStyle w:val="-RBNTf2"/>
        <w:spacing w:before="65474" w:after="624"/>
      </w:pPr>
      <w:r>
        <w:lastRenderedPageBreak/>
        <w:t xml:space="preserve">                    white_num += 1</w:t>
      </w:r>
    </w:p>
    <w:p w14:paraId="061544B4" w14:textId="77777777" w:rsidR="00D058D9" w:rsidRDefault="00D058D9" w:rsidP="00D058D9">
      <w:pPr>
        <w:pStyle w:val="-RBNTf2"/>
        <w:spacing w:before="65474" w:after="624"/>
      </w:pPr>
      <w:r>
        <w:t xml:space="preserve">            cur_score = cur_score + self.get_score(black_num, white_num)</w:t>
      </w:r>
    </w:p>
    <w:p w14:paraId="78F972C5" w14:textId="77777777" w:rsidR="00D058D9" w:rsidRDefault="00D058D9" w:rsidP="00D058D9">
      <w:pPr>
        <w:pStyle w:val="-RBNTf2"/>
        <w:spacing w:before="65474" w:after="624"/>
      </w:pPr>
      <w:r>
        <w:t xml:space="preserve">            white_num = 0</w:t>
      </w:r>
    </w:p>
    <w:p w14:paraId="14B4F76A" w14:textId="77777777" w:rsidR="00D058D9" w:rsidRDefault="00D058D9" w:rsidP="00D058D9">
      <w:pPr>
        <w:pStyle w:val="-RBNTf2"/>
        <w:spacing w:before="65474" w:after="624"/>
      </w:pPr>
      <w:r>
        <w:t xml:space="preserve">            black_num = 0</w:t>
      </w:r>
    </w:p>
    <w:p w14:paraId="7914E420" w14:textId="7D845D1E" w:rsidR="00C37E64" w:rsidRPr="00D058D9" w:rsidRDefault="00D058D9" w:rsidP="00D058D9">
      <w:pPr>
        <w:pStyle w:val="-RBNTf2"/>
        <w:spacing w:before="65474" w:after="624"/>
        <w:rPr>
          <w:rFonts w:hint="eastAsia"/>
        </w:rPr>
      </w:pPr>
      <w:r>
        <w:t xml:space="preserve">        return cur_score</w:t>
      </w:r>
    </w:p>
    <w:p w14:paraId="3FABFA35" w14:textId="14857BE2" w:rsidR="002A4224" w:rsidRPr="00A02AE3" w:rsidRDefault="00D058D9" w:rsidP="00FF04B7">
      <w:pPr>
        <w:pStyle w:val="-RBNTc"/>
        <w:spacing w:before="156"/>
        <w:ind w:firstLine="480"/>
      </w:pPr>
      <w:r>
        <w:rPr>
          <w:rFonts w:hint="eastAsia"/>
        </w:rPr>
        <w:t>经过测试，用这个评估函数做出的机器人还是比较聪明的，如果稍不留心就会败北，但</w:t>
      </w:r>
      <w:r w:rsidR="002A4224">
        <w:rPr>
          <w:rFonts w:hint="eastAsia"/>
        </w:rPr>
        <w:t>这个评估</w:t>
      </w:r>
      <w:r>
        <w:rPr>
          <w:rFonts w:hint="eastAsia"/>
        </w:rPr>
        <w:t>函数</w:t>
      </w:r>
      <w:r w:rsidR="002A4224">
        <w:rPr>
          <w:rFonts w:hint="eastAsia"/>
        </w:rPr>
        <w:t>的缺点是只是对棋子个数进行判断，没有对</w:t>
      </w:r>
      <w:r w:rsidR="0075018D">
        <w:rPr>
          <w:rFonts w:hint="eastAsia"/>
        </w:rPr>
        <w:t>棋型判断</w:t>
      </w:r>
      <w:r w:rsidR="00FF04B7">
        <w:t>.</w:t>
      </w:r>
    </w:p>
    <w:p w14:paraId="4061589E" w14:textId="6E4026E1" w:rsidR="00E37C14" w:rsidRDefault="000178F2" w:rsidP="000178F2">
      <w:pPr>
        <w:pStyle w:val="-RBNT1"/>
        <w:spacing w:before="312" w:after="156"/>
      </w:pPr>
      <w:bookmarkStart w:id="4" w:name="_Toc102749487"/>
      <w:r>
        <w:rPr>
          <w:rFonts w:hint="eastAsia"/>
        </w:rPr>
        <w:t>评估函数</w:t>
      </w:r>
      <w:r>
        <w:rPr>
          <w:rFonts w:hint="eastAsia"/>
        </w:rPr>
        <w:t>2</w:t>
      </w:r>
      <w:r w:rsidR="00511665">
        <w:rPr>
          <w:rFonts w:hint="eastAsia"/>
        </w:rPr>
        <w:t>：</w:t>
      </w:r>
      <w:bookmarkEnd w:id="4"/>
    </w:p>
    <w:p w14:paraId="2E208066" w14:textId="1B88F4EC" w:rsidR="00172529" w:rsidRPr="00172529" w:rsidRDefault="00172529" w:rsidP="00172529">
      <w:pPr>
        <w:pStyle w:val="-RBNTc"/>
        <w:spacing w:before="156"/>
        <w:ind w:firstLine="480"/>
        <w:rPr>
          <w:rFonts w:hint="eastAsia"/>
        </w:rPr>
      </w:pPr>
      <w:r>
        <w:rPr>
          <w:rFonts w:hint="eastAsia"/>
        </w:rPr>
        <w:t>意识到评估函数</w:t>
      </w:r>
      <w:r>
        <w:t>1</w:t>
      </w:r>
      <w:r>
        <w:rPr>
          <w:rFonts w:hint="eastAsia"/>
        </w:rPr>
        <w:t>的缺点后，我上网搜索了</w:t>
      </w:r>
      <w:r w:rsidR="003D6301">
        <w:rPr>
          <w:rFonts w:hint="eastAsia"/>
        </w:rPr>
        <w:t>并实现了</w:t>
      </w:r>
      <w:r>
        <w:rPr>
          <w:rFonts w:hint="eastAsia"/>
        </w:rPr>
        <w:t>另一种评估函数。</w:t>
      </w:r>
    </w:p>
    <w:p w14:paraId="176951C2" w14:textId="4AAFEF9D" w:rsidR="002A4224" w:rsidRDefault="0075018D" w:rsidP="002A4224">
      <w:pPr>
        <w:pStyle w:val="-RBNTc"/>
        <w:spacing w:before="156"/>
        <w:ind w:firstLine="480"/>
      </w:pPr>
      <w:r>
        <w:rPr>
          <w:rFonts w:hint="eastAsia"/>
        </w:rPr>
        <w:t>评估函数</w:t>
      </w:r>
      <w:r>
        <w:rPr>
          <w:rFonts w:hint="eastAsia"/>
        </w:rPr>
        <w:t>2</w:t>
      </w:r>
      <w:r>
        <w:rPr>
          <w:rFonts w:hint="eastAsia"/>
        </w:rPr>
        <w:t>是对整个棋盘上形成的棋型判断，弥补了评估函数</w:t>
      </w:r>
      <w:r>
        <w:rPr>
          <w:rFonts w:hint="eastAsia"/>
        </w:rPr>
        <w:t>1</w:t>
      </w:r>
      <w:r>
        <w:rPr>
          <w:rFonts w:hint="eastAsia"/>
        </w:rPr>
        <w:t>的缺点。</w:t>
      </w:r>
    </w:p>
    <w:p w14:paraId="01A2A8BA" w14:textId="031539A5" w:rsidR="00BA3652" w:rsidRDefault="00172529" w:rsidP="00CA5D0C">
      <w:pPr>
        <w:pStyle w:val="-RBNTc"/>
        <w:spacing w:before="156"/>
        <w:ind w:firstLineChars="0" w:firstLine="0"/>
      </w:pPr>
      <w:r>
        <w:tab/>
      </w:r>
      <w:r>
        <w:rPr>
          <w:rFonts w:hint="eastAsia"/>
        </w:rPr>
        <w:t>具体做法是：</w:t>
      </w:r>
    </w:p>
    <w:p w14:paraId="5DB5CD0D" w14:textId="25266C5D" w:rsidR="00CA5D0C" w:rsidRDefault="00172529" w:rsidP="00CA5D0C">
      <w:pPr>
        <w:pStyle w:val="-RBNTc"/>
        <w:spacing w:before="156"/>
        <w:ind w:leftChars="200" w:left="420" w:firstLineChars="0" w:firstLine="0"/>
      </w:pPr>
      <w:r>
        <w:t>(1).</w:t>
      </w:r>
      <w:r w:rsidR="00CA5D0C" w:rsidRPr="00CA5D0C">
        <w:rPr>
          <w:rFonts w:hint="eastAsia"/>
        </w:rPr>
        <w:t xml:space="preserve"> </w:t>
      </w:r>
      <w:r w:rsidR="00CA5D0C">
        <w:rPr>
          <w:rFonts w:hint="eastAsia"/>
        </w:rPr>
        <w:t>棋盘上有</w:t>
      </w:r>
      <w:r w:rsidR="00CA5D0C">
        <w:t>15</w:t>
      </w:r>
      <w:r w:rsidR="00CA5D0C">
        <w:t>条水平线，</w:t>
      </w:r>
      <w:r w:rsidR="00CA5D0C">
        <w:t>15</w:t>
      </w:r>
      <w:r w:rsidR="00CA5D0C">
        <w:t>条竖直线，不考虑长度小于</w:t>
      </w:r>
      <w:r w:rsidR="00CA5D0C">
        <w:t>5</w:t>
      </w:r>
      <w:r w:rsidR="00CA5D0C">
        <w:t>的斜线，有</w:t>
      </w:r>
      <w:r w:rsidR="00CA5D0C">
        <w:t>21</w:t>
      </w:r>
      <w:r w:rsidR="00CA5D0C">
        <w:t>条从左上到右下的斜线，</w:t>
      </w:r>
      <w:r w:rsidR="00CA5D0C">
        <w:t>21</w:t>
      </w:r>
      <w:r w:rsidR="00CA5D0C">
        <w:t>条从左下到右上的斜线。</w:t>
      </w:r>
      <w:r w:rsidR="00CA5D0C">
        <w:rPr>
          <w:rFonts w:hint="eastAsia"/>
        </w:rPr>
        <w:t>获取这些线，把每一条线上的数据转化成字符串存在一个数组中。</w:t>
      </w:r>
    </w:p>
    <w:p w14:paraId="31585DD2" w14:textId="50EBC35F" w:rsidR="00CA5D0C" w:rsidRDefault="00CA5D0C" w:rsidP="00CA5D0C">
      <w:pPr>
        <w:pStyle w:val="-RBNTc"/>
        <w:spacing w:before="156"/>
        <w:ind w:leftChars="200" w:left="420" w:firstLineChars="0" w:firstLine="0"/>
      </w:pPr>
      <w:r>
        <w:rPr>
          <w:rFonts w:hint="eastAsia"/>
        </w:rPr>
        <w:t>(</w:t>
      </w:r>
      <w:r>
        <w:t xml:space="preserve">2). </w:t>
      </w:r>
      <w:r>
        <w:rPr>
          <w:rFonts w:hint="eastAsia"/>
        </w:rPr>
        <w:t>使用字符串自带的</w:t>
      </w:r>
      <w:proofErr w:type="gramStart"/>
      <w:r>
        <w:rPr>
          <w:rFonts w:hint="eastAsia"/>
        </w:rPr>
        <w:t>统计子串个数</w:t>
      </w:r>
      <w:proofErr w:type="gramEnd"/>
      <w:r>
        <w:rPr>
          <w:rFonts w:hint="eastAsia"/>
        </w:rPr>
        <w:t>的方法获取每一条线上形成的棋形个数，并分别存在两个字典中。</w:t>
      </w:r>
    </w:p>
    <w:p w14:paraId="7BD1FE5C" w14:textId="1258A502" w:rsidR="003D6301" w:rsidRDefault="00CA5D0C" w:rsidP="000D0EC0">
      <w:pPr>
        <w:pStyle w:val="-RBNTc"/>
        <w:spacing w:before="156"/>
        <w:ind w:leftChars="183" w:left="384" w:firstLineChars="0" w:firstLine="0"/>
      </w:pPr>
      <w:r>
        <w:rPr>
          <w:rFonts w:hint="eastAsia"/>
        </w:rPr>
        <w:t>(</w:t>
      </w:r>
      <w:r>
        <w:t>3).</w:t>
      </w:r>
      <w:r w:rsidR="003D6301">
        <w:rPr>
          <w:rFonts w:hint="eastAsia"/>
        </w:rPr>
        <w:t xml:space="preserve"> </w:t>
      </w:r>
      <w:r w:rsidR="003D6301">
        <w:rPr>
          <w:rFonts w:hint="eastAsia"/>
        </w:rPr>
        <w:t>根据棋盘上黑棋和白棋的棋型统计信息，按照一定规则进行评分</w:t>
      </w:r>
      <w:r w:rsidR="000D0EC0">
        <w:rPr>
          <w:rFonts w:hint="eastAsia"/>
        </w:rPr>
        <w:t>（</w:t>
      </w:r>
      <w:r w:rsidR="000D0EC0">
        <w:rPr>
          <w:rFonts w:hint="eastAsia"/>
        </w:rPr>
        <w:t>因为想不出来要怎么评分</w:t>
      </w:r>
      <w:r w:rsidR="000D0EC0">
        <w:rPr>
          <w:rFonts w:hint="eastAsia"/>
        </w:rPr>
        <w:t>，所以参考了网上的评分规则，但我也修改了其中一些不合理的部分，比如评分不是特别准确的问题）</w:t>
      </w:r>
      <w:r w:rsidR="003D6301">
        <w:rPr>
          <w:rFonts w:hint="eastAsia"/>
        </w:rPr>
        <w:t>。假设形成该棋局的最后一步是黑棋下的，则最后的评分是（黑棋得分</w:t>
      </w:r>
      <w:r w:rsidR="003D6301">
        <w:t xml:space="preserve"> - </w:t>
      </w:r>
      <w:r w:rsidR="003D6301">
        <w:t>白棋得分），在相同棋型相同个数的情况下，白棋会占优，因为下一步是白棋下。比如黑棋有</w:t>
      </w:r>
      <w:proofErr w:type="gramStart"/>
      <w:r w:rsidR="003D6301">
        <w:t>个冲四</w:t>
      </w:r>
      <w:proofErr w:type="gramEnd"/>
      <w:r w:rsidR="003D6301">
        <w:t>，白棋有</w:t>
      </w:r>
      <w:proofErr w:type="gramStart"/>
      <w:r w:rsidR="003D6301">
        <w:t>个冲四</w:t>
      </w:r>
      <w:proofErr w:type="gramEnd"/>
      <w:r w:rsidR="003D6301">
        <w:t>，显然白棋占优，因为下一步白棋就能成连五。</w:t>
      </w:r>
    </w:p>
    <w:p w14:paraId="42181A1D" w14:textId="77777777" w:rsidR="003D6301" w:rsidRDefault="003D6301" w:rsidP="003D6301">
      <w:pPr>
        <w:pStyle w:val="-RBNTc"/>
        <w:spacing w:before="156"/>
        <w:ind w:firstLine="480"/>
      </w:pPr>
      <w:r>
        <w:rPr>
          <w:rFonts w:hint="eastAsia"/>
        </w:rPr>
        <w:t>按照下面的规则依次匹配，下面设的评分值是可以优化调整的：</w:t>
      </w:r>
    </w:p>
    <w:p w14:paraId="31AEACC4" w14:textId="77777777" w:rsidR="003D6301" w:rsidRDefault="003D6301" w:rsidP="003D6301">
      <w:pPr>
        <w:pStyle w:val="-RBNTc"/>
        <w:spacing w:before="156"/>
        <w:ind w:firstLine="480"/>
      </w:pPr>
      <w:r>
        <w:rPr>
          <w:rFonts w:hint="eastAsia"/>
        </w:rPr>
        <w:t>前面</w:t>
      </w:r>
      <w:r>
        <w:t>9</w:t>
      </w:r>
      <w:r>
        <w:t>条为必杀情况，会直接返回评分，</w:t>
      </w:r>
    </w:p>
    <w:p w14:paraId="1526BA11" w14:textId="71728F13" w:rsidR="003D6301" w:rsidRDefault="003D6301" w:rsidP="003D6301">
      <w:pPr>
        <w:pStyle w:val="-RBNTc"/>
        <w:spacing w:before="156"/>
        <w:ind w:firstLine="480"/>
      </w:pPr>
      <w:r>
        <w:rPr>
          <w:rFonts w:hint="eastAsia"/>
        </w:rPr>
        <w:t>黑棋连</w:t>
      </w:r>
      <w:r>
        <w:t>5</w:t>
      </w:r>
      <w:r>
        <w:t>，评分为</w:t>
      </w:r>
      <w:r>
        <w:t>10000</w:t>
      </w:r>
      <w:r w:rsidR="00267CF0">
        <w:rPr>
          <w:rFonts w:hint="eastAsia"/>
        </w:rPr>
        <w:t>，</w:t>
      </w:r>
    </w:p>
    <w:p w14:paraId="09BCD002" w14:textId="52E7C117" w:rsidR="003D6301" w:rsidRDefault="003D6301" w:rsidP="003D6301">
      <w:pPr>
        <w:pStyle w:val="-RBNTc"/>
        <w:spacing w:before="156"/>
        <w:ind w:firstLine="480"/>
      </w:pPr>
      <w:r>
        <w:rPr>
          <w:rFonts w:hint="eastAsia"/>
        </w:rPr>
        <w:t>白棋连</w:t>
      </w:r>
      <w:r>
        <w:t>5</w:t>
      </w:r>
      <w:r>
        <w:t>，评分为</w:t>
      </w:r>
      <w:r>
        <w:t xml:space="preserve"> -10000</w:t>
      </w:r>
      <w:r w:rsidR="00267CF0">
        <w:rPr>
          <w:rFonts w:hint="eastAsia"/>
        </w:rPr>
        <w:t>，</w:t>
      </w:r>
    </w:p>
    <w:p w14:paraId="2B848830" w14:textId="1FE76C7E" w:rsidR="003D6301" w:rsidRDefault="003D6301" w:rsidP="003D6301">
      <w:pPr>
        <w:pStyle w:val="-RBNTc"/>
        <w:spacing w:before="156"/>
        <w:ind w:firstLine="480"/>
      </w:pPr>
      <w:r>
        <w:rPr>
          <w:rFonts w:hint="eastAsia"/>
        </w:rPr>
        <w:t>黑棋</w:t>
      </w:r>
      <w:proofErr w:type="gramStart"/>
      <w:r>
        <w:rPr>
          <w:rFonts w:hint="eastAsia"/>
        </w:rPr>
        <w:t>两个冲四可以</w:t>
      </w:r>
      <w:proofErr w:type="gramEnd"/>
      <w:r>
        <w:rPr>
          <w:rFonts w:hint="eastAsia"/>
        </w:rPr>
        <w:t>当成一个活四</w:t>
      </w:r>
      <w:r w:rsidR="00267CF0">
        <w:rPr>
          <w:rFonts w:hint="eastAsia"/>
        </w:rPr>
        <w:t>，</w:t>
      </w:r>
    </w:p>
    <w:p w14:paraId="16695A67" w14:textId="0C39EF26" w:rsidR="003D6301" w:rsidRDefault="003D6301" w:rsidP="003D6301">
      <w:pPr>
        <w:pStyle w:val="-RBNTc"/>
        <w:spacing w:before="156"/>
        <w:ind w:firstLine="480"/>
      </w:pPr>
      <w:r>
        <w:rPr>
          <w:rFonts w:hint="eastAsia"/>
        </w:rPr>
        <w:t>白棋有活四，评分为</w:t>
      </w:r>
      <w:r>
        <w:t xml:space="preserve"> -9050</w:t>
      </w:r>
      <w:r w:rsidR="00267CF0">
        <w:rPr>
          <w:rFonts w:hint="eastAsia"/>
        </w:rPr>
        <w:t>，</w:t>
      </w:r>
    </w:p>
    <w:p w14:paraId="62BDE766" w14:textId="25984253" w:rsidR="003D6301" w:rsidRDefault="003D6301" w:rsidP="003D6301">
      <w:pPr>
        <w:pStyle w:val="-RBNTc"/>
        <w:spacing w:before="156"/>
        <w:ind w:firstLine="480"/>
      </w:pPr>
      <w:r>
        <w:rPr>
          <w:rFonts w:hint="eastAsia"/>
        </w:rPr>
        <w:t>白棋有冲四，评分为</w:t>
      </w:r>
      <w:r>
        <w:t xml:space="preserve"> -9040</w:t>
      </w:r>
      <w:r w:rsidR="00267CF0">
        <w:rPr>
          <w:rFonts w:hint="eastAsia"/>
        </w:rPr>
        <w:t>，</w:t>
      </w:r>
    </w:p>
    <w:p w14:paraId="2A6326EC" w14:textId="5D35227F" w:rsidR="003D6301" w:rsidRDefault="003D6301" w:rsidP="003D6301">
      <w:pPr>
        <w:pStyle w:val="-RBNTc"/>
        <w:spacing w:before="156"/>
        <w:ind w:firstLine="480"/>
      </w:pPr>
      <w:r>
        <w:rPr>
          <w:rFonts w:hint="eastAsia"/>
        </w:rPr>
        <w:t>黑棋有活四，评分为</w:t>
      </w:r>
      <w:r>
        <w:t xml:space="preserve"> 9030</w:t>
      </w:r>
      <w:r w:rsidR="00267CF0">
        <w:rPr>
          <w:rFonts w:hint="eastAsia"/>
        </w:rPr>
        <w:t>，</w:t>
      </w:r>
    </w:p>
    <w:p w14:paraId="38D8F0AB" w14:textId="5A7952C1" w:rsidR="003D6301" w:rsidRDefault="003D6301" w:rsidP="003D6301">
      <w:pPr>
        <w:pStyle w:val="-RBNTc"/>
        <w:spacing w:before="156"/>
        <w:ind w:firstLine="480"/>
      </w:pPr>
      <w:r>
        <w:rPr>
          <w:rFonts w:hint="eastAsia"/>
        </w:rPr>
        <w:t>黑棋</w:t>
      </w:r>
      <w:proofErr w:type="gramStart"/>
      <w:r>
        <w:rPr>
          <w:rFonts w:hint="eastAsia"/>
        </w:rPr>
        <w:t>有冲四和</w:t>
      </w:r>
      <w:proofErr w:type="gramEnd"/>
      <w:r>
        <w:rPr>
          <w:rFonts w:hint="eastAsia"/>
        </w:rPr>
        <w:t>活三，评分为</w:t>
      </w:r>
      <w:r>
        <w:t xml:space="preserve"> 9020</w:t>
      </w:r>
      <w:r w:rsidR="00267CF0">
        <w:rPr>
          <w:rFonts w:hint="eastAsia"/>
        </w:rPr>
        <w:t>，</w:t>
      </w:r>
    </w:p>
    <w:p w14:paraId="7595AE27" w14:textId="7B68902C" w:rsidR="003D6301" w:rsidRDefault="003D6301" w:rsidP="003D6301">
      <w:pPr>
        <w:pStyle w:val="-RBNTc"/>
        <w:spacing w:before="156"/>
        <w:ind w:firstLine="480"/>
      </w:pPr>
      <w:r>
        <w:rPr>
          <w:rFonts w:hint="eastAsia"/>
        </w:rPr>
        <w:t>黑棋没有冲四，且白棋有活三，评分为</w:t>
      </w:r>
      <w:r>
        <w:t xml:space="preserve"> 9010</w:t>
      </w:r>
      <w:r w:rsidR="00267CF0">
        <w:rPr>
          <w:rFonts w:hint="eastAsia"/>
        </w:rPr>
        <w:t>，</w:t>
      </w:r>
    </w:p>
    <w:p w14:paraId="0A470CCD" w14:textId="756FF4EC" w:rsidR="003D6301" w:rsidRDefault="003D6301" w:rsidP="003D6301">
      <w:pPr>
        <w:pStyle w:val="-RBNTc"/>
        <w:spacing w:before="156"/>
        <w:ind w:firstLine="480"/>
      </w:pPr>
      <w:r>
        <w:rPr>
          <w:rFonts w:hint="eastAsia"/>
        </w:rPr>
        <w:t>黑棋有</w:t>
      </w:r>
      <w:r>
        <w:t>2</w:t>
      </w:r>
      <w:r>
        <w:t>个活三，且白棋没有活三或眠三，评分为</w:t>
      </w:r>
      <w:r>
        <w:t xml:space="preserve"> 9000</w:t>
      </w:r>
      <w:r w:rsidR="00267CF0">
        <w:rPr>
          <w:rFonts w:hint="eastAsia"/>
        </w:rPr>
        <w:t>，</w:t>
      </w:r>
    </w:p>
    <w:p w14:paraId="5524BE5B" w14:textId="5FEE58A1" w:rsidR="003D6301" w:rsidRDefault="003D6301" w:rsidP="00FF04B7">
      <w:pPr>
        <w:pStyle w:val="-RBNTc"/>
        <w:spacing w:before="156"/>
        <w:ind w:leftChars="200" w:left="420" w:firstLineChars="0" w:firstLine="0"/>
        <w:rPr>
          <w:rFonts w:hint="eastAsia"/>
        </w:rPr>
      </w:pPr>
      <w:r>
        <w:rPr>
          <w:rFonts w:hint="eastAsia"/>
        </w:rPr>
        <w:lastRenderedPageBreak/>
        <w:t>下面针对黑棋或白棋的活三，眠三，活二，</w:t>
      </w:r>
      <w:proofErr w:type="gramStart"/>
      <w:r>
        <w:rPr>
          <w:rFonts w:hint="eastAsia"/>
        </w:rPr>
        <w:t>眠二的</w:t>
      </w:r>
      <w:proofErr w:type="gramEnd"/>
      <w:r>
        <w:rPr>
          <w:rFonts w:hint="eastAsia"/>
        </w:rPr>
        <w:t>个数依次增加分数，评分为（黑棋得分</w:t>
      </w:r>
      <w:r>
        <w:t xml:space="preserve"> - </w:t>
      </w:r>
      <w:r>
        <w:t>白棋得分）</w:t>
      </w:r>
      <w:r>
        <w:t xml:space="preserve"> </w:t>
      </w:r>
      <w:r w:rsidR="00267CF0">
        <w:rPr>
          <w:rFonts w:hint="eastAsia"/>
        </w:rPr>
        <w:t>。</w:t>
      </w:r>
    </w:p>
    <w:p w14:paraId="65760F50" w14:textId="655B0880" w:rsidR="00CA5D0C" w:rsidRDefault="00CA5D0C" w:rsidP="00DC7828">
      <w:pPr>
        <w:pStyle w:val="-RBNTc"/>
        <w:spacing w:before="156"/>
        <w:ind w:leftChars="200" w:left="420" w:firstLineChars="0" w:firstLine="0"/>
      </w:pPr>
      <w:r>
        <w:rPr>
          <w:rFonts w:hint="eastAsia"/>
        </w:rPr>
        <w:t>部分代码示例：</w:t>
      </w:r>
    </w:p>
    <w:p w14:paraId="1A2141C4" w14:textId="77777777" w:rsidR="003D6301" w:rsidRDefault="003D6301" w:rsidP="003D6301">
      <w:pPr>
        <w:pStyle w:val="-RBNTf2"/>
        <w:spacing w:before="65474" w:after="624"/>
      </w:pPr>
      <w:r>
        <w:t>def get_line1(self, board):</w:t>
      </w:r>
    </w:p>
    <w:p w14:paraId="08E4CD5B" w14:textId="77777777" w:rsidR="003D6301" w:rsidRDefault="003D6301" w:rsidP="003D6301">
      <w:pPr>
        <w:pStyle w:val="-RBNTf2"/>
        <w:spacing w:before="65474" w:after="624"/>
      </w:pPr>
      <w:r>
        <w:t xml:space="preserve">        """获得水平直线(一共15条)"""</w:t>
      </w:r>
    </w:p>
    <w:p w14:paraId="4CA6C4AB" w14:textId="77777777" w:rsidR="003D6301" w:rsidRDefault="003D6301" w:rsidP="003D6301">
      <w:pPr>
        <w:pStyle w:val="-RBNTf2"/>
        <w:spacing w:before="65474" w:after="624"/>
      </w:pPr>
      <w:r>
        <w:t xml:space="preserve">        linelst = []</w:t>
      </w:r>
    </w:p>
    <w:p w14:paraId="34D3BF32" w14:textId="77777777" w:rsidR="003D6301" w:rsidRDefault="003D6301" w:rsidP="003D6301">
      <w:pPr>
        <w:pStyle w:val="-RBNTf2"/>
        <w:spacing w:before="65474" w:after="624"/>
      </w:pPr>
    </w:p>
    <w:p w14:paraId="3A5AAA4B" w14:textId="77777777" w:rsidR="003D6301" w:rsidRDefault="003D6301" w:rsidP="003D6301">
      <w:pPr>
        <w:pStyle w:val="-RBNTf2"/>
        <w:spacing w:before="65474" w:after="624"/>
      </w:pPr>
      <w:r>
        <w:t xml:space="preserve">        for i in range(self.chess_len):</w:t>
      </w:r>
    </w:p>
    <w:p w14:paraId="4343E3E0" w14:textId="77777777" w:rsidR="003D6301" w:rsidRDefault="003D6301" w:rsidP="003D6301">
      <w:pPr>
        <w:pStyle w:val="-RBNTf2"/>
        <w:spacing w:before="65474" w:after="624"/>
      </w:pPr>
      <w:r>
        <w:t xml:space="preserve">            line = ''</w:t>
      </w:r>
    </w:p>
    <w:p w14:paraId="1E89E00B" w14:textId="77777777" w:rsidR="003D6301" w:rsidRDefault="003D6301" w:rsidP="003D6301">
      <w:pPr>
        <w:pStyle w:val="-RBNTf2"/>
        <w:spacing w:before="65474" w:after="624"/>
      </w:pPr>
      <w:r>
        <w:t xml:space="preserve">            for j in range(self.chess_len):</w:t>
      </w:r>
    </w:p>
    <w:p w14:paraId="2A64CD68" w14:textId="77777777" w:rsidR="003D6301" w:rsidRDefault="003D6301" w:rsidP="003D6301">
      <w:pPr>
        <w:pStyle w:val="-RBNTf2"/>
        <w:spacing w:before="65474" w:after="624"/>
      </w:pPr>
      <w:r>
        <w:t xml:space="preserve">                line += str(board[i][j])</w:t>
      </w:r>
    </w:p>
    <w:p w14:paraId="7828C63A" w14:textId="77777777" w:rsidR="003D6301" w:rsidRDefault="003D6301" w:rsidP="003D6301">
      <w:pPr>
        <w:pStyle w:val="-RBNTf2"/>
        <w:spacing w:before="65474" w:after="624"/>
      </w:pPr>
      <w:r>
        <w:t xml:space="preserve">            linelst.append(line)</w:t>
      </w:r>
    </w:p>
    <w:p w14:paraId="4F4988CB" w14:textId="77777777" w:rsidR="003D6301" w:rsidRDefault="003D6301" w:rsidP="003D6301">
      <w:pPr>
        <w:pStyle w:val="-RBNTf2"/>
        <w:spacing w:before="65474" w:after="624"/>
      </w:pPr>
    </w:p>
    <w:p w14:paraId="481DCE0E" w14:textId="5311B8F9" w:rsidR="003D6301" w:rsidRDefault="003D6301" w:rsidP="003D6301">
      <w:pPr>
        <w:pStyle w:val="-RBNTf2"/>
        <w:spacing w:before="65474" w:after="624"/>
      </w:pPr>
      <w:r>
        <w:t xml:space="preserve">        return linelst</w:t>
      </w:r>
    </w:p>
    <w:p w14:paraId="59955A04" w14:textId="57E0049D" w:rsidR="00DC7828" w:rsidRDefault="00DC7828" w:rsidP="00DC7828">
      <w:pPr>
        <w:pStyle w:val="-RBNTf2"/>
        <w:spacing w:before="65474" w:after="624"/>
      </w:pPr>
      <w:r>
        <w:t>def analy_line(self, line, white_type_num, black_type_num):</w:t>
      </w:r>
    </w:p>
    <w:p w14:paraId="51AB2298" w14:textId="77777777" w:rsidR="00DC7828" w:rsidRDefault="00DC7828" w:rsidP="00DC7828">
      <w:pPr>
        <w:pStyle w:val="-RBNTf2"/>
        <w:spacing w:before="65474" w:after="624"/>
      </w:pPr>
      <w:r>
        <w:t xml:space="preserve">        """统计每一条线上形成的棋形"""</w:t>
      </w:r>
    </w:p>
    <w:p w14:paraId="2D5B0493" w14:textId="77777777" w:rsidR="00DC7828" w:rsidRDefault="00DC7828" w:rsidP="00DC7828">
      <w:pPr>
        <w:pStyle w:val="-RBNTf2"/>
        <w:spacing w:before="65474" w:after="624"/>
      </w:pPr>
      <w:r>
        <w:t xml:space="preserve">        white_type_num['LIVE_FIVE'] += line.count('11111')</w:t>
      </w:r>
    </w:p>
    <w:p w14:paraId="17CB4FB3" w14:textId="77777777" w:rsidR="00DC7828" w:rsidRDefault="00DC7828" w:rsidP="00DC7828">
      <w:pPr>
        <w:pStyle w:val="-RBNTf2"/>
        <w:spacing w:before="65474" w:after="624"/>
      </w:pPr>
      <w:r>
        <w:t xml:space="preserve">        black_type_num['LIVE_FIVE'] += line.count('00000')</w:t>
      </w:r>
    </w:p>
    <w:p w14:paraId="6DBD46C3" w14:textId="77777777" w:rsidR="00DC7828" w:rsidRDefault="00DC7828" w:rsidP="00DC7828">
      <w:pPr>
        <w:pStyle w:val="-RBNTf2"/>
        <w:spacing w:before="65474" w:after="624"/>
      </w:pPr>
      <w:r>
        <w:t xml:space="preserve">        white_type_num['LIVE_FOUR'] += line.count('311113')</w:t>
      </w:r>
    </w:p>
    <w:p w14:paraId="1150A4A6" w14:textId="77777777" w:rsidR="00DC7828" w:rsidRDefault="00DC7828" w:rsidP="00DC7828">
      <w:pPr>
        <w:pStyle w:val="-RBNTf2"/>
        <w:spacing w:before="65474" w:after="624"/>
      </w:pPr>
      <w:r>
        <w:t xml:space="preserve">        black_type_num['LIVE_FOUR'] += line.count('300003')</w:t>
      </w:r>
    </w:p>
    <w:p w14:paraId="08E576E2" w14:textId="77E82466" w:rsidR="00DC7828" w:rsidRDefault="00DC7828" w:rsidP="00DC7828">
      <w:pPr>
        <w:pStyle w:val="-RBNTf2"/>
        <w:spacing w:before="65474" w:after="624"/>
      </w:pPr>
      <w:r>
        <w:t xml:space="preserve">        white_type_num['CHONG_FOUR'] = white_type_num['CHONG_FOUR'] + line.count('13111') + line.count('11131') + line.count('11311')+ line.count('311110') + line.count('011113')</w:t>
      </w:r>
    </w:p>
    <w:p w14:paraId="54738013" w14:textId="2042D59A" w:rsidR="00DC7828" w:rsidRDefault="00DC7828" w:rsidP="00DC7828">
      <w:pPr>
        <w:pStyle w:val="-RBNTf2"/>
        <w:spacing w:before="65474" w:after="624"/>
      </w:pPr>
      <w:r>
        <w:t xml:space="preserve">        black_type_num['CHONG_FOUR'] = black_type_num['CHONG_FOUR'] + line.count('03000') + line.count('00030')+ line.count('00300') + line.count('300001') + line.count('100003')</w:t>
      </w:r>
    </w:p>
    <w:p w14:paraId="6E05288C" w14:textId="77777777" w:rsidR="00DC7828" w:rsidRDefault="00DC7828" w:rsidP="00DC7828">
      <w:pPr>
        <w:pStyle w:val="-RBNTf2"/>
        <w:spacing w:before="65474" w:after="624"/>
      </w:pPr>
      <w:r>
        <w:t xml:space="preserve">        white_type_num['LIVE_THREE'] = white_type_num['LIVE_THREE'] + line.count('311133') + line.count('331113') + line.count('313113') + line.count('311313')</w:t>
      </w:r>
    </w:p>
    <w:p w14:paraId="56F18648" w14:textId="77777777" w:rsidR="00DC7828" w:rsidRDefault="00DC7828" w:rsidP="00DC7828">
      <w:pPr>
        <w:pStyle w:val="-RBNTf2"/>
        <w:spacing w:before="65474" w:after="624"/>
      </w:pPr>
      <w:r>
        <w:t xml:space="preserve">        black_type_num['LIVE_THREE'] = black_type_num['LIVE_THREE'] + line.count('300033') + line.count('330003') + line.count('303003') + line.count('300303')</w:t>
      </w:r>
    </w:p>
    <w:p w14:paraId="0600CD7B" w14:textId="5D19AF85" w:rsidR="00DC7828" w:rsidRDefault="00DC7828" w:rsidP="00DC7828">
      <w:pPr>
        <w:pStyle w:val="-RBNTf2"/>
        <w:spacing w:before="65474" w:after="624"/>
      </w:pPr>
      <w:r>
        <w:t xml:space="preserve">        white_type_num['SLEEP_THREE'] = white_type_num['SLEEP_THREE']  + line.count('0311130') + line.count('013113') + line.count('313110') + line.count('011313') + line.count('311310')</w:t>
      </w:r>
    </w:p>
    <w:p w14:paraId="54D88C08" w14:textId="4A3D1375" w:rsidR="00DC7828" w:rsidRDefault="00DC7828" w:rsidP="00DC7828">
      <w:pPr>
        <w:pStyle w:val="-RBNTf2"/>
        <w:spacing w:before="65474" w:after="624"/>
      </w:pPr>
      <w:r>
        <w:t xml:space="preserve">        black_type_num['SLEEP_THREE'] = black_type_num['SLEEP_THREE'] + line.count('1300031') + line.count('103003') + line.count('303001') + line.count('100303') + line.count('300301')</w:t>
      </w:r>
    </w:p>
    <w:p w14:paraId="1280F689" w14:textId="77777777" w:rsidR="00DC7828" w:rsidRDefault="00DC7828" w:rsidP="00DC7828">
      <w:pPr>
        <w:pStyle w:val="-RBNTf2"/>
        <w:spacing w:before="65474" w:after="624"/>
      </w:pPr>
      <w:r>
        <w:t xml:space="preserve">        white_type_num['LIVE_TWO'] = white_type_num['LIVE_TWO'] + line.count('3113') + line.count('31313') + line.count('313313')</w:t>
      </w:r>
    </w:p>
    <w:p w14:paraId="787EA142" w14:textId="77777777" w:rsidR="00DC7828" w:rsidRDefault="00DC7828" w:rsidP="00DC7828">
      <w:pPr>
        <w:pStyle w:val="-RBNTf2"/>
        <w:spacing w:before="65474" w:after="624"/>
      </w:pPr>
      <w:r>
        <w:t xml:space="preserve">        black_type_num['LIVE_TWO'] = black_type_num['LIVE_TWO'] + line.count('3003') + line.count('30303') + line.count('303303')</w:t>
      </w:r>
    </w:p>
    <w:p w14:paraId="2CFD69B9" w14:textId="77777777" w:rsidR="00DC7828" w:rsidRDefault="00DC7828" w:rsidP="00DC7828">
      <w:pPr>
        <w:pStyle w:val="-RBNTf2"/>
        <w:spacing w:before="65474" w:after="624"/>
      </w:pPr>
      <w:r>
        <w:t xml:space="preserve">        white_type_num['SLEEP_TWO'] = white_type_num['SLEEP_TWO'] + line.count('0113') + line.count('3110')+ line.count('01313') + line.count('31310')</w:t>
      </w:r>
    </w:p>
    <w:p w14:paraId="583BBA5E" w14:textId="10CDA4B8" w:rsidR="00DC7828" w:rsidRPr="00DC7828" w:rsidRDefault="00DC7828" w:rsidP="00DC7828">
      <w:pPr>
        <w:pStyle w:val="-RBNTf2"/>
        <w:spacing w:before="65474" w:after="624"/>
        <w:rPr>
          <w:rFonts w:hint="eastAsia"/>
        </w:rPr>
      </w:pPr>
      <w:r>
        <w:t xml:space="preserve">        black_type_num['SLEEP_TWO'] = black_type_num['SLEEP_TWO'] + line.count('1003') + line.count('3001') + line.count('10303') + line.count('30301')</w:t>
      </w:r>
    </w:p>
    <w:p w14:paraId="19A54582" w14:textId="3F7D522E" w:rsidR="00172529" w:rsidRDefault="00B47C67" w:rsidP="003D6301">
      <w:pPr>
        <w:pStyle w:val="-RBNT1"/>
        <w:spacing w:before="312" w:after="156"/>
      </w:pPr>
      <w:bookmarkStart w:id="5" w:name="_Toc102749488"/>
      <w:r>
        <w:t>m</w:t>
      </w:r>
      <w:r>
        <w:rPr>
          <w:rFonts w:hint="eastAsia"/>
        </w:rPr>
        <w:t>in-</w:t>
      </w:r>
      <w:r>
        <w:t>max</w:t>
      </w:r>
      <w:r w:rsidR="003D6301">
        <w:rPr>
          <w:rFonts w:hint="eastAsia"/>
        </w:rPr>
        <w:t>算法、</w:t>
      </w:r>
      <w:r w:rsidR="003D6301">
        <w:rPr>
          <w:rFonts w:hint="eastAsia"/>
        </w:rPr>
        <w:t>alp</w:t>
      </w:r>
      <w:r>
        <w:t>h</w:t>
      </w:r>
      <w:r w:rsidR="003D6301">
        <w:rPr>
          <w:rFonts w:hint="eastAsia"/>
        </w:rPr>
        <w:t>a</w:t>
      </w:r>
      <w:r w:rsidR="003D6301">
        <w:t>-</w:t>
      </w:r>
      <w:r w:rsidR="003D6301">
        <w:rPr>
          <w:rFonts w:hint="eastAsia"/>
        </w:rPr>
        <w:t>beta</w:t>
      </w:r>
      <w:r w:rsidR="003D6301">
        <w:rPr>
          <w:rFonts w:hint="eastAsia"/>
        </w:rPr>
        <w:t>剪枝</w:t>
      </w:r>
      <w:r>
        <w:rPr>
          <w:rFonts w:hint="eastAsia"/>
        </w:rPr>
        <w:t>优化</w:t>
      </w:r>
      <w:bookmarkEnd w:id="5"/>
    </w:p>
    <w:p w14:paraId="45C6816F" w14:textId="200E4CB6" w:rsidR="00B47C67" w:rsidRDefault="00E119E3" w:rsidP="00B47C67">
      <w:pPr>
        <w:pStyle w:val="-RBNTc"/>
        <w:spacing w:before="156"/>
        <w:ind w:firstLine="480"/>
      </w:pPr>
      <w:r>
        <w:rPr>
          <w:rFonts w:hint="eastAsia"/>
        </w:rPr>
        <w:t>min</w:t>
      </w:r>
      <w:r>
        <w:t>-</w:t>
      </w:r>
      <w:r>
        <w:rPr>
          <w:rFonts w:hint="eastAsia"/>
        </w:rPr>
        <w:t>max</w:t>
      </w:r>
      <w:r>
        <w:rPr>
          <w:rFonts w:hint="eastAsia"/>
        </w:rPr>
        <w:t>算法：</w:t>
      </w:r>
      <w:r w:rsidR="00B47C67">
        <w:rPr>
          <w:rFonts w:hint="eastAsia"/>
        </w:rPr>
        <w:t>在评估函数</w:t>
      </w:r>
      <w:r w:rsidR="00B47C67">
        <w:rPr>
          <w:rFonts w:hint="eastAsia"/>
        </w:rPr>
        <w:t>2</w:t>
      </w:r>
      <w:r w:rsidR="00B47C67">
        <w:rPr>
          <w:rFonts w:hint="eastAsia"/>
        </w:rPr>
        <w:t>中，获得了</w:t>
      </w:r>
      <w:r w:rsidR="00B47C67" w:rsidRPr="00B47C67">
        <w:t>玩家</w:t>
      </w:r>
      <w:r w:rsidR="00B47C67" w:rsidRPr="00B47C67">
        <w:t xml:space="preserve"> </w:t>
      </w:r>
      <w:r w:rsidR="00B47C67" w:rsidRPr="00B47C67">
        <w:t>和</w:t>
      </w:r>
      <w:r w:rsidR="00B47C67" w:rsidRPr="00B47C67">
        <w:t xml:space="preserve"> AI </w:t>
      </w:r>
      <w:r w:rsidR="00B47C67" w:rsidRPr="00B47C67">
        <w:t>的当前优势值，将这两个数字做差，返回</w:t>
      </w:r>
      <w:r w:rsidR="00B47C67" w:rsidRPr="00B47C67">
        <w:t xml:space="preserve"> </w:t>
      </w:r>
      <w:r>
        <w:rPr>
          <w:rFonts w:hint="eastAsia"/>
        </w:rPr>
        <w:t>max</w:t>
      </w:r>
      <w:r>
        <w:t>-</w:t>
      </w:r>
      <w:r>
        <w:rPr>
          <w:rFonts w:hint="eastAsia"/>
        </w:rPr>
        <w:t>min</w:t>
      </w:r>
      <w:r w:rsidR="00B47C67" w:rsidRPr="00B47C67">
        <w:t xml:space="preserve"> </w:t>
      </w:r>
      <w:r w:rsidR="00B47C67" w:rsidRPr="00B47C67">
        <w:t>的值，这就是该种走法的分数，值越大对</w:t>
      </w:r>
      <w:r w:rsidR="00742964">
        <w:t>AI</w:t>
      </w:r>
      <w:r w:rsidR="00B47C67" w:rsidRPr="00B47C67">
        <w:t>更有利，值越小对</w:t>
      </w:r>
      <w:r w:rsidR="00742964">
        <w:rPr>
          <w:rFonts w:hint="eastAsia"/>
        </w:rPr>
        <w:t>玩家</w:t>
      </w:r>
      <w:r w:rsidR="00B47C67" w:rsidRPr="00B47C67">
        <w:t>更有利。</w:t>
      </w:r>
    </w:p>
    <w:p w14:paraId="1F77697A" w14:textId="5D90CCA8" w:rsidR="00E119E3" w:rsidRDefault="00E119E3" w:rsidP="00391AA8">
      <w:pPr>
        <w:pStyle w:val="-RBNTc"/>
        <w:spacing w:before="156"/>
        <w:ind w:firstLine="480"/>
      </w:pPr>
      <w:r>
        <w:rPr>
          <w:rFonts w:hint="eastAsia"/>
        </w:rPr>
        <w:lastRenderedPageBreak/>
        <w:t>alp</w:t>
      </w:r>
      <w:r>
        <w:t>h</w:t>
      </w:r>
      <w:r>
        <w:rPr>
          <w:rFonts w:hint="eastAsia"/>
        </w:rPr>
        <w:t>a</w:t>
      </w:r>
      <w:r>
        <w:t>-</w:t>
      </w:r>
      <w:r>
        <w:rPr>
          <w:rFonts w:hint="eastAsia"/>
        </w:rPr>
        <w:t>beta</w:t>
      </w:r>
      <w:r>
        <w:rPr>
          <w:rFonts w:hint="eastAsia"/>
        </w:rPr>
        <w:t>剪枝优化</w:t>
      </w:r>
      <w:r>
        <w:rPr>
          <w:rFonts w:hint="eastAsia"/>
        </w:rPr>
        <w:t>：</w:t>
      </w:r>
      <w:r w:rsidR="00391AA8">
        <w:rPr>
          <w:rFonts w:hint="eastAsia"/>
        </w:rPr>
        <w:t>假设</w:t>
      </w:r>
      <w:r w:rsidR="00391AA8">
        <w:t>AI</w:t>
      </w:r>
      <w:r w:rsidR="00391AA8">
        <w:rPr>
          <w:rFonts w:hint="eastAsia"/>
        </w:rPr>
        <w:t>走的是</w:t>
      </w:r>
      <w:r w:rsidR="00391AA8">
        <w:rPr>
          <w:rFonts w:hint="eastAsia"/>
        </w:rPr>
        <w:t>max</w:t>
      </w:r>
      <w:r w:rsidR="00391AA8">
        <w:rPr>
          <w:rFonts w:hint="eastAsia"/>
        </w:rPr>
        <w:t>层，</w:t>
      </w:r>
      <w:proofErr w:type="gramStart"/>
      <w:r w:rsidR="00391AA8">
        <w:rPr>
          <w:rFonts w:hint="eastAsia"/>
        </w:rPr>
        <w:t>玩家走</w:t>
      </w:r>
      <w:proofErr w:type="gramEnd"/>
      <w:r w:rsidR="00391AA8">
        <w:rPr>
          <w:rFonts w:hint="eastAsia"/>
        </w:rPr>
        <w:t>的是</w:t>
      </w:r>
      <w:r w:rsidR="00391AA8">
        <w:rPr>
          <w:rFonts w:hint="eastAsia"/>
        </w:rPr>
        <w:t>min</w:t>
      </w:r>
      <w:r w:rsidR="00391AA8">
        <w:rPr>
          <w:rFonts w:hint="eastAsia"/>
        </w:rPr>
        <w:t>层，</w:t>
      </w:r>
      <w:r w:rsidR="00391AA8">
        <w:t>初始化</w:t>
      </w:r>
      <w:r w:rsidR="00391AA8">
        <w:t>α</w:t>
      </w:r>
      <w:r w:rsidR="00391AA8">
        <w:t>值为负无穷大</w:t>
      </w:r>
      <w:r w:rsidR="00391AA8">
        <w:t>(-∞)</w:t>
      </w:r>
      <w:r w:rsidR="00391AA8">
        <w:rPr>
          <w:rFonts w:hint="eastAsia"/>
        </w:rPr>
        <w:t>，</w:t>
      </w:r>
      <w:r w:rsidR="00391AA8">
        <w:t>β</w:t>
      </w:r>
      <w:r w:rsidR="00391AA8">
        <w:t>值初始化为正无穷大</w:t>
      </w:r>
      <w:r w:rsidR="00391AA8">
        <w:t>(+∞)</w:t>
      </w:r>
      <w:r w:rsidR="00391AA8">
        <w:rPr>
          <w:rFonts w:hint="eastAsia"/>
        </w:rPr>
        <w:t>，</w:t>
      </w:r>
      <w:r>
        <w:rPr>
          <w:rFonts w:hint="eastAsia"/>
        </w:rPr>
        <w:t>当一个</w:t>
      </w:r>
      <w:r>
        <w:t xml:space="preserve"> </w:t>
      </w:r>
      <w:r w:rsidR="00391AA8">
        <w:rPr>
          <w:rFonts w:hint="eastAsia"/>
        </w:rPr>
        <w:t>min</w:t>
      </w:r>
      <w:r>
        <w:t xml:space="preserve"> </w:t>
      </w:r>
      <w:r>
        <w:t>层节点的</w:t>
      </w:r>
      <w:r>
        <w:t xml:space="preserve"> α</w:t>
      </w:r>
      <w:r>
        <w:t>值</w:t>
      </w:r>
      <w:r>
        <w:t xml:space="preserve"> ≤ β</w:t>
      </w:r>
      <w:r>
        <w:t>值时</w:t>
      </w:r>
      <w:r w:rsidR="00391AA8">
        <w:rPr>
          <w:rFonts w:hint="eastAsia"/>
        </w:rPr>
        <w:t>，</w:t>
      </w:r>
      <w:r>
        <w:t>剪掉该节点的所有未搜索子节点</w:t>
      </w:r>
      <w:r w:rsidR="00391AA8">
        <w:rPr>
          <w:rFonts w:hint="eastAsia"/>
        </w:rPr>
        <w:t>，</w:t>
      </w:r>
      <w:r>
        <w:rPr>
          <w:rFonts w:hint="eastAsia"/>
        </w:rPr>
        <w:t>当一个</w:t>
      </w:r>
      <w:r>
        <w:t xml:space="preserve"> </w:t>
      </w:r>
      <w:r w:rsidR="00391AA8">
        <w:rPr>
          <w:rFonts w:hint="eastAsia"/>
        </w:rPr>
        <w:t>max</w:t>
      </w:r>
      <w:r>
        <w:t xml:space="preserve"> </w:t>
      </w:r>
      <w:r>
        <w:t>层节点的</w:t>
      </w:r>
      <w:r>
        <w:t xml:space="preserve"> α</w:t>
      </w:r>
      <w:r>
        <w:t>值</w:t>
      </w:r>
      <w:r>
        <w:t xml:space="preserve"> ≥ β</w:t>
      </w:r>
      <w:r>
        <w:t>值时</w:t>
      </w:r>
      <w:r>
        <w:t xml:space="preserve"> </w:t>
      </w:r>
      <w:r>
        <w:t>，剪掉该节点的所有未搜索子节点</w:t>
      </w:r>
      <w:r w:rsidR="00391AA8">
        <w:rPr>
          <w:rFonts w:hint="eastAsia"/>
        </w:rPr>
        <w:t>。</w:t>
      </w:r>
      <w:r>
        <w:rPr>
          <w:rFonts w:hint="eastAsia"/>
        </w:rPr>
        <w:t>其中α值是该层节点当前最有利的评分，β值是父节点当前的α值</w:t>
      </w:r>
      <w:r w:rsidR="00391AA8">
        <w:rPr>
          <w:rFonts w:hint="eastAsia"/>
        </w:rPr>
        <w:t>。</w:t>
      </w:r>
    </w:p>
    <w:p w14:paraId="3A35EC61" w14:textId="230A2909" w:rsidR="003D6301" w:rsidRDefault="00391AA8" w:rsidP="00391AA8">
      <w:pPr>
        <w:pStyle w:val="-RBNT0"/>
        <w:numPr>
          <w:ilvl w:val="0"/>
          <w:numId w:val="0"/>
        </w:numPr>
        <w:spacing w:before="312" w:after="156"/>
        <w:jc w:val="both"/>
      </w:pPr>
      <w:bookmarkStart w:id="6" w:name="_Toc102749489"/>
      <w:r>
        <w:rPr>
          <w:rFonts w:hint="eastAsia"/>
        </w:rPr>
        <w:t>4</w:t>
      </w:r>
      <w:r>
        <w:t xml:space="preserve">. </w:t>
      </w:r>
      <w:r>
        <w:rPr>
          <w:rFonts w:hint="eastAsia"/>
        </w:rPr>
        <w:t>代码运行：</w:t>
      </w:r>
      <w:bookmarkEnd w:id="6"/>
    </w:p>
    <w:p w14:paraId="42F19FA7" w14:textId="01B590DF" w:rsidR="007B5E85" w:rsidRPr="007B5E85" w:rsidRDefault="007B5E85" w:rsidP="007B5E85">
      <w:pPr>
        <w:pStyle w:val="-RBNTc"/>
        <w:spacing w:before="156"/>
        <w:ind w:firstLine="480"/>
        <w:rPr>
          <w:rFonts w:hint="eastAsia"/>
        </w:rPr>
      </w:pPr>
      <w:r>
        <w:rPr>
          <w:rFonts w:hint="eastAsia"/>
        </w:rPr>
        <w:t>一共有三个文件，</w:t>
      </w:r>
      <w:r>
        <w:rPr>
          <w:rFonts w:hint="eastAsia"/>
        </w:rPr>
        <w:t>main</w:t>
      </w:r>
      <w:r>
        <w:t>.py</w:t>
      </w:r>
      <w:r>
        <w:rPr>
          <w:rFonts w:hint="eastAsia"/>
        </w:rPr>
        <w:t>是一阶段的实现双人对战的五子棋，</w:t>
      </w:r>
      <w:r>
        <w:rPr>
          <w:rFonts w:hint="eastAsia"/>
        </w:rPr>
        <w:t>myfivechess</w:t>
      </w:r>
      <w:r>
        <w:t>1.0.</w:t>
      </w:r>
      <w:r>
        <w:rPr>
          <w:rFonts w:hint="eastAsia"/>
        </w:rPr>
        <w:t>py</w:t>
      </w:r>
      <w:r>
        <w:rPr>
          <w:rFonts w:hint="eastAsia"/>
        </w:rPr>
        <w:t>是用评估函数</w:t>
      </w:r>
      <w:r>
        <w:rPr>
          <w:rFonts w:hint="eastAsia"/>
        </w:rPr>
        <w:t>1</w:t>
      </w:r>
      <w:r>
        <w:rPr>
          <w:rFonts w:hint="eastAsia"/>
        </w:rPr>
        <w:t>实现的人机对战程序，</w:t>
      </w:r>
      <w:r>
        <w:rPr>
          <w:rFonts w:hint="eastAsia"/>
        </w:rPr>
        <w:t>myfivechss</w:t>
      </w:r>
      <w:r>
        <w:t>2.0</w:t>
      </w:r>
      <w:r>
        <w:rPr>
          <w:rFonts w:hint="eastAsia"/>
        </w:rPr>
        <w:t>是用评估函数</w:t>
      </w:r>
      <w:r>
        <w:rPr>
          <w:rFonts w:hint="eastAsia"/>
        </w:rPr>
        <w:t>2</w:t>
      </w:r>
      <w:r>
        <w:rPr>
          <w:rFonts w:hint="eastAsia"/>
        </w:rPr>
        <w:t>结合</w:t>
      </w:r>
      <w:r>
        <w:rPr>
          <w:rFonts w:hint="eastAsia"/>
        </w:rPr>
        <w:t>min</w:t>
      </w:r>
      <w:r>
        <w:t>-</w:t>
      </w:r>
      <w:r>
        <w:rPr>
          <w:rFonts w:hint="eastAsia"/>
        </w:rPr>
        <w:t>max</w:t>
      </w:r>
      <w:r>
        <w:rPr>
          <w:rFonts w:hint="eastAsia"/>
        </w:rPr>
        <w:t>算法、</w:t>
      </w:r>
      <w:r>
        <w:rPr>
          <w:rFonts w:hint="eastAsia"/>
        </w:rPr>
        <w:t>alpha</w:t>
      </w:r>
      <w:r>
        <w:t>-</w:t>
      </w:r>
      <w:r>
        <w:rPr>
          <w:rFonts w:hint="eastAsia"/>
        </w:rPr>
        <w:t>beta</w:t>
      </w:r>
      <w:r>
        <w:rPr>
          <w:rFonts w:hint="eastAsia"/>
        </w:rPr>
        <w:t>剪枝实现的人机对战程序。可以分别运行这三个文件。</w:t>
      </w:r>
    </w:p>
    <w:p w14:paraId="7385AAA9" w14:textId="6C763B40" w:rsidR="007B5E85" w:rsidRDefault="007B5E85" w:rsidP="007B5E85">
      <w:pPr>
        <w:pStyle w:val="-RBNTc"/>
        <w:spacing w:before="156"/>
        <w:ind w:firstLine="480"/>
      </w:pPr>
      <w:r>
        <w:rPr>
          <w:noProof/>
        </w:rPr>
        <w:drawing>
          <wp:inline distT="0" distB="0" distL="0" distR="0" wp14:anchorId="69C2CA3F" wp14:editId="70D5B0FE">
            <wp:extent cx="4099915" cy="73920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9915" cy="739204"/>
                    </a:xfrm>
                    <a:prstGeom prst="rect">
                      <a:avLst/>
                    </a:prstGeom>
                  </pic:spPr>
                </pic:pic>
              </a:graphicData>
            </a:graphic>
          </wp:inline>
        </w:drawing>
      </w:r>
    </w:p>
    <w:p w14:paraId="0ECC0A0D" w14:textId="45067E41" w:rsidR="000D0EC0" w:rsidRDefault="000D0EC0" w:rsidP="00FF04B7">
      <w:pPr>
        <w:pStyle w:val="-RBNTc"/>
        <w:spacing w:before="156"/>
        <w:ind w:firstLineChars="0" w:firstLine="0"/>
        <w:rPr>
          <w:rFonts w:hint="eastAsia"/>
        </w:rPr>
      </w:pPr>
      <w:r>
        <w:rPr>
          <w:rFonts w:hint="eastAsia"/>
        </w:rPr>
        <w:t>运行效果图：</w:t>
      </w:r>
    </w:p>
    <w:p w14:paraId="3F7B4CA0" w14:textId="7E55D543" w:rsidR="007B5E85" w:rsidRPr="007B5E85" w:rsidRDefault="000D0EC0" w:rsidP="007B5E85">
      <w:pPr>
        <w:pStyle w:val="-RBNTc"/>
        <w:spacing w:before="156"/>
        <w:ind w:firstLine="480"/>
        <w:rPr>
          <w:rFonts w:hint="eastAsia"/>
        </w:rPr>
      </w:pPr>
      <w:r>
        <w:rPr>
          <w:noProof/>
        </w:rPr>
        <w:drawing>
          <wp:inline distT="0" distB="0" distL="0" distR="0" wp14:anchorId="3DE354C4" wp14:editId="6FD57F01">
            <wp:extent cx="5274310" cy="3368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68040"/>
                    </a:xfrm>
                    <a:prstGeom prst="rect">
                      <a:avLst/>
                    </a:prstGeom>
                  </pic:spPr>
                </pic:pic>
              </a:graphicData>
            </a:graphic>
          </wp:inline>
        </w:drawing>
      </w:r>
    </w:p>
    <w:sectPr w:rsidR="007B5E85" w:rsidRPr="007B5E85" w:rsidSect="00EE1C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74099" w14:textId="77777777" w:rsidR="00240FAA" w:rsidRDefault="00240FAA" w:rsidP="00EE1C00">
      <w:r>
        <w:separator/>
      </w:r>
    </w:p>
  </w:endnote>
  <w:endnote w:type="continuationSeparator" w:id="0">
    <w:p w14:paraId="60680408" w14:textId="77777777" w:rsidR="00240FAA" w:rsidRDefault="00240FAA" w:rsidP="00EE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jaVu Sans">
    <w:altName w:val="Sylfaen"/>
    <w:charset w:val="00"/>
    <w:family w:val="swiss"/>
    <w:pitch w:val="variable"/>
    <w:sig w:usb0="E7002EFF" w:usb1="D200FDFF" w:usb2="0A246029" w:usb3="00000000" w:csb0="000001FF" w:csb1="00000000"/>
  </w:font>
  <w:font w:name="华文宋体">
    <w:panose1 w:val="02010600040101010101"/>
    <w:charset w:val="86"/>
    <w:family w:val="auto"/>
    <w:pitch w:val="variable"/>
    <w:sig w:usb0="00000287" w:usb1="080F0000" w:usb2="00000010" w:usb3="00000000" w:csb0="0004009F" w:csb1="00000000"/>
  </w:font>
  <w:font w:name="Calisto MT">
    <w:altName w:val="Calisto MT"/>
    <w:charset w:val="00"/>
    <w:family w:val="roman"/>
    <w:pitch w:val="variable"/>
    <w:sig w:usb0="00000003" w:usb1="00000000" w:usb2="00000000" w:usb3="00000000" w:csb0="00000001" w:csb1="00000000"/>
  </w:font>
  <w:font w:name="DejaVu Sans Condensed">
    <w:altName w:val="Sylfaen"/>
    <w:charset w:val="00"/>
    <w:family w:val="swiss"/>
    <w:pitch w:val="variable"/>
    <w:sig w:usb0="E7002EFF" w:usb1="D200FDFF" w:usb2="0A246029" w:usb3="00000000" w:csb0="000001FF" w:csb1="00000000"/>
  </w:font>
  <w:font w:name="Helonia">
    <w:altName w:val="Calibri"/>
    <w:charset w:val="00"/>
    <w:family w:val="auto"/>
    <w:pitch w:val="variable"/>
    <w:sig w:usb0="80000027"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Inziu IosevkaCC SC">
    <w:altName w:val="微软雅黑"/>
    <w:charset w:val="86"/>
    <w:family w:val="modern"/>
    <w:pitch w:val="fixed"/>
    <w:sig w:usb0="E00002FF" w:usb1="7A4FFCFB" w:usb2="00040012" w:usb3="00000000" w:csb0="0004011F" w:csb1="00000000"/>
  </w:font>
  <w:font w:name="Californian FB">
    <w:charset w:val="00"/>
    <w:family w:val="roman"/>
    <w:pitch w:val="variable"/>
    <w:sig w:usb0="00000003" w:usb1="00000000" w:usb2="00000000" w:usb3="00000000" w:csb0="0000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793952"/>
      <w:docPartObj>
        <w:docPartGallery w:val="Page Numbers (Bottom of Page)"/>
        <w:docPartUnique/>
      </w:docPartObj>
    </w:sdtPr>
    <w:sdtEndPr/>
    <w:sdtContent>
      <w:p w14:paraId="2F688FC0" w14:textId="6015E076" w:rsidR="00FC68D9" w:rsidRDefault="00FC68D9">
        <w:pPr>
          <w:pStyle w:val="aa"/>
          <w:jc w:val="center"/>
        </w:pPr>
        <w:r>
          <w:fldChar w:fldCharType="begin"/>
        </w:r>
        <w:r>
          <w:instrText>PAGE   \* MERGEFORMAT</w:instrText>
        </w:r>
        <w:r>
          <w:fldChar w:fldCharType="separate"/>
        </w:r>
        <w:r>
          <w:rPr>
            <w:lang w:val="zh-CN"/>
          </w:rPr>
          <w:t>2</w:t>
        </w:r>
        <w:r>
          <w:fldChar w:fldCharType="end"/>
        </w:r>
      </w:p>
    </w:sdtContent>
  </w:sdt>
  <w:p w14:paraId="2CE9A58B" w14:textId="77777777" w:rsidR="00EE1C00" w:rsidRDefault="00EE1C0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DF60A" w14:textId="77777777" w:rsidR="00240FAA" w:rsidRDefault="00240FAA" w:rsidP="00EE1C00">
      <w:r>
        <w:separator/>
      </w:r>
    </w:p>
  </w:footnote>
  <w:footnote w:type="continuationSeparator" w:id="0">
    <w:p w14:paraId="1AA05296" w14:textId="77777777" w:rsidR="00240FAA" w:rsidRDefault="00240FAA" w:rsidP="00EE1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5BB1"/>
    <w:multiLevelType w:val="multilevel"/>
    <w:tmpl w:val="0409001D"/>
    <w:styleLink w:val="1111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C285B87"/>
    <w:multiLevelType w:val="hybridMultilevel"/>
    <w:tmpl w:val="EF2869B0"/>
    <w:lvl w:ilvl="0" w:tplc="42EA91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BB90DB8"/>
    <w:multiLevelType w:val="hybridMultilevel"/>
    <w:tmpl w:val="42B8ECF8"/>
    <w:lvl w:ilvl="0" w:tplc="7FF8F576">
      <w:start w:val="1"/>
      <w:numFmt w:val="decimal"/>
      <w:pStyle w:val="-RBNT"/>
      <w:lvlText w:val="表%1"/>
      <w:lvlJc w:val="left"/>
      <w:pPr>
        <w:ind w:left="420" w:hanging="420"/>
      </w:pPr>
      <w:rPr>
        <w:rFonts w:ascii="Times New Roman" w:eastAsia="楷体" w:hAnsi="Times New Roman" w:hint="default"/>
        <w:b/>
        <w:i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B6E75"/>
    <w:multiLevelType w:val="multilevel"/>
    <w:tmpl w:val="B742E554"/>
    <w:lvl w:ilvl="0">
      <w:start w:val="1"/>
      <w:numFmt w:val="decimal"/>
      <w:pStyle w:val="-RBNT0"/>
      <w:suff w:val="nothing"/>
      <w:lvlText w:val="%1  "/>
      <w:lvlJc w:val="left"/>
      <w:pPr>
        <w:ind w:left="0" w:firstLine="0"/>
      </w:pPr>
      <w:rPr>
        <w:rFonts w:hint="eastAsia"/>
      </w:rPr>
    </w:lvl>
    <w:lvl w:ilvl="1">
      <w:start w:val="1"/>
      <w:numFmt w:val="decimal"/>
      <w:pStyle w:val="-RBNT1"/>
      <w:suff w:val="nothing"/>
      <w:lvlText w:val="%1.%2  "/>
      <w:lvlJc w:val="left"/>
      <w:pPr>
        <w:ind w:left="0" w:firstLine="0"/>
      </w:pPr>
      <w:rPr>
        <w:rFonts w:hint="eastAsia"/>
        <w:b w:val="0"/>
        <w:i w:val="0"/>
      </w:rPr>
    </w:lvl>
    <w:lvl w:ilvl="2">
      <w:start w:val="1"/>
      <w:numFmt w:val="decimal"/>
      <w:pStyle w:val="-RBNT2"/>
      <w:suff w:val="nothing"/>
      <w:lvlText w:val="%1.%2.%3  "/>
      <w:lvlJc w:val="left"/>
      <w:pPr>
        <w:ind w:left="0" w:firstLine="0"/>
      </w:pPr>
      <w:rPr>
        <w:rFonts w:hint="eastAsia"/>
      </w:rPr>
    </w:lvl>
    <w:lvl w:ilvl="3">
      <w:start w:val="1"/>
      <w:numFmt w:val="decimal"/>
      <w:pStyle w:val="-RBNT3"/>
      <w:suff w:val="nothing"/>
      <w:lvlText w:val="%1.%2.%3.%4  "/>
      <w:lvlJc w:val="left"/>
      <w:pPr>
        <w:ind w:left="0" w:firstLine="0"/>
      </w:pPr>
      <w:rPr>
        <w:rFonts w:hint="eastAsia"/>
      </w:rPr>
    </w:lvl>
    <w:lvl w:ilvl="4">
      <w:start w:val="1"/>
      <w:numFmt w:val="decimal"/>
      <w:pStyle w:val="-RBNT4"/>
      <w:suff w:val="nothing"/>
      <w:lvlText w:val="%1.%2.%3.%4.%5  "/>
      <w:lvlJc w:val="left"/>
      <w:pPr>
        <w:ind w:left="0" w:firstLine="0"/>
      </w:pPr>
      <w:rPr>
        <w:rFonts w:hint="eastAsia"/>
      </w:rPr>
    </w:lvl>
    <w:lvl w:ilvl="5">
      <w:start w:val="1"/>
      <w:numFmt w:val="decimal"/>
      <w:pStyle w:val="-RBNT5"/>
      <w:suff w:val="nothing"/>
      <w:lvlText w:val="%1.%2.%3.%4.%5.%6  "/>
      <w:lvlJc w:val="left"/>
      <w:pPr>
        <w:ind w:left="0" w:firstLine="0"/>
      </w:pPr>
      <w:rPr>
        <w:rFonts w:hint="eastAsia"/>
      </w:rPr>
    </w:lvl>
    <w:lvl w:ilvl="6">
      <w:start w:val="1"/>
      <w:numFmt w:val="decimal"/>
      <w:pStyle w:val="-RBNT6"/>
      <w:suff w:val="nothing"/>
      <w:lvlText w:val="%1.%2.%3.%4.%5.%6.%7  "/>
      <w:lvlJc w:val="left"/>
      <w:pPr>
        <w:ind w:left="0" w:firstLine="0"/>
      </w:pPr>
      <w:rPr>
        <w:rFonts w:hint="eastAsia"/>
      </w:rPr>
    </w:lvl>
    <w:lvl w:ilvl="7">
      <w:start w:val="1"/>
      <w:numFmt w:val="decimal"/>
      <w:pStyle w:val="-RBNT7"/>
      <w:suff w:val="nothing"/>
      <w:lvlText w:val="%1.%2.%3.%4.%5.%6.%7.%8  "/>
      <w:lvlJc w:val="left"/>
      <w:pPr>
        <w:ind w:left="0" w:firstLine="0"/>
      </w:pPr>
      <w:rPr>
        <w:rFonts w:hint="eastAsia"/>
      </w:rPr>
    </w:lvl>
    <w:lvl w:ilvl="8">
      <w:start w:val="1"/>
      <w:numFmt w:val="decimal"/>
      <w:pStyle w:val="-RBNT8"/>
      <w:suff w:val="nothing"/>
      <w:lvlText w:val="%1.%2.%3.%4.%5.%6.%7.%8.%9  "/>
      <w:lvlJc w:val="left"/>
      <w:pPr>
        <w:ind w:left="0" w:firstLine="0"/>
      </w:pPr>
      <w:rPr>
        <w:rFonts w:hint="eastAsia"/>
      </w:rPr>
    </w:lvl>
  </w:abstractNum>
  <w:abstractNum w:abstractNumId="4" w15:restartNumberingAfterBreak="0">
    <w:nsid w:val="34350E27"/>
    <w:multiLevelType w:val="hybridMultilevel"/>
    <w:tmpl w:val="7CFE801E"/>
    <w:lvl w:ilvl="0" w:tplc="E9B42B42">
      <w:start w:val="1"/>
      <w:numFmt w:val="decimal"/>
      <w:pStyle w:val="-RBNT9"/>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2506F8"/>
    <w:multiLevelType w:val="hybridMultilevel"/>
    <w:tmpl w:val="2DA2F786"/>
    <w:lvl w:ilvl="0" w:tplc="1952DEAE">
      <w:start w:val="1"/>
      <w:numFmt w:val="decimal"/>
      <w:pStyle w:val="-RBNTa"/>
      <w:lvlText w:val="图%1"/>
      <w:lvlJc w:val="left"/>
      <w:pPr>
        <w:ind w:left="420" w:hanging="420"/>
      </w:pPr>
      <w:rPr>
        <w:rFonts w:ascii="Times New Roman" w:eastAsia="楷体" w:hAnsi="Times New Roman"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4031B"/>
    <w:multiLevelType w:val="multilevel"/>
    <w:tmpl w:val="04090023"/>
    <w:lvl w:ilvl="0">
      <w:start w:val="1"/>
      <w:numFmt w:val="upperRoman"/>
      <w:pStyle w:val="1"/>
      <w:lvlText w:val="第 %1 条"/>
      <w:lvlJc w:val="left"/>
      <w:pPr>
        <w:ind w:left="0" w:firstLine="0"/>
      </w:pPr>
    </w:lvl>
    <w:lvl w:ilvl="1">
      <w:start w:val="1"/>
      <w:numFmt w:val="decimalZero"/>
      <w:pStyle w:val="2"/>
      <w:isLgl/>
      <w:lvlText w:val="节 %1.%2"/>
      <w:lvlJc w:val="left"/>
      <w:pPr>
        <w:ind w:left="0" w:firstLine="0"/>
      </w:pPr>
    </w:lvl>
    <w:lvl w:ilvl="2">
      <w:start w:val="1"/>
      <w:numFmt w:val="lowerLetter"/>
      <w:pStyle w:val="3"/>
      <w:lvlText w:val="(%3)"/>
      <w:lvlJc w:val="left"/>
      <w:pPr>
        <w:ind w:left="720" w:hanging="432"/>
      </w:pPr>
    </w:lvl>
    <w:lvl w:ilvl="3">
      <w:start w:val="1"/>
      <w:numFmt w:val="lowerRoman"/>
      <w:pStyle w:val="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84351927">
    <w:abstractNumId w:val="2"/>
  </w:num>
  <w:num w:numId="2" w16cid:durableId="1014110157">
    <w:abstractNumId w:val="4"/>
  </w:num>
  <w:num w:numId="3" w16cid:durableId="2111004343">
    <w:abstractNumId w:val="3"/>
  </w:num>
  <w:num w:numId="4" w16cid:durableId="1111246143">
    <w:abstractNumId w:val="5"/>
  </w:num>
  <w:num w:numId="5" w16cid:durableId="1899047899">
    <w:abstractNumId w:val="0"/>
  </w:num>
  <w:num w:numId="6" w16cid:durableId="1403674354">
    <w:abstractNumId w:val="6"/>
  </w:num>
  <w:num w:numId="7" w16cid:durableId="13110196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5"/>
    <w:rsid w:val="00004376"/>
    <w:rsid w:val="000178F2"/>
    <w:rsid w:val="000456E6"/>
    <w:rsid w:val="00075B9E"/>
    <w:rsid w:val="00091DE4"/>
    <w:rsid w:val="000D0EC0"/>
    <w:rsid w:val="00125A8B"/>
    <w:rsid w:val="00135E59"/>
    <w:rsid w:val="00146527"/>
    <w:rsid w:val="001509AB"/>
    <w:rsid w:val="00172529"/>
    <w:rsid w:val="001732AD"/>
    <w:rsid w:val="001C0F77"/>
    <w:rsid w:val="001E3B4E"/>
    <w:rsid w:val="00211872"/>
    <w:rsid w:val="0022689B"/>
    <w:rsid w:val="00240FAA"/>
    <w:rsid w:val="002614AC"/>
    <w:rsid w:val="00267CF0"/>
    <w:rsid w:val="00296918"/>
    <w:rsid w:val="002A4224"/>
    <w:rsid w:val="002F7465"/>
    <w:rsid w:val="003275E0"/>
    <w:rsid w:val="003540A5"/>
    <w:rsid w:val="00391AA8"/>
    <w:rsid w:val="003A4877"/>
    <w:rsid w:val="003B53F4"/>
    <w:rsid w:val="003C19A8"/>
    <w:rsid w:val="003D6301"/>
    <w:rsid w:val="003F485D"/>
    <w:rsid w:val="00404358"/>
    <w:rsid w:val="004344DF"/>
    <w:rsid w:val="004372A5"/>
    <w:rsid w:val="00443816"/>
    <w:rsid w:val="00476F4D"/>
    <w:rsid w:val="004C6DEA"/>
    <w:rsid w:val="004F5D04"/>
    <w:rsid w:val="00511665"/>
    <w:rsid w:val="00523AEE"/>
    <w:rsid w:val="005344F0"/>
    <w:rsid w:val="00547ACB"/>
    <w:rsid w:val="005778C9"/>
    <w:rsid w:val="005B411C"/>
    <w:rsid w:val="005B70D4"/>
    <w:rsid w:val="0061469E"/>
    <w:rsid w:val="00673E11"/>
    <w:rsid w:val="00673FD8"/>
    <w:rsid w:val="006B33FF"/>
    <w:rsid w:val="006C5CEE"/>
    <w:rsid w:val="006F26E0"/>
    <w:rsid w:val="007424F9"/>
    <w:rsid w:val="00742964"/>
    <w:rsid w:val="0075018D"/>
    <w:rsid w:val="007938A7"/>
    <w:rsid w:val="007A40CA"/>
    <w:rsid w:val="007B5E85"/>
    <w:rsid w:val="0080497D"/>
    <w:rsid w:val="008065B4"/>
    <w:rsid w:val="00814C95"/>
    <w:rsid w:val="00871BAC"/>
    <w:rsid w:val="008B443F"/>
    <w:rsid w:val="008D1690"/>
    <w:rsid w:val="008F61ED"/>
    <w:rsid w:val="00925F0A"/>
    <w:rsid w:val="0094187C"/>
    <w:rsid w:val="009802AF"/>
    <w:rsid w:val="009A3F89"/>
    <w:rsid w:val="009B7278"/>
    <w:rsid w:val="009C0211"/>
    <w:rsid w:val="009D61F6"/>
    <w:rsid w:val="00A02AE3"/>
    <w:rsid w:val="00A05A9D"/>
    <w:rsid w:val="00A52B38"/>
    <w:rsid w:val="00A624AD"/>
    <w:rsid w:val="00A64CED"/>
    <w:rsid w:val="00A97E45"/>
    <w:rsid w:val="00AB3BCF"/>
    <w:rsid w:val="00AE0470"/>
    <w:rsid w:val="00B02FCB"/>
    <w:rsid w:val="00B04E2B"/>
    <w:rsid w:val="00B27736"/>
    <w:rsid w:val="00B47C67"/>
    <w:rsid w:val="00B91124"/>
    <w:rsid w:val="00BA22C6"/>
    <w:rsid w:val="00BA3652"/>
    <w:rsid w:val="00BC41F5"/>
    <w:rsid w:val="00BF21CF"/>
    <w:rsid w:val="00C30074"/>
    <w:rsid w:val="00C33D30"/>
    <w:rsid w:val="00C37E64"/>
    <w:rsid w:val="00C575D7"/>
    <w:rsid w:val="00C80B04"/>
    <w:rsid w:val="00C87D33"/>
    <w:rsid w:val="00C90F7B"/>
    <w:rsid w:val="00CA5D0C"/>
    <w:rsid w:val="00CD3290"/>
    <w:rsid w:val="00CD69CF"/>
    <w:rsid w:val="00CF66F9"/>
    <w:rsid w:val="00D058D9"/>
    <w:rsid w:val="00D20D51"/>
    <w:rsid w:val="00D35DAA"/>
    <w:rsid w:val="00D82962"/>
    <w:rsid w:val="00DB7D6F"/>
    <w:rsid w:val="00DC7828"/>
    <w:rsid w:val="00DF5CCA"/>
    <w:rsid w:val="00E119E3"/>
    <w:rsid w:val="00E371CB"/>
    <w:rsid w:val="00E37C14"/>
    <w:rsid w:val="00EA549A"/>
    <w:rsid w:val="00EA588C"/>
    <w:rsid w:val="00ED6AEA"/>
    <w:rsid w:val="00EE177B"/>
    <w:rsid w:val="00EE1C00"/>
    <w:rsid w:val="00EF294E"/>
    <w:rsid w:val="00F038D3"/>
    <w:rsid w:val="00F20F38"/>
    <w:rsid w:val="00F53E26"/>
    <w:rsid w:val="00F625F7"/>
    <w:rsid w:val="00F75C1A"/>
    <w:rsid w:val="00F812AA"/>
    <w:rsid w:val="00FC68D9"/>
    <w:rsid w:val="00FF04B7"/>
    <w:rsid w:val="00FF67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3A78B"/>
  <w15:chartTrackingRefBased/>
  <w15:docId w15:val="{3603B95E-0214-4F38-B291-C744BCCD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3"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Normal(CN)"/>
    <w:uiPriority w:val="99"/>
    <w:semiHidden/>
    <w:rsid w:val="00A624AD"/>
  </w:style>
  <w:style w:type="paragraph" w:styleId="1">
    <w:name w:val="heading 1"/>
    <w:basedOn w:val="a"/>
    <w:next w:val="a"/>
    <w:link w:val="10"/>
    <w:autoRedefine/>
    <w:uiPriority w:val="99"/>
    <w:semiHidden/>
    <w:rsid w:val="00EA588C"/>
    <w:pPr>
      <w:numPr>
        <w:numId w:val="6"/>
      </w:numPr>
      <w:spacing w:line="360" w:lineRule="auto"/>
      <w:outlineLvl w:val="0"/>
    </w:pPr>
    <w:rPr>
      <w:rFonts w:ascii="Times New Roman" w:eastAsia="黑体" w:hAnsi="Times New Roman"/>
      <w:b/>
      <w:bCs/>
      <w:kern w:val="44"/>
      <w:sz w:val="36"/>
      <w:szCs w:val="44"/>
    </w:rPr>
  </w:style>
  <w:style w:type="paragraph" w:styleId="2">
    <w:name w:val="heading 2"/>
    <w:basedOn w:val="a"/>
    <w:next w:val="a"/>
    <w:link w:val="20"/>
    <w:uiPriority w:val="99"/>
    <w:semiHidden/>
    <w:qFormat/>
    <w:rsid w:val="00D82962"/>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9"/>
    <w:semiHidden/>
    <w:qFormat/>
    <w:rsid w:val="00D82962"/>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0"/>
    <w:uiPriority w:val="99"/>
    <w:semiHidden/>
    <w:qFormat/>
    <w:rsid w:val="00D82962"/>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BNTb">
    <w:name w:val="编号-RBNT"/>
    <w:next w:val="-RBNTc"/>
    <w:uiPriority w:val="1"/>
    <w:qFormat/>
    <w:rsid w:val="003C19A8"/>
    <w:pPr>
      <w:jc w:val="right"/>
    </w:pPr>
    <w:rPr>
      <w:rFonts w:ascii="DejaVu Sans" w:eastAsia="华文宋体" w:hAnsi="DejaVu Sans" w:cs="Times New Roman"/>
      <w:sz w:val="28"/>
      <w:szCs w:val="24"/>
    </w:rPr>
  </w:style>
  <w:style w:type="paragraph" w:customStyle="1" w:styleId="-RBNTd">
    <w:name w:val="标题-RBNT"/>
    <w:next w:val="-RBNTc"/>
    <w:qFormat/>
    <w:rsid w:val="00EA588C"/>
    <w:pPr>
      <w:spacing w:beforeLines="50" w:before="50" w:afterLines="50" w:after="50" w:line="288" w:lineRule="auto"/>
      <w:jc w:val="center"/>
    </w:pPr>
    <w:rPr>
      <w:rFonts w:ascii="Calisto MT" w:eastAsia="黑体" w:hAnsi="Calisto MT" w:cs="Times New Roman"/>
      <w:b/>
      <w:sz w:val="44"/>
      <w:szCs w:val="24"/>
    </w:rPr>
  </w:style>
  <w:style w:type="paragraph" w:styleId="TOC">
    <w:name w:val="TOC Heading"/>
    <w:next w:val="-RBNTc"/>
    <w:uiPriority w:val="39"/>
    <w:qFormat/>
    <w:rsid w:val="00CF66F9"/>
    <w:pPr>
      <w:keepNext/>
      <w:keepLines/>
      <w:pageBreakBefore/>
      <w:widowControl/>
      <w:spacing w:before="240" w:line="259" w:lineRule="auto"/>
      <w:jc w:val="center"/>
    </w:pPr>
    <w:rPr>
      <w:rFonts w:ascii="黑体" w:eastAsia="黑体" w:hAnsi="黑体" w:cstheme="majorBidi"/>
      <w:kern w:val="0"/>
      <w:sz w:val="36"/>
      <w:szCs w:val="32"/>
      <w:lang w:eastAsia="en-US"/>
    </w:rPr>
  </w:style>
  <w:style w:type="paragraph" w:customStyle="1" w:styleId="-RBNTe">
    <w:name w:val="院系名称、专业、班级、学生姓名等-RBNT"/>
    <w:next w:val="-RBNTc"/>
    <w:uiPriority w:val="2"/>
    <w:qFormat/>
    <w:rsid w:val="008065B4"/>
    <w:pPr>
      <w:spacing w:line="360" w:lineRule="auto"/>
      <w:ind w:leftChars="600" w:left="600"/>
    </w:pPr>
    <w:rPr>
      <w:rFonts w:ascii="DejaVu Sans Condensed" w:eastAsia="黑体" w:hAnsi="DejaVu Sans Condensed" w:cs="Times New Roman"/>
      <w:sz w:val="32"/>
      <w:szCs w:val="24"/>
    </w:rPr>
  </w:style>
  <w:style w:type="paragraph" w:styleId="TOC2">
    <w:name w:val="toc 2"/>
    <w:basedOn w:val="a"/>
    <w:next w:val="a"/>
    <w:autoRedefine/>
    <w:uiPriority w:val="39"/>
    <w:rsid w:val="008065B4"/>
    <w:pPr>
      <w:ind w:leftChars="200" w:left="420"/>
    </w:pPr>
  </w:style>
  <w:style w:type="paragraph" w:styleId="TOC3">
    <w:name w:val="toc 3"/>
    <w:basedOn w:val="a"/>
    <w:next w:val="a"/>
    <w:autoRedefine/>
    <w:uiPriority w:val="39"/>
    <w:rsid w:val="00EA549A"/>
    <w:pPr>
      <w:tabs>
        <w:tab w:val="left" w:pos="1260"/>
        <w:tab w:val="right" w:leader="dot" w:pos="8296"/>
      </w:tabs>
      <w:ind w:leftChars="400" w:left="840"/>
    </w:pPr>
  </w:style>
  <w:style w:type="character" w:customStyle="1" w:styleId="10">
    <w:name w:val="标题 1 字符"/>
    <w:basedOn w:val="a0"/>
    <w:link w:val="1"/>
    <w:uiPriority w:val="99"/>
    <w:semiHidden/>
    <w:rsid w:val="00673FD8"/>
    <w:rPr>
      <w:rFonts w:ascii="Times New Roman" w:eastAsia="黑体" w:hAnsi="Times New Roman"/>
      <w:b/>
      <w:bCs/>
      <w:kern w:val="44"/>
      <w:sz w:val="36"/>
      <w:szCs w:val="44"/>
    </w:rPr>
  </w:style>
  <w:style w:type="paragraph" w:styleId="TOC1">
    <w:name w:val="toc 1"/>
    <w:basedOn w:val="a"/>
    <w:next w:val="a"/>
    <w:autoRedefine/>
    <w:uiPriority w:val="39"/>
    <w:rsid w:val="00A624AD"/>
    <w:pPr>
      <w:tabs>
        <w:tab w:val="right" w:leader="dot" w:pos="8296"/>
      </w:tabs>
    </w:pPr>
  </w:style>
  <w:style w:type="table" w:styleId="a3">
    <w:name w:val="Table Grid"/>
    <w:basedOn w:val="a1"/>
    <w:uiPriority w:val="39"/>
    <w:rsid w:val="00EF2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T0">
    <w:name w:val="一级有号-RBNT"/>
    <w:next w:val="-RBNTc"/>
    <w:link w:val="-RBNTChar"/>
    <w:uiPriority w:val="4"/>
    <w:qFormat/>
    <w:rsid w:val="00A97E45"/>
    <w:pPr>
      <w:keepLines/>
      <w:numPr>
        <w:numId w:val="3"/>
      </w:numPr>
      <w:spacing w:beforeLines="100" w:before="100" w:afterLines="50" w:after="50" w:line="400" w:lineRule="exact"/>
      <w:jc w:val="center"/>
      <w:outlineLvl w:val="0"/>
    </w:pPr>
    <w:rPr>
      <w:rFonts w:ascii="Helonia" w:eastAsia="黑体" w:hAnsi="Helonia" w:cstheme="majorBidi"/>
      <w:bCs/>
      <w:kern w:val="44"/>
      <w:sz w:val="30"/>
      <w:szCs w:val="28"/>
    </w:rPr>
  </w:style>
  <w:style w:type="character" w:customStyle="1" w:styleId="-RBNTChar">
    <w:name w:val="一级有号-RBNT Char"/>
    <w:basedOn w:val="10"/>
    <w:link w:val="-RBNT0"/>
    <w:uiPriority w:val="4"/>
    <w:rsid w:val="00A97E45"/>
    <w:rPr>
      <w:rFonts w:ascii="Helonia" w:eastAsia="黑体" w:hAnsi="Helonia" w:cstheme="majorBidi"/>
      <w:b w:val="0"/>
      <w:bCs/>
      <w:kern w:val="44"/>
      <w:sz w:val="30"/>
      <w:szCs w:val="28"/>
    </w:rPr>
  </w:style>
  <w:style w:type="paragraph" w:customStyle="1" w:styleId="-RBNTf">
    <w:name w:val="一级无号-RBNT"/>
    <w:next w:val="-RBNTc"/>
    <w:uiPriority w:val="4"/>
    <w:qFormat/>
    <w:rsid w:val="00A97E45"/>
    <w:pPr>
      <w:keepLines/>
      <w:spacing w:beforeLines="100" w:before="100" w:afterLines="50" w:after="50" w:line="400" w:lineRule="exact"/>
      <w:contextualSpacing/>
      <w:jc w:val="center"/>
      <w:outlineLvl w:val="0"/>
    </w:pPr>
    <w:rPr>
      <w:rFonts w:ascii="Helonia" w:eastAsia="黑体" w:hAnsi="Helonia" w:cstheme="majorBidi"/>
      <w:kern w:val="44"/>
      <w:sz w:val="30"/>
      <w:szCs w:val="28"/>
    </w:rPr>
  </w:style>
  <w:style w:type="character" w:customStyle="1" w:styleId="20">
    <w:name w:val="标题 2 字符"/>
    <w:basedOn w:val="a0"/>
    <w:link w:val="2"/>
    <w:uiPriority w:val="99"/>
    <w:semiHidden/>
    <w:rsid w:val="00A97E45"/>
    <w:rPr>
      <w:rFonts w:asciiTheme="majorHAnsi" w:eastAsiaTheme="majorEastAsia" w:hAnsiTheme="majorHAnsi" w:cstheme="majorBidi"/>
      <w:b/>
      <w:bCs/>
      <w:sz w:val="32"/>
      <w:szCs w:val="32"/>
    </w:rPr>
  </w:style>
  <w:style w:type="numbering" w:styleId="111111">
    <w:name w:val="Outline List 1"/>
    <w:basedOn w:val="a2"/>
    <w:uiPriority w:val="99"/>
    <w:semiHidden/>
    <w:unhideWhenUsed/>
    <w:rsid w:val="00D35DAA"/>
    <w:pPr>
      <w:numPr>
        <w:numId w:val="5"/>
      </w:numPr>
    </w:pPr>
  </w:style>
  <w:style w:type="character" w:styleId="a4">
    <w:name w:val="Unresolved Mention"/>
    <w:basedOn w:val="a0"/>
    <w:uiPriority w:val="99"/>
    <w:semiHidden/>
    <w:unhideWhenUsed/>
    <w:rsid w:val="00C33D30"/>
    <w:rPr>
      <w:color w:val="605E5C"/>
      <w:shd w:val="clear" w:color="auto" w:fill="E1DFDD"/>
    </w:rPr>
  </w:style>
  <w:style w:type="character" w:customStyle="1" w:styleId="30">
    <w:name w:val="标题 3 字符"/>
    <w:basedOn w:val="a0"/>
    <w:link w:val="3"/>
    <w:uiPriority w:val="99"/>
    <w:semiHidden/>
    <w:rsid w:val="00A97E45"/>
    <w:rPr>
      <w:b/>
      <w:bCs/>
      <w:sz w:val="32"/>
      <w:szCs w:val="32"/>
    </w:rPr>
  </w:style>
  <w:style w:type="paragraph" w:customStyle="1" w:styleId="-RBNT1">
    <w:name w:val="二级-RBNT"/>
    <w:next w:val="-RBNTc"/>
    <w:link w:val="-RBNTChar0"/>
    <w:uiPriority w:val="5"/>
    <w:qFormat/>
    <w:rsid w:val="00673FD8"/>
    <w:pPr>
      <w:keepLines/>
      <w:numPr>
        <w:ilvl w:val="1"/>
        <w:numId w:val="3"/>
      </w:numPr>
      <w:snapToGrid w:val="0"/>
      <w:spacing w:beforeLines="100" w:before="100" w:afterLines="50" w:after="50"/>
      <w:outlineLvl w:val="1"/>
    </w:pPr>
    <w:rPr>
      <w:rFonts w:ascii="Helonia" w:eastAsia="黑体" w:hAnsi="Helonia" w:cstheme="majorBidi"/>
      <w:bCs/>
      <w:sz w:val="24"/>
      <w:szCs w:val="26"/>
    </w:rPr>
  </w:style>
  <w:style w:type="character" w:customStyle="1" w:styleId="-RBNTChar0">
    <w:name w:val="二级-RBNT Char"/>
    <w:basedOn w:val="20"/>
    <w:link w:val="-RBNT1"/>
    <w:uiPriority w:val="5"/>
    <w:rsid w:val="00A97E45"/>
    <w:rPr>
      <w:rFonts w:ascii="Helonia" w:eastAsia="黑体" w:hAnsi="Helonia" w:cstheme="majorBidi"/>
      <w:b w:val="0"/>
      <w:bCs/>
      <w:sz w:val="24"/>
      <w:szCs w:val="26"/>
    </w:rPr>
  </w:style>
  <w:style w:type="character" w:customStyle="1" w:styleId="40">
    <w:name w:val="标题 4 字符"/>
    <w:basedOn w:val="a0"/>
    <w:link w:val="4"/>
    <w:uiPriority w:val="99"/>
    <w:semiHidden/>
    <w:rsid w:val="00A97E45"/>
    <w:rPr>
      <w:rFonts w:asciiTheme="majorHAnsi" w:eastAsiaTheme="majorEastAsia" w:hAnsiTheme="majorHAnsi" w:cstheme="majorBidi"/>
      <w:b/>
      <w:bCs/>
      <w:sz w:val="28"/>
      <w:szCs w:val="28"/>
    </w:rPr>
  </w:style>
  <w:style w:type="paragraph" w:customStyle="1" w:styleId="-RBNT2">
    <w:name w:val="三级-RBNT"/>
    <w:basedOn w:val="-RBNT1"/>
    <w:next w:val="-RBNTc"/>
    <w:link w:val="-RBNTChar1"/>
    <w:uiPriority w:val="6"/>
    <w:qFormat/>
    <w:rsid w:val="00A97E45"/>
    <w:pPr>
      <w:numPr>
        <w:ilvl w:val="2"/>
      </w:numPr>
      <w:outlineLvl w:val="2"/>
    </w:pPr>
    <w:rPr>
      <w:bCs w:val="0"/>
      <w:szCs w:val="24"/>
    </w:rPr>
  </w:style>
  <w:style w:type="character" w:customStyle="1" w:styleId="-RBNTChar1">
    <w:name w:val="三级-RBNT Char"/>
    <w:basedOn w:val="30"/>
    <w:link w:val="-RBNT2"/>
    <w:uiPriority w:val="6"/>
    <w:rsid w:val="00A97E45"/>
    <w:rPr>
      <w:rFonts w:ascii="Helonia" w:eastAsia="黑体" w:hAnsi="Helonia" w:cstheme="majorBidi"/>
      <w:b w:val="0"/>
      <w:bCs w:val="0"/>
      <w:sz w:val="24"/>
      <w:szCs w:val="24"/>
    </w:rPr>
  </w:style>
  <w:style w:type="paragraph" w:customStyle="1" w:styleId="-RBNT3">
    <w:name w:val="四级-RBNT"/>
    <w:basedOn w:val="-RBNT1"/>
    <w:next w:val="-RBNTc"/>
    <w:link w:val="-RBNTChar2"/>
    <w:uiPriority w:val="7"/>
    <w:qFormat/>
    <w:rsid w:val="00A97E45"/>
    <w:pPr>
      <w:numPr>
        <w:ilvl w:val="3"/>
      </w:numPr>
      <w:outlineLvl w:val="3"/>
    </w:pPr>
    <w:rPr>
      <w:bCs w:val="0"/>
      <w:iCs/>
      <w:szCs w:val="24"/>
    </w:rPr>
  </w:style>
  <w:style w:type="character" w:customStyle="1" w:styleId="-RBNTChar2">
    <w:name w:val="四级-RBNT Char"/>
    <w:basedOn w:val="40"/>
    <w:link w:val="-RBNT3"/>
    <w:uiPriority w:val="7"/>
    <w:rsid w:val="00A97E45"/>
    <w:rPr>
      <w:rFonts w:ascii="Helonia" w:eastAsia="黑体" w:hAnsi="Helonia" w:cstheme="majorBidi"/>
      <w:b w:val="0"/>
      <w:bCs w:val="0"/>
      <w:iCs/>
      <w:sz w:val="24"/>
      <w:szCs w:val="24"/>
    </w:rPr>
  </w:style>
  <w:style w:type="paragraph" w:customStyle="1" w:styleId="-RBNTc">
    <w:name w:val="正文-RBNT"/>
    <w:basedOn w:val="a"/>
    <w:uiPriority w:val="3"/>
    <w:qFormat/>
    <w:rsid w:val="008F61ED"/>
    <w:pPr>
      <w:kinsoku w:val="0"/>
      <w:autoSpaceDE w:val="0"/>
      <w:snapToGrid w:val="0"/>
      <w:spacing w:beforeLines="50" w:before="50"/>
      <w:ind w:firstLineChars="200" w:firstLine="200"/>
    </w:pPr>
    <w:rPr>
      <w:rFonts w:ascii="Times New Roman" w:eastAsia="宋体" w:hAnsi="Times New Roman" w:cs="Times New Roman"/>
      <w:sz w:val="24"/>
      <w:szCs w:val="24"/>
    </w:rPr>
  </w:style>
  <w:style w:type="paragraph" w:customStyle="1" w:styleId="-RBNTf0">
    <w:name w:val="图-RBNT"/>
    <w:next w:val="-RBNTa"/>
    <w:uiPriority w:val="8"/>
    <w:qFormat/>
    <w:rsid w:val="00673E11"/>
    <w:pPr>
      <w:keepNext/>
      <w:keepLines/>
      <w:jc w:val="center"/>
    </w:pPr>
    <w:rPr>
      <w:rFonts w:ascii="Times New Roman" w:eastAsia="宋体" w:hAnsi="Times New Roman" w:cs="Times New Roman"/>
      <w:sz w:val="144"/>
      <w:szCs w:val="24"/>
    </w:rPr>
  </w:style>
  <w:style w:type="paragraph" w:customStyle="1" w:styleId="-RBNTa">
    <w:name w:val="图题-RBNT"/>
    <w:next w:val="-RBNTc"/>
    <w:uiPriority w:val="9"/>
    <w:qFormat/>
    <w:rsid w:val="00BF21CF"/>
    <w:pPr>
      <w:numPr>
        <w:numId w:val="4"/>
      </w:numPr>
      <w:spacing w:beforeLines="20" w:before="20" w:afterLines="50" w:after="50"/>
      <w:ind w:left="0" w:firstLine="0"/>
      <w:jc w:val="center"/>
    </w:pPr>
    <w:rPr>
      <w:rFonts w:ascii="Times New Roman" w:eastAsia="楷体" w:hAnsi="Times New Roman" w:cs="Times New Roman"/>
      <w:szCs w:val="24"/>
    </w:rPr>
  </w:style>
  <w:style w:type="paragraph" w:customStyle="1" w:styleId="-RBNT">
    <w:name w:val="表头-RBNT"/>
    <w:next w:val="-RBNTf1"/>
    <w:uiPriority w:val="10"/>
    <w:qFormat/>
    <w:rsid w:val="00135E59"/>
    <w:pPr>
      <w:keepNext/>
      <w:keepLines/>
      <w:numPr>
        <w:numId w:val="1"/>
      </w:numPr>
      <w:kinsoku w:val="0"/>
      <w:autoSpaceDE w:val="0"/>
      <w:spacing w:beforeLines="50" w:before="50" w:afterLines="20" w:after="20"/>
      <w:ind w:left="0" w:firstLine="0"/>
      <w:jc w:val="center"/>
    </w:pPr>
    <w:rPr>
      <w:rFonts w:ascii="Times New Roman" w:eastAsia="楷体" w:hAnsi="Times New Roman" w:cs="Times New Roman"/>
      <w:szCs w:val="24"/>
    </w:rPr>
  </w:style>
  <w:style w:type="paragraph" w:customStyle="1" w:styleId="-RBNTf1">
    <w:name w:val="表-RBNT"/>
    <w:uiPriority w:val="11"/>
    <w:qFormat/>
    <w:rsid w:val="00135E59"/>
    <w:pPr>
      <w:keepLines/>
      <w:autoSpaceDE w:val="0"/>
      <w:jc w:val="center"/>
    </w:pPr>
    <w:rPr>
      <w:rFonts w:ascii="Times New Roman" w:eastAsia="宋体" w:hAnsi="Times New Roman" w:cs="Times New Roman"/>
      <w:sz w:val="24"/>
      <w:szCs w:val="24"/>
    </w:rPr>
  </w:style>
  <w:style w:type="paragraph" w:customStyle="1" w:styleId="-RBNT9">
    <w:name w:val="参考文献-RBNT"/>
    <w:uiPriority w:val="13"/>
    <w:qFormat/>
    <w:rsid w:val="0080497D"/>
    <w:pPr>
      <w:numPr>
        <w:numId w:val="2"/>
      </w:numPr>
      <w:suppressAutoHyphens/>
      <w:kinsoku w:val="0"/>
      <w:wordWrap w:val="0"/>
      <w:autoSpaceDE w:val="0"/>
      <w:autoSpaceDN w:val="0"/>
      <w:jc w:val="left"/>
    </w:pPr>
    <w:rPr>
      <w:rFonts w:ascii="Times New Roman" w:eastAsia="宋体" w:hAnsi="Times New Roman" w:cs="Times New Roman"/>
      <w:szCs w:val="24"/>
    </w:rPr>
  </w:style>
  <w:style w:type="paragraph" w:customStyle="1" w:styleId="-RBNT4">
    <w:name w:val="五级-RBNT"/>
    <w:basedOn w:val="-RBNT1"/>
    <w:next w:val="-RBNTc"/>
    <w:link w:val="-RBNTChar3"/>
    <w:uiPriority w:val="14"/>
    <w:qFormat/>
    <w:rsid w:val="00673FD8"/>
    <w:pPr>
      <w:numPr>
        <w:ilvl w:val="4"/>
      </w:numPr>
      <w:outlineLvl w:val="4"/>
    </w:pPr>
    <w:rPr>
      <w:bCs w:val="0"/>
      <w:iCs/>
      <w:szCs w:val="24"/>
    </w:rPr>
  </w:style>
  <w:style w:type="paragraph" w:customStyle="1" w:styleId="-RBNT5">
    <w:name w:val="六级-RBNT"/>
    <w:basedOn w:val="-RBNT1"/>
    <w:next w:val="-RBNTc"/>
    <w:link w:val="-RBNTChar4"/>
    <w:uiPriority w:val="15"/>
    <w:qFormat/>
    <w:rsid w:val="00A97E45"/>
    <w:pPr>
      <w:numPr>
        <w:ilvl w:val="5"/>
      </w:numPr>
      <w:outlineLvl w:val="5"/>
    </w:pPr>
    <w:rPr>
      <w:bCs w:val="0"/>
      <w:iCs/>
      <w:szCs w:val="24"/>
    </w:rPr>
  </w:style>
  <w:style w:type="paragraph" w:customStyle="1" w:styleId="-RBNT6">
    <w:name w:val="七级-RBNT"/>
    <w:basedOn w:val="-RBNT1"/>
    <w:next w:val="-RBNTc"/>
    <w:link w:val="-RBNTChar5"/>
    <w:uiPriority w:val="16"/>
    <w:qFormat/>
    <w:rsid w:val="00A624AD"/>
    <w:pPr>
      <w:numPr>
        <w:ilvl w:val="6"/>
      </w:numPr>
      <w:outlineLvl w:val="6"/>
    </w:pPr>
    <w:rPr>
      <w:bCs w:val="0"/>
      <w:iCs/>
      <w:szCs w:val="24"/>
    </w:rPr>
  </w:style>
  <w:style w:type="paragraph" w:customStyle="1" w:styleId="-RBNTf2">
    <w:name w:val="代码-RBNT"/>
    <w:uiPriority w:val="12"/>
    <w:qFormat/>
    <w:rsid w:val="00CD3290"/>
    <w:pPr>
      <w:pBdr>
        <w:top w:val="single" w:sz="12" w:space="1" w:color="auto" w:shadow="1"/>
        <w:left w:val="single" w:sz="12" w:space="4" w:color="auto" w:shadow="1"/>
        <w:bottom w:val="single" w:sz="12" w:space="1" w:color="auto" w:shadow="1"/>
        <w:right w:val="single" w:sz="12" w:space="4" w:color="auto" w:shadow="1"/>
      </w:pBdr>
      <w:shd w:val="clear" w:color="auto" w:fill="DEEAF6" w:themeFill="accent5" w:themeFillTint="33"/>
      <w:kinsoku w:val="0"/>
      <w:autoSpaceDE w:val="0"/>
      <w:autoSpaceDN w:val="0"/>
      <w:adjustRightInd w:val="0"/>
      <w:spacing w:beforeLines="-20" w:before="100" w:beforeAutospacing="1" w:afterLines="200" w:after="200" w:line="240" w:lineRule="exact"/>
      <w:contextualSpacing/>
      <w:jc w:val="left"/>
    </w:pPr>
    <w:rPr>
      <w:rFonts w:ascii="Inziu IosevkaCC SC" w:eastAsia="Inziu IosevkaCC SC" w:hAnsi="Inziu IosevkaCC SC"/>
      <w:noProof/>
    </w:rPr>
  </w:style>
  <w:style w:type="paragraph" w:styleId="a5">
    <w:name w:val="Balloon Text"/>
    <w:basedOn w:val="a"/>
    <w:link w:val="a6"/>
    <w:uiPriority w:val="99"/>
    <w:semiHidden/>
    <w:unhideWhenUsed/>
    <w:rsid w:val="00D82962"/>
    <w:rPr>
      <w:sz w:val="18"/>
      <w:szCs w:val="18"/>
    </w:rPr>
  </w:style>
  <w:style w:type="character" w:customStyle="1" w:styleId="a6">
    <w:name w:val="批注框文本 字符"/>
    <w:basedOn w:val="a0"/>
    <w:link w:val="a5"/>
    <w:uiPriority w:val="99"/>
    <w:semiHidden/>
    <w:rsid w:val="00D82962"/>
    <w:rPr>
      <w:sz w:val="18"/>
      <w:szCs w:val="18"/>
    </w:rPr>
  </w:style>
  <w:style w:type="character" w:customStyle="1" w:styleId="-RBNTChar3">
    <w:name w:val="五级-RBNT Char"/>
    <w:basedOn w:val="-RBNTChar0"/>
    <w:link w:val="-RBNT4"/>
    <w:uiPriority w:val="14"/>
    <w:rsid w:val="00A624AD"/>
    <w:rPr>
      <w:rFonts w:ascii="Helonia" w:eastAsia="黑体" w:hAnsi="Helonia" w:cstheme="majorBidi"/>
      <w:b w:val="0"/>
      <w:bCs w:val="0"/>
      <w:iCs/>
      <w:sz w:val="24"/>
      <w:szCs w:val="24"/>
    </w:rPr>
  </w:style>
  <w:style w:type="character" w:customStyle="1" w:styleId="-RBNTChar4">
    <w:name w:val="六级-RBNT Char"/>
    <w:basedOn w:val="-RBNTChar0"/>
    <w:link w:val="-RBNT5"/>
    <w:uiPriority w:val="15"/>
    <w:rsid w:val="00A624AD"/>
    <w:rPr>
      <w:rFonts w:ascii="Helonia" w:eastAsia="黑体" w:hAnsi="Helonia" w:cstheme="majorBidi"/>
      <w:b w:val="0"/>
      <w:bCs w:val="0"/>
      <w:iCs/>
      <w:sz w:val="24"/>
      <w:szCs w:val="24"/>
    </w:rPr>
  </w:style>
  <w:style w:type="character" w:customStyle="1" w:styleId="-RBNTChar5">
    <w:name w:val="七级-RBNT Char"/>
    <w:basedOn w:val="-RBNTChar0"/>
    <w:link w:val="-RBNT6"/>
    <w:uiPriority w:val="16"/>
    <w:rsid w:val="00A624AD"/>
    <w:rPr>
      <w:rFonts w:ascii="Helonia" w:eastAsia="黑体" w:hAnsi="Helonia" w:cstheme="majorBidi"/>
      <w:b w:val="0"/>
      <w:bCs w:val="0"/>
      <w:iCs/>
      <w:sz w:val="24"/>
      <w:szCs w:val="24"/>
    </w:rPr>
  </w:style>
  <w:style w:type="paragraph" w:customStyle="1" w:styleId="-RBNT7">
    <w:name w:val="八级-RBNT"/>
    <w:basedOn w:val="-RBNT1"/>
    <w:next w:val="-RBNTc"/>
    <w:link w:val="-RBNTChar6"/>
    <w:uiPriority w:val="17"/>
    <w:qFormat/>
    <w:rsid w:val="00A624AD"/>
    <w:pPr>
      <w:numPr>
        <w:ilvl w:val="7"/>
      </w:numPr>
      <w:outlineLvl w:val="7"/>
    </w:pPr>
  </w:style>
  <w:style w:type="character" w:customStyle="1" w:styleId="-RBNTChar6">
    <w:name w:val="八级-RBNT Char"/>
    <w:basedOn w:val="-RBNTChar0"/>
    <w:link w:val="-RBNT7"/>
    <w:uiPriority w:val="17"/>
    <w:rsid w:val="00A624AD"/>
    <w:rPr>
      <w:rFonts w:ascii="Helonia" w:eastAsia="黑体" w:hAnsi="Helonia" w:cstheme="majorBidi"/>
      <w:b w:val="0"/>
      <w:bCs/>
      <w:sz w:val="24"/>
      <w:szCs w:val="26"/>
    </w:rPr>
  </w:style>
  <w:style w:type="paragraph" w:customStyle="1" w:styleId="-RBNT8">
    <w:name w:val="九级-RBNT"/>
    <w:basedOn w:val="-RBNT1"/>
    <w:next w:val="-RBNTc"/>
    <w:link w:val="-RBNTChar7"/>
    <w:uiPriority w:val="18"/>
    <w:qFormat/>
    <w:rsid w:val="00A624AD"/>
    <w:pPr>
      <w:numPr>
        <w:ilvl w:val="8"/>
      </w:numPr>
      <w:outlineLvl w:val="8"/>
    </w:pPr>
  </w:style>
  <w:style w:type="character" w:customStyle="1" w:styleId="-RBNTChar7">
    <w:name w:val="九级-RBNT Char"/>
    <w:basedOn w:val="-RBNTChar0"/>
    <w:link w:val="-RBNT8"/>
    <w:uiPriority w:val="18"/>
    <w:rsid w:val="009C0211"/>
    <w:rPr>
      <w:rFonts w:ascii="Helonia" w:eastAsia="黑体" w:hAnsi="Helonia" w:cstheme="majorBidi"/>
      <w:b w:val="0"/>
      <w:bCs/>
      <w:sz w:val="24"/>
      <w:szCs w:val="26"/>
    </w:rPr>
  </w:style>
  <w:style w:type="paragraph" w:styleId="a7">
    <w:name w:val="Date"/>
    <w:basedOn w:val="a"/>
    <w:next w:val="a"/>
    <w:link w:val="a8"/>
    <w:uiPriority w:val="99"/>
    <w:semiHidden/>
    <w:unhideWhenUsed/>
    <w:rsid w:val="00D82962"/>
    <w:pPr>
      <w:ind w:leftChars="2500" w:left="100"/>
    </w:pPr>
  </w:style>
  <w:style w:type="character" w:customStyle="1" w:styleId="a8">
    <w:name w:val="日期 字符"/>
    <w:basedOn w:val="a0"/>
    <w:link w:val="a7"/>
    <w:uiPriority w:val="99"/>
    <w:semiHidden/>
    <w:rsid w:val="00D82962"/>
    <w:rPr>
      <w:szCs w:val="21"/>
    </w:rPr>
  </w:style>
  <w:style w:type="character" w:styleId="a9">
    <w:name w:val="FollowedHyperlink"/>
    <w:basedOn w:val="a0"/>
    <w:uiPriority w:val="99"/>
    <w:semiHidden/>
    <w:unhideWhenUsed/>
    <w:rsid w:val="00D82962"/>
    <w:rPr>
      <w:color w:val="954F72" w:themeColor="followedHyperlink"/>
      <w:u w:val="single"/>
    </w:rPr>
  </w:style>
  <w:style w:type="paragraph" w:styleId="aa">
    <w:name w:val="footer"/>
    <w:basedOn w:val="a"/>
    <w:link w:val="ab"/>
    <w:uiPriority w:val="99"/>
    <w:rsid w:val="00D82962"/>
    <w:pPr>
      <w:tabs>
        <w:tab w:val="center" w:pos="4153"/>
        <w:tab w:val="right" w:pos="8306"/>
      </w:tabs>
      <w:snapToGrid w:val="0"/>
    </w:pPr>
    <w:rPr>
      <w:sz w:val="18"/>
      <w:szCs w:val="18"/>
    </w:rPr>
  </w:style>
  <w:style w:type="character" w:customStyle="1" w:styleId="ab">
    <w:name w:val="页脚 字符"/>
    <w:basedOn w:val="a0"/>
    <w:link w:val="aa"/>
    <w:uiPriority w:val="99"/>
    <w:rsid w:val="00673FD8"/>
    <w:rPr>
      <w:sz w:val="18"/>
      <w:szCs w:val="18"/>
    </w:rPr>
  </w:style>
  <w:style w:type="paragraph" w:styleId="ac">
    <w:name w:val="header"/>
    <w:basedOn w:val="a"/>
    <w:link w:val="ad"/>
    <w:uiPriority w:val="99"/>
    <w:rsid w:val="00D8296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73FD8"/>
    <w:rPr>
      <w:sz w:val="18"/>
      <w:szCs w:val="18"/>
    </w:rPr>
  </w:style>
  <w:style w:type="character" w:styleId="ae">
    <w:name w:val="Hyperlink"/>
    <w:basedOn w:val="a0"/>
    <w:uiPriority w:val="99"/>
    <w:rsid w:val="00CF66F9"/>
    <w:rPr>
      <w:rFonts w:ascii="Californian FB" w:eastAsia="华文仿宋" w:hAnsi="Californian FB"/>
      <w:caps w:val="0"/>
      <w:smallCaps w:val="0"/>
      <w:strike w:val="0"/>
      <w:dstrike w:val="0"/>
      <w:vanish w:val="0"/>
      <w:color w:val="4472C4" w:themeColor="accent1"/>
      <w:sz w:val="24"/>
      <w:u w:val="single"/>
      <w:vertAlign w:val="baseline"/>
    </w:rPr>
  </w:style>
  <w:style w:type="character" w:styleId="af">
    <w:name w:val="line number"/>
    <w:basedOn w:val="a0"/>
    <w:uiPriority w:val="99"/>
    <w:semiHidden/>
    <w:unhideWhenUsed/>
    <w:rsid w:val="00D82962"/>
  </w:style>
  <w:style w:type="table" w:customStyle="1" w:styleId="RBNT">
    <w:name w:val="RBNT三线表"/>
    <w:basedOn w:val="a1"/>
    <w:uiPriority w:val="99"/>
    <w:rsid w:val="00EF294E"/>
    <w:rPr>
      <w:rFonts w:ascii="Times New Roman" w:eastAsia="宋体" w:hAnsi="Times New Roman"/>
      <w:sz w:val="24"/>
    </w:rPr>
    <w:tblPr>
      <w:jc w:val="center"/>
      <w:tblBorders>
        <w:top w:val="single" w:sz="12" w:space="0" w:color="auto"/>
        <w:bottom w:val="single" w:sz="12" w:space="0" w:color="auto"/>
      </w:tblBorders>
    </w:tblPr>
    <w:trPr>
      <w:jc w:val="center"/>
    </w:trPr>
    <w:tcPr>
      <w:vAlign w:val="center"/>
    </w:tcPr>
    <w:tblStylePr w:type="firstRow">
      <w:tblPr/>
      <w:tcPr>
        <w:tcBorders>
          <w:bottom w:val="single" w:sz="4" w:space="0" w:color="auto"/>
        </w:tcBorders>
      </w:tcPr>
    </w:tblStylePr>
    <w:tblStylePr w:type="lastRow">
      <w:tblPr/>
      <w:tcPr>
        <w:tcBorders>
          <w:bottom w:val="single" w:sz="12" w:space="0" w:color="auto"/>
        </w:tcBorders>
      </w:tcPr>
    </w:tblStylePr>
    <w:tblStylePr w:type="lastCol">
      <w:tblPr/>
      <w:tcPr>
        <w:tcBorders>
          <w:bottom w:val="single" w:sz="4" w:space="0" w:color="auto"/>
        </w:tcBorders>
      </w:tcPr>
    </w:tblStylePr>
  </w:style>
  <w:style w:type="paragraph" w:customStyle="1" w:styleId="Default">
    <w:name w:val="Default"/>
    <w:rsid w:val="00BC41F5"/>
    <w:pPr>
      <w:autoSpaceDE w:val="0"/>
      <w:autoSpaceDN w:val="0"/>
      <w:adjustRightInd w:val="0"/>
      <w:jc w:val="left"/>
    </w:pPr>
    <w:rPr>
      <w:rFonts w:ascii="黑体" w:eastAsia="黑体" w:cs="黑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23729">
      <w:bodyDiv w:val="1"/>
      <w:marLeft w:val="0"/>
      <w:marRight w:val="0"/>
      <w:marTop w:val="0"/>
      <w:marBottom w:val="0"/>
      <w:divBdr>
        <w:top w:val="none" w:sz="0" w:space="0" w:color="auto"/>
        <w:left w:val="none" w:sz="0" w:space="0" w:color="auto"/>
        <w:bottom w:val="none" w:sz="0" w:space="0" w:color="auto"/>
        <w:right w:val="none" w:sz="0" w:space="0" w:color="auto"/>
      </w:divBdr>
      <w:divsChild>
        <w:div w:id="2134014946">
          <w:marLeft w:val="0"/>
          <w:marRight w:val="0"/>
          <w:marTop w:val="0"/>
          <w:marBottom w:val="0"/>
          <w:divBdr>
            <w:top w:val="none" w:sz="0" w:space="0" w:color="auto"/>
            <w:left w:val="none" w:sz="0" w:space="0" w:color="auto"/>
            <w:bottom w:val="none" w:sz="0" w:space="0" w:color="auto"/>
            <w:right w:val="none" w:sz="0" w:space="0" w:color="auto"/>
          </w:divBdr>
          <w:divsChild>
            <w:div w:id="2040154450">
              <w:marLeft w:val="0"/>
              <w:marRight w:val="0"/>
              <w:marTop w:val="0"/>
              <w:marBottom w:val="0"/>
              <w:divBdr>
                <w:top w:val="none" w:sz="0" w:space="0" w:color="auto"/>
                <w:left w:val="none" w:sz="0" w:space="0" w:color="auto"/>
                <w:bottom w:val="none" w:sz="0" w:space="0" w:color="auto"/>
                <w:right w:val="none" w:sz="0" w:space="0" w:color="auto"/>
              </w:divBdr>
            </w:div>
            <w:div w:id="1737051973">
              <w:marLeft w:val="0"/>
              <w:marRight w:val="0"/>
              <w:marTop w:val="0"/>
              <w:marBottom w:val="0"/>
              <w:divBdr>
                <w:top w:val="none" w:sz="0" w:space="0" w:color="auto"/>
                <w:left w:val="none" w:sz="0" w:space="0" w:color="auto"/>
                <w:bottom w:val="none" w:sz="0" w:space="0" w:color="auto"/>
                <w:right w:val="none" w:sz="0" w:space="0" w:color="auto"/>
              </w:divBdr>
            </w:div>
            <w:div w:id="626207066">
              <w:marLeft w:val="0"/>
              <w:marRight w:val="0"/>
              <w:marTop w:val="0"/>
              <w:marBottom w:val="0"/>
              <w:divBdr>
                <w:top w:val="none" w:sz="0" w:space="0" w:color="auto"/>
                <w:left w:val="none" w:sz="0" w:space="0" w:color="auto"/>
                <w:bottom w:val="none" w:sz="0" w:space="0" w:color="auto"/>
                <w:right w:val="none" w:sz="0" w:space="0" w:color="auto"/>
              </w:divBdr>
            </w:div>
            <w:div w:id="1998799430">
              <w:marLeft w:val="0"/>
              <w:marRight w:val="0"/>
              <w:marTop w:val="0"/>
              <w:marBottom w:val="0"/>
              <w:divBdr>
                <w:top w:val="none" w:sz="0" w:space="0" w:color="auto"/>
                <w:left w:val="none" w:sz="0" w:space="0" w:color="auto"/>
                <w:bottom w:val="none" w:sz="0" w:space="0" w:color="auto"/>
                <w:right w:val="none" w:sz="0" w:space="0" w:color="auto"/>
              </w:divBdr>
            </w:div>
            <w:div w:id="49233050">
              <w:marLeft w:val="0"/>
              <w:marRight w:val="0"/>
              <w:marTop w:val="0"/>
              <w:marBottom w:val="0"/>
              <w:divBdr>
                <w:top w:val="none" w:sz="0" w:space="0" w:color="auto"/>
                <w:left w:val="none" w:sz="0" w:space="0" w:color="auto"/>
                <w:bottom w:val="none" w:sz="0" w:space="0" w:color="auto"/>
                <w:right w:val="none" w:sz="0" w:space="0" w:color="auto"/>
              </w:divBdr>
            </w:div>
            <w:div w:id="2096779275">
              <w:marLeft w:val="0"/>
              <w:marRight w:val="0"/>
              <w:marTop w:val="0"/>
              <w:marBottom w:val="0"/>
              <w:divBdr>
                <w:top w:val="none" w:sz="0" w:space="0" w:color="auto"/>
                <w:left w:val="none" w:sz="0" w:space="0" w:color="auto"/>
                <w:bottom w:val="none" w:sz="0" w:space="0" w:color="auto"/>
                <w:right w:val="none" w:sz="0" w:space="0" w:color="auto"/>
              </w:divBdr>
            </w:div>
            <w:div w:id="1434276721">
              <w:marLeft w:val="0"/>
              <w:marRight w:val="0"/>
              <w:marTop w:val="0"/>
              <w:marBottom w:val="0"/>
              <w:divBdr>
                <w:top w:val="none" w:sz="0" w:space="0" w:color="auto"/>
                <w:left w:val="none" w:sz="0" w:space="0" w:color="auto"/>
                <w:bottom w:val="none" w:sz="0" w:space="0" w:color="auto"/>
                <w:right w:val="none" w:sz="0" w:space="0" w:color="auto"/>
              </w:divBdr>
            </w:div>
            <w:div w:id="1079443800">
              <w:marLeft w:val="0"/>
              <w:marRight w:val="0"/>
              <w:marTop w:val="0"/>
              <w:marBottom w:val="0"/>
              <w:divBdr>
                <w:top w:val="none" w:sz="0" w:space="0" w:color="auto"/>
                <w:left w:val="none" w:sz="0" w:space="0" w:color="auto"/>
                <w:bottom w:val="none" w:sz="0" w:space="0" w:color="auto"/>
                <w:right w:val="none" w:sz="0" w:space="0" w:color="auto"/>
              </w:divBdr>
            </w:div>
            <w:div w:id="326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6738">
      <w:bodyDiv w:val="1"/>
      <w:marLeft w:val="0"/>
      <w:marRight w:val="0"/>
      <w:marTop w:val="0"/>
      <w:marBottom w:val="0"/>
      <w:divBdr>
        <w:top w:val="none" w:sz="0" w:space="0" w:color="auto"/>
        <w:left w:val="none" w:sz="0" w:space="0" w:color="auto"/>
        <w:bottom w:val="none" w:sz="0" w:space="0" w:color="auto"/>
        <w:right w:val="none" w:sz="0" w:space="0" w:color="auto"/>
      </w:divBdr>
      <w:divsChild>
        <w:div w:id="767771267">
          <w:marLeft w:val="0"/>
          <w:marRight w:val="0"/>
          <w:marTop w:val="0"/>
          <w:marBottom w:val="0"/>
          <w:divBdr>
            <w:top w:val="none" w:sz="0" w:space="0" w:color="auto"/>
            <w:left w:val="none" w:sz="0" w:space="0" w:color="auto"/>
            <w:bottom w:val="none" w:sz="0" w:space="0" w:color="auto"/>
            <w:right w:val="none" w:sz="0" w:space="0" w:color="auto"/>
          </w:divBdr>
          <w:divsChild>
            <w:div w:id="455101268">
              <w:marLeft w:val="0"/>
              <w:marRight w:val="0"/>
              <w:marTop w:val="0"/>
              <w:marBottom w:val="0"/>
              <w:divBdr>
                <w:top w:val="none" w:sz="0" w:space="0" w:color="auto"/>
                <w:left w:val="none" w:sz="0" w:space="0" w:color="auto"/>
                <w:bottom w:val="none" w:sz="0" w:space="0" w:color="auto"/>
                <w:right w:val="none" w:sz="0" w:space="0" w:color="auto"/>
              </w:divBdr>
            </w:div>
            <w:div w:id="2008825768">
              <w:marLeft w:val="0"/>
              <w:marRight w:val="0"/>
              <w:marTop w:val="0"/>
              <w:marBottom w:val="0"/>
              <w:divBdr>
                <w:top w:val="none" w:sz="0" w:space="0" w:color="auto"/>
                <w:left w:val="none" w:sz="0" w:space="0" w:color="auto"/>
                <w:bottom w:val="none" w:sz="0" w:space="0" w:color="auto"/>
                <w:right w:val="none" w:sz="0" w:space="0" w:color="auto"/>
              </w:divBdr>
            </w:div>
            <w:div w:id="580023000">
              <w:marLeft w:val="0"/>
              <w:marRight w:val="0"/>
              <w:marTop w:val="0"/>
              <w:marBottom w:val="0"/>
              <w:divBdr>
                <w:top w:val="none" w:sz="0" w:space="0" w:color="auto"/>
                <w:left w:val="none" w:sz="0" w:space="0" w:color="auto"/>
                <w:bottom w:val="none" w:sz="0" w:space="0" w:color="auto"/>
                <w:right w:val="none" w:sz="0" w:space="0" w:color="auto"/>
              </w:divBdr>
            </w:div>
            <w:div w:id="1677994896">
              <w:marLeft w:val="0"/>
              <w:marRight w:val="0"/>
              <w:marTop w:val="0"/>
              <w:marBottom w:val="0"/>
              <w:divBdr>
                <w:top w:val="none" w:sz="0" w:space="0" w:color="auto"/>
                <w:left w:val="none" w:sz="0" w:space="0" w:color="auto"/>
                <w:bottom w:val="none" w:sz="0" w:space="0" w:color="auto"/>
                <w:right w:val="none" w:sz="0" w:space="0" w:color="auto"/>
              </w:divBdr>
            </w:div>
            <w:div w:id="1529875095">
              <w:marLeft w:val="0"/>
              <w:marRight w:val="0"/>
              <w:marTop w:val="0"/>
              <w:marBottom w:val="0"/>
              <w:divBdr>
                <w:top w:val="none" w:sz="0" w:space="0" w:color="auto"/>
                <w:left w:val="none" w:sz="0" w:space="0" w:color="auto"/>
                <w:bottom w:val="none" w:sz="0" w:space="0" w:color="auto"/>
                <w:right w:val="none" w:sz="0" w:space="0" w:color="auto"/>
              </w:divBdr>
            </w:div>
            <w:div w:id="1367021599">
              <w:marLeft w:val="0"/>
              <w:marRight w:val="0"/>
              <w:marTop w:val="0"/>
              <w:marBottom w:val="0"/>
              <w:divBdr>
                <w:top w:val="none" w:sz="0" w:space="0" w:color="auto"/>
                <w:left w:val="none" w:sz="0" w:space="0" w:color="auto"/>
                <w:bottom w:val="none" w:sz="0" w:space="0" w:color="auto"/>
                <w:right w:val="none" w:sz="0" w:space="0" w:color="auto"/>
              </w:divBdr>
            </w:div>
            <w:div w:id="1939213374">
              <w:marLeft w:val="0"/>
              <w:marRight w:val="0"/>
              <w:marTop w:val="0"/>
              <w:marBottom w:val="0"/>
              <w:divBdr>
                <w:top w:val="none" w:sz="0" w:space="0" w:color="auto"/>
                <w:left w:val="none" w:sz="0" w:space="0" w:color="auto"/>
                <w:bottom w:val="none" w:sz="0" w:space="0" w:color="auto"/>
                <w:right w:val="none" w:sz="0" w:space="0" w:color="auto"/>
              </w:divBdr>
            </w:div>
            <w:div w:id="1129855778">
              <w:marLeft w:val="0"/>
              <w:marRight w:val="0"/>
              <w:marTop w:val="0"/>
              <w:marBottom w:val="0"/>
              <w:divBdr>
                <w:top w:val="none" w:sz="0" w:space="0" w:color="auto"/>
                <w:left w:val="none" w:sz="0" w:space="0" w:color="auto"/>
                <w:bottom w:val="none" w:sz="0" w:space="0" w:color="auto"/>
                <w:right w:val="none" w:sz="0" w:space="0" w:color="auto"/>
              </w:divBdr>
            </w:div>
            <w:div w:id="806973053">
              <w:marLeft w:val="0"/>
              <w:marRight w:val="0"/>
              <w:marTop w:val="0"/>
              <w:marBottom w:val="0"/>
              <w:divBdr>
                <w:top w:val="none" w:sz="0" w:space="0" w:color="auto"/>
                <w:left w:val="none" w:sz="0" w:space="0" w:color="auto"/>
                <w:bottom w:val="none" w:sz="0" w:space="0" w:color="auto"/>
                <w:right w:val="none" w:sz="0" w:space="0" w:color="auto"/>
              </w:divBdr>
            </w:div>
            <w:div w:id="1371370522">
              <w:marLeft w:val="0"/>
              <w:marRight w:val="0"/>
              <w:marTop w:val="0"/>
              <w:marBottom w:val="0"/>
              <w:divBdr>
                <w:top w:val="none" w:sz="0" w:space="0" w:color="auto"/>
                <w:left w:val="none" w:sz="0" w:space="0" w:color="auto"/>
                <w:bottom w:val="none" w:sz="0" w:space="0" w:color="auto"/>
                <w:right w:val="none" w:sz="0" w:space="0" w:color="auto"/>
              </w:divBdr>
            </w:div>
            <w:div w:id="1192183208">
              <w:marLeft w:val="0"/>
              <w:marRight w:val="0"/>
              <w:marTop w:val="0"/>
              <w:marBottom w:val="0"/>
              <w:divBdr>
                <w:top w:val="none" w:sz="0" w:space="0" w:color="auto"/>
                <w:left w:val="none" w:sz="0" w:space="0" w:color="auto"/>
                <w:bottom w:val="none" w:sz="0" w:space="0" w:color="auto"/>
                <w:right w:val="none" w:sz="0" w:space="0" w:color="auto"/>
              </w:divBdr>
            </w:div>
            <w:div w:id="1452431877">
              <w:marLeft w:val="0"/>
              <w:marRight w:val="0"/>
              <w:marTop w:val="0"/>
              <w:marBottom w:val="0"/>
              <w:divBdr>
                <w:top w:val="none" w:sz="0" w:space="0" w:color="auto"/>
                <w:left w:val="none" w:sz="0" w:space="0" w:color="auto"/>
                <w:bottom w:val="none" w:sz="0" w:space="0" w:color="auto"/>
                <w:right w:val="none" w:sz="0" w:space="0" w:color="auto"/>
              </w:divBdr>
            </w:div>
            <w:div w:id="290745601">
              <w:marLeft w:val="0"/>
              <w:marRight w:val="0"/>
              <w:marTop w:val="0"/>
              <w:marBottom w:val="0"/>
              <w:divBdr>
                <w:top w:val="none" w:sz="0" w:space="0" w:color="auto"/>
                <w:left w:val="none" w:sz="0" w:space="0" w:color="auto"/>
                <w:bottom w:val="none" w:sz="0" w:space="0" w:color="auto"/>
                <w:right w:val="none" w:sz="0" w:space="0" w:color="auto"/>
              </w:divBdr>
            </w:div>
            <w:div w:id="2000570460">
              <w:marLeft w:val="0"/>
              <w:marRight w:val="0"/>
              <w:marTop w:val="0"/>
              <w:marBottom w:val="0"/>
              <w:divBdr>
                <w:top w:val="none" w:sz="0" w:space="0" w:color="auto"/>
                <w:left w:val="none" w:sz="0" w:space="0" w:color="auto"/>
                <w:bottom w:val="none" w:sz="0" w:space="0" w:color="auto"/>
                <w:right w:val="none" w:sz="0" w:space="0" w:color="auto"/>
              </w:divBdr>
            </w:div>
            <w:div w:id="2101217663">
              <w:marLeft w:val="0"/>
              <w:marRight w:val="0"/>
              <w:marTop w:val="0"/>
              <w:marBottom w:val="0"/>
              <w:divBdr>
                <w:top w:val="none" w:sz="0" w:space="0" w:color="auto"/>
                <w:left w:val="none" w:sz="0" w:space="0" w:color="auto"/>
                <w:bottom w:val="none" w:sz="0" w:space="0" w:color="auto"/>
                <w:right w:val="none" w:sz="0" w:space="0" w:color="auto"/>
              </w:divBdr>
            </w:div>
            <w:div w:id="1501889575">
              <w:marLeft w:val="0"/>
              <w:marRight w:val="0"/>
              <w:marTop w:val="0"/>
              <w:marBottom w:val="0"/>
              <w:divBdr>
                <w:top w:val="none" w:sz="0" w:space="0" w:color="auto"/>
                <w:left w:val="none" w:sz="0" w:space="0" w:color="auto"/>
                <w:bottom w:val="none" w:sz="0" w:space="0" w:color="auto"/>
                <w:right w:val="none" w:sz="0" w:space="0" w:color="auto"/>
              </w:divBdr>
            </w:div>
            <w:div w:id="1426222926">
              <w:marLeft w:val="0"/>
              <w:marRight w:val="0"/>
              <w:marTop w:val="0"/>
              <w:marBottom w:val="0"/>
              <w:divBdr>
                <w:top w:val="none" w:sz="0" w:space="0" w:color="auto"/>
                <w:left w:val="none" w:sz="0" w:space="0" w:color="auto"/>
                <w:bottom w:val="none" w:sz="0" w:space="0" w:color="auto"/>
                <w:right w:val="none" w:sz="0" w:space="0" w:color="auto"/>
              </w:divBdr>
            </w:div>
            <w:div w:id="972904164">
              <w:marLeft w:val="0"/>
              <w:marRight w:val="0"/>
              <w:marTop w:val="0"/>
              <w:marBottom w:val="0"/>
              <w:divBdr>
                <w:top w:val="none" w:sz="0" w:space="0" w:color="auto"/>
                <w:left w:val="none" w:sz="0" w:space="0" w:color="auto"/>
                <w:bottom w:val="none" w:sz="0" w:space="0" w:color="auto"/>
                <w:right w:val="none" w:sz="0" w:space="0" w:color="auto"/>
              </w:divBdr>
            </w:div>
            <w:div w:id="340935128">
              <w:marLeft w:val="0"/>
              <w:marRight w:val="0"/>
              <w:marTop w:val="0"/>
              <w:marBottom w:val="0"/>
              <w:divBdr>
                <w:top w:val="none" w:sz="0" w:space="0" w:color="auto"/>
                <w:left w:val="none" w:sz="0" w:space="0" w:color="auto"/>
                <w:bottom w:val="none" w:sz="0" w:space="0" w:color="auto"/>
                <w:right w:val="none" w:sz="0" w:space="0" w:color="auto"/>
              </w:divBdr>
            </w:div>
            <w:div w:id="312568235">
              <w:marLeft w:val="0"/>
              <w:marRight w:val="0"/>
              <w:marTop w:val="0"/>
              <w:marBottom w:val="0"/>
              <w:divBdr>
                <w:top w:val="none" w:sz="0" w:space="0" w:color="auto"/>
                <w:left w:val="none" w:sz="0" w:space="0" w:color="auto"/>
                <w:bottom w:val="none" w:sz="0" w:space="0" w:color="auto"/>
                <w:right w:val="none" w:sz="0" w:space="0" w:color="auto"/>
              </w:divBdr>
            </w:div>
            <w:div w:id="1583679654">
              <w:marLeft w:val="0"/>
              <w:marRight w:val="0"/>
              <w:marTop w:val="0"/>
              <w:marBottom w:val="0"/>
              <w:divBdr>
                <w:top w:val="none" w:sz="0" w:space="0" w:color="auto"/>
                <w:left w:val="none" w:sz="0" w:space="0" w:color="auto"/>
                <w:bottom w:val="none" w:sz="0" w:space="0" w:color="auto"/>
                <w:right w:val="none" w:sz="0" w:space="0" w:color="auto"/>
              </w:divBdr>
            </w:div>
            <w:div w:id="1605919649">
              <w:marLeft w:val="0"/>
              <w:marRight w:val="0"/>
              <w:marTop w:val="0"/>
              <w:marBottom w:val="0"/>
              <w:divBdr>
                <w:top w:val="none" w:sz="0" w:space="0" w:color="auto"/>
                <w:left w:val="none" w:sz="0" w:space="0" w:color="auto"/>
                <w:bottom w:val="none" w:sz="0" w:space="0" w:color="auto"/>
                <w:right w:val="none" w:sz="0" w:space="0" w:color="auto"/>
              </w:divBdr>
            </w:div>
            <w:div w:id="1238438435">
              <w:marLeft w:val="0"/>
              <w:marRight w:val="0"/>
              <w:marTop w:val="0"/>
              <w:marBottom w:val="0"/>
              <w:divBdr>
                <w:top w:val="none" w:sz="0" w:space="0" w:color="auto"/>
                <w:left w:val="none" w:sz="0" w:space="0" w:color="auto"/>
                <w:bottom w:val="none" w:sz="0" w:space="0" w:color="auto"/>
                <w:right w:val="none" w:sz="0" w:space="0" w:color="auto"/>
              </w:divBdr>
            </w:div>
            <w:div w:id="1728339140">
              <w:marLeft w:val="0"/>
              <w:marRight w:val="0"/>
              <w:marTop w:val="0"/>
              <w:marBottom w:val="0"/>
              <w:divBdr>
                <w:top w:val="none" w:sz="0" w:space="0" w:color="auto"/>
                <w:left w:val="none" w:sz="0" w:space="0" w:color="auto"/>
                <w:bottom w:val="none" w:sz="0" w:space="0" w:color="auto"/>
                <w:right w:val="none" w:sz="0" w:space="0" w:color="auto"/>
              </w:divBdr>
            </w:div>
            <w:div w:id="20788166">
              <w:marLeft w:val="0"/>
              <w:marRight w:val="0"/>
              <w:marTop w:val="0"/>
              <w:marBottom w:val="0"/>
              <w:divBdr>
                <w:top w:val="none" w:sz="0" w:space="0" w:color="auto"/>
                <w:left w:val="none" w:sz="0" w:space="0" w:color="auto"/>
                <w:bottom w:val="none" w:sz="0" w:space="0" w:color="auto"/>
                <w:right w:val="none" w:sz="0" w:space="0" w:color="auto"/>
              </w:divBdr>
            </w:div>
            <w:div w:id="1309629651">
              <w:marLeft w:val="0"/>
              <w:marRight w:val="0"/>
              <w:marTop w:val="0"/>
              <w:marBottom w:val="0"/>
              <w:divBdr>
                <w:top w:val="none" w:sz="0" w:space="0" w:color="auto"/>
                <w:left w:val="none" w:sz="0" w:space="0" w:color="auto"/>
                <w:bottom w:val="none" w:sz="0" w:space="0" w:color="auto"/>
                <w:right w:val="none" w:sz="0" w:space="0" w:color="auto"/>
              </w:divBdr>
            </w:div>
            <w:div w:id="966350594">
              <w:marLeft w:val="0"/>
              <w:marRight w:val="0"/>
              <w:marTop w:val="0"/>
              <w:marBottom w:val="0"/>
              <w:divBdr>
                <w:top w:val="none" w:sz="0" w:space="0" w:color="auto"/>
                <w:left w:val="none" w:sz="0" w:space="0" w:color="auto"/>
                <w:bottom w:val="none" w:sz="0" w:space="0" w:color="auto"/>
                <w:right w:val="none" w:sz="0" w:space="0" w:color="auto"/>
              </w:divBdr>
            </w:div>
            <w:div w:id="434054393">
              <w:marLeft w:val="0"/>
              <w:marRight w:val="0"/>
              <w:marTop w:val="0"/>
              <w:marBottom w:val="0"/>
              <w:divBdr>
                <w:top w:val="none" w:sz="0" w:space="0" w:color="auto"/>
                <w:left w:val="none" w:sz="0" w:space="0" w:color="auto"/>
                <w:bottom w:val="none" w:sz="0" w:space="0" w:color="auto"/>
                <w:right w:val="none" w:sz="0" w:space="0" w:color="auto"/>
              </w:divBdr>
            </w:div>
            <w:div w:id="1790198892">
              <w:marLeft w:val="0"/>
              <w:marRight w:val="0"/>
              <w:marTop w:val="0"/>
              <w:marBottom w:val="0"/>
              <w:divBdr>
                <w:top w:val="none" w:sz="0" w:space="0" w:color="auto"/>
                <w:left w:val="none" w:sz="0" w:space="0" w:color="auto"/>
                <w:bottom w:val="none" w:sz="0" w:space="0" w:color="auto"/>
                <w:right w:val="none" w:sz="0" w:space="0" w:color="auto"/>
              </w:divBdr>
            </w:div>
            <w:div w:id="177278845">
              <w:marLeft w:val="0"/>
              <w:marRight w:val="0"/>
              <w:marTop w:val="0"/>
              <w:marBottom w:val="0"/>
              <w:divBdr>
                <w:top w:val="none" w:sz="0" w:space="0" w:color="auto"/>
                <w:left w:val="none" w:sz="0" w:space="0" w:color="auto"/>
                <w:bottom w:val="none" w:sz="0" w:space="0" w:color="auto"/>
                <w:right w:val="none" w:sz="0" w:space="0" w:color="auto"/>
              </w:divBdr>
            </w:div>
            <w:div w:id="1161383111">
              <w:marLeft w:val="0"/>
              <w:marRight w:val="0"/>
              <w:marTop w:val="0"/>
              <w:marBottom w:val="0"/>
              <w:divBdr>
                <w:top w:val="none" w:sz="0" w:space="0" w:color="auto"/>
                <w:left w:val="none" w:sz="0" w:space="0" w:color="auto"/>
                <w:bottom w:val="none" w:sz="0" w:space="0" w:color="auto"/>
                <w:right w:val="none" w:sz="0" w:space="0" w:color="auto"/>
              </w:divBdr>
            </w:div>
            <w:div w:id="125903272">
              <w:marLeft w:val="0"/>
              <w:marRight w:val="0"/>
              <w:marTop w:val="0"/>
              <w:marBottom w:val="0"/>
              <w:divBdr>
                <w:top w:val="none" w:sz="0" w:space="0" w:color="auto"/>
                <w:left w:val="none" w:sz="0" w:space="0" w:color="auto"/>
                <w:bottom w:val="none" w:sz="0" w:space="0" w:color="auto"/>
                <w:right w:val="none" w:sz="0" w:space="0" w:color="auto"/>
              </w:divBdr>
            </w:div>
            <w:div w:id="1280338050">
              <w:marLeft w:val="0"/>
              <w:marRight w:val="0"/>
              <w:marTop w:val="0"/>
              <w:marBottom w:val="0"/>
              <w:divBdr>
                <w:top w:val="none" w:sz="0" w:space="0" w:color="auto"/>
                <w:left w:val="none" w:sz="0" w:space="0" w:color="auto"/>
                <w:bottom w:val="none" w:sz="0" w:space="0" w:color="auto"/>
                <w:right w:val="none" w:sz="0" w:space="0" w:color="auto"/>
              </w:divBdr>
            </w:div>
            <w:div w:id="1944142999">
              <w:marLeft w:val="0"/>
              <w:marRight w:val="0"/>
              <w:marTop w:val="0"/>
              <w:marBottom w:val="0"/>
              <w:divBdr>
                <w:top w:val="none" w:sz="0" w:space="0" w:color="auto"/>
                <w:left w:val="none" w:sz="0" w:space="0" w:color="auto"/>
                <w:bottom w:val="none" w:sz="0" w:space="0" w:color="auto"/>
                <w:right w:val="none" w:sz="0" w:space="0" w:color="auto"/>
              </w:divBdr>
            </w:div>
            <w:div w:id="1753966106">
              <w:marLeft w:val="0"/>
              <w:marRight w:val="0"/>
              <w:marTop w:val="0"/>
              <w:marBottom w:val="0"/>
              <w:divBdr>
                <w:top w:val="none" w:sz="0" w:space="0" w:color="auto"/>
                <w:left w:val="none" w:sz="0" w:space="0" w:color="auto"/>
                <w:bottom w:val="none" w:sz="0" w:space="0" w:color="auto"/>
                <w:right w:val="none" w:sz="0" w:space="0" w:color="auto"/>
              </w:divBdr>
            </w:div>
            <w:div w:id="577516736">
              <w:marLeft w:val="0"/>
              <w:marRight w:val="0"/>
              <w:marTop w:val="0"/>
              <w:marBottom w:val="0"/>
              <w:divBdr>
                <w:top w:val="none" w:sz="0" w:space="0" w:color="auto"/>
                <w:left w:val="none" w:sz="0" w:space="0" w:color="auto"/>
                <w:bottom w:val="none" w:sz="0" w:space="0" w:color="auto"/>
                <w:right w:val="none" w:sz="0" w:space="0" w:color="auto"/>
              </w:divBdr>
            </w:div>
            <w:div w:id="1038430510">
              <w:marLeft w:val="0"/>
              <w:marRight w:val="0"/>
              <w:marTop w:val="0"/>
              <w:marBottom w:val="0"/>
              <w:divBdr>
                <w:top w:val="none" w:sz="0" w:space="0" w:color="auto"/>
                <w:left w:val="none" w:sz="0" w:space="0" w:color="auto"/>
                <w:bottom w:val="none" w:sz="0" w:space="0" w:color="auto"/>
                <w:right w:val="none" w:sz="0" w:space="0" w:color="auto"/>
              </w:divBdr>
            </w:div>
            <w:div w:id="1233542549">
              <w:marLeft w:val="0"/>
              <w:marRight w:val="0"/>
              <w:marTop w:val="0"/>
              <w:marBottom w:val="0"/>
              <w:divBdr>
                <w:top w:val="none" w:sz="0" w:space="0" w:color="auto"/>
                <w:left w:val="none" w:sz="0" w:space="0" w:color="auto"/>
                <w:bottom w:val="none" w:sz="0" w:space="0" w:color="auto"/>
                <w:right w:val="none" w:sz="0" w:space="0" w:color="auto"/>
              </w:divBdr>
            </w:div>
            <w:div w:id="1183858479">
              <w:marLeft w:val="0"/>
              <w:marRight w:val="0"/>
              <w:marTop w:val="0"/>
              <w:marBottom w:val="0"/>
              <w:divBdr>
                <w:top w:val="none" w:sz="0" w:space="0" w:color="auto"/>
                <w:left w:val="none" w:sz="0" w:space="0" w:color="auto"/>
                <w:bottom w:val="none" w:sz="0" w:space="0" w:color="auto"/>
                <w:right w:val="none" w:sz="0" w:space="0" w:color="auto"/>
              </w:divBdr>
            </w:div>
            <w:div w:id="459760380">
              <w:marLeft w:val="0"/>
              <w:marRight w:val="0"/>
              <w:marTop w:val="0"/>
              <w:marBottom w:val="0"/>
              <w:divBdr>
                <w:top w:val="none" w:sz="0" w:space="0" w:color="auto"/>
                <w:left w:val="none" w:sz="0" w:space="0" w:color="auto"/>
                <w:bottom w:val="none" w:sz="0" w:space="0" w:color="auto"/>
                <w:right w:val="none" w:sz="0" w:space="0" w:color="auto"/>
              </w:divBdr>
            </w:div>
            <w:div w:id="199316855">
              <w:marLeft w:val="0"/>
              <w:marRight w:val="0"/>
              <w:marTop w:val="0"/>
              <w:marBottom w:val="0"/>
              <w:divBdr>
                <w:top w:val="none" w:sz="0" w:space="0" w:color="auto"/>
                <w:left w:val="none" w:sz="0" w:space="0" w:color="auto"/>
                <w:bottom w:val="none" w:sz="0" w:space="0" w:color="auto"/>
                <w:right w:val="none" w:sz="0" w:space="0" w:color="auto"/>
              </w:divBdr>
            </w:div>
            <w:div w:id="1321542716">
              <w:marLeft w:val="0"/>
              <w:marRight w:val="0"/>
              <w:marTop w:val="0"/>
              <w:marBottom w:val="0"/>
              <w:divBdr>
                <w:top w:val="none" w:sz="0" w:space="0" w:color="auto"/>
                <w:left w:val="none" w:sz="0" w:space="0" w:color="auto"/>
                <w:bottom w:val="none" w:sz="0" w:space="0" w:color="auto"/>
                <w:right w:val="none" w:sz="0" w:space="0" w:color="auto"/>
              </w:divBdr>
            </w:div>
            <w:div w:id="8331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4192">
      <w:bodyDiv w:val="1"/>
      <w:marLeft w:val="0"/>
      <w:marRight w:val="0"/>
      <w:marTop w:val="0"/>
      <w:marBottom w:val="0"/>
      <w:divBdr>
        <w:top w:val="none" w:sz="0" w:space="0" w:color="auto"/>
        <w:left w:val="none" w:sz="0" w:space="0" w:color="auto"/>
        <w:bottom w:val="none" w:sz="0" w:space="0" w:color="auto"/>
        <w:right w:val="none" w:sz="0" w:space="0" w:color="auto"/>
      </w:divBdr>
      <w:divsChild>
        <w:div w:id="638995433">
          <w:marLeft w:val="0"/>
          <w:marRight w:val="0"/>
          <w:marTop w:val="0"/>
          <w:marBottom w:val="0"/>
          <w:divBdr>
            <w:top w:val="none" w:sz="0" w:space="0" w:color="auto"/>
            <w:left w:val="none" w:sz="0" w:space="0" w:color="auto"/>
            <w:bottom w:val="none" w:sz="0" w:space="0" w:color="auto"/>
            <w:right w:val="none" w:sz="0" w:space="0" w:color="auto"/>
          </w:divBdr>
          <w:divsChild>
            <w:div w:id="1366638463">
              <w:marLeft w:val="0"/>
              <w:marRight w:val="0"/>
              <w:marTop w:val="0"/>
              <w:marBottom w:val="0"/>
              <w:divBdr>
                <w:top w:val="none" w:sz="0" w:space="0" w:color="auto"/>
                <w:left w:val="none" w:sz="0" w:space="0" w:color="auto"/>
                <w:bottom w:val="none" w:sz="0" w:space="0" w:color="auto"/>
                <w:right w:val="none" w:sz="0" w:space="0" w:color="auto"/>
              </w:divBdr>
            </w:div>
            <w:div w:id="90056739">
              <w:marLeft w:val="0"/>
              <w:marRight w:val="0"/>
              <w:marTop w:val="0"/>
              <w:marBottom w:val="0"/>
              <w:divBdr>
                <w:top w:val="none" w:sz="0" w:space="0" w:color="auto"/>
                <w:left w:val="none" w:sz="0" w:space="0" w:color="auto"/>
                <w:bottom w:val="none" w:sz="0" w:space="0" w:color="auto"/>
                <w:right w:val="none" w:sz="0" w:space="0" w:color="auto"/>
              </w:divBdr>
            </w:div>
            <w:div w:id="1714227917">
              <w:marLeft w:val="0"/>
              <w:marRight w:val="0"/>
              <w:marTop w:val="0"/>
              <w:marBottom w:val="0"/>
              <w:divBdr>
                <w:top w:val="none" w:sz="0" w:space="0" w:color="auto"/>
                <w:left w:val="none" w:sz="0" w:space="0" w:color="auto"/>
                <w:bottom w:val="none" w:sz="0" w:space="0" w:color="auto"/>
                <w:right w:val="none" w:sz="0" w:space="0" w:color="auto"/>
              </w:divBdr>
            </w:div>
            <w:div w:id="1888908811">
              <w:marLeft w:val="0"/>
              <w:marRight w:val="0"/>
              <w:marTop w:val="0"/>
              <w:marBottom w:val="0"/>
              <w:divBdr>
                <w:top w:val="none" w:sz="0" w:space="0" w:color="auto"/>
                <w:left w:val="none" w:sz="0" w:space="0" w:color="auto"/>
                <w:bottom w:val="none" w:sz="0" w:space="0" w:color="auto"/>
                <w:right w:val="none" w:sz="0" w:space="0" w:color="auto"/>
              </w:divBdr>
            </w:div>
            <w:div w:id="738943310">
              <w:marLeft w:val="0"/>
              <w:marRight w:val="0"/>
              <w:marTop w:val="0"/>
              <w:marBottom w:val="0"/>
              <w:divBdr>
                <w:top w:val="none" w:sz="0" w:space="0" w:color="auto"/>
                <w:left w:val="none" w:sz="0" w:space="0" w:color="auto"/>
                <w:bottom w:val="none" w:sz="0" w:space="0" w:color="auto"/>
                <w:right w:val="none" w:sz="0" w:space="0" w:color="auto"/>
              </w:divBdr>
            </w:div>
            <w:div w:id="523902551">
              <w:marLeft w:val="0"/>
              <w:marRight w:val="0"/>
              <w:marTop w:val="0"/>
              <w:marBottom w:val="0"/>
              <w:divBdr>
                <w:top w:val="none" w:sz="0" w:space="0" w:color="auto"/>
                <w:left w:val="none" w:sz="0" w:space="0" w:color="auto"/>
                <w:bottom w:val="none" w:sz="0" w:space="0" w:color="auto"/>
                <w:right w:val="none" w:sz="0" w:space="0" w:color="auto"/>
              </w:divBdr>
            </w:div>
            <w:div w:id="280773117">
              <w:marLeft w:val="0"/>
              <w:marRight w:val="0"/>
              <w:marTop w:val="0"/>
              <w:marBottom w:val="0"/>
              <w:divBdr>
                <w:top w:val="none" w:sz="0" w:space="0" w:color="auto"/>
                <w:left w:val="none" w:sz="0" w:space="0" w:color="auto"/>
                <w:bottom w:val="none" w:sz="0" w:space="0" w:color="auto"/>
                <w:right w:val="none" w:sz="0" w:space="0" w:color="auto"/>
              </w:divBdr>
            </w:div>
            <w:div w:id="518739591">
              <w:marLeft w:val="0"/>
              <w:marRight w:val="0"/>
              <w:marTop w:val="0"/>
              <w:marBottom w:val="0"/>
              <w:divBdr>
                <w:top w:val="none" w:sz="0" w:space="0" w:color="auto"/>
                <w:left w:val="none" w:sz="0" w:space="0" w:color="auto"/>
                <w:bottom w:val="none" w:sz="0" w:space="0" w:color="auto"/>
                <w:right w:val="none" w:sz="0" w:space="0" w:color="auto"/>
              </w:divBdr>
            </w:div>
            <w:div w:id="616252190">
              <w:marLeft w:val="0"/>
              <w:marRight w:val="0"/>
              <w:marTop w:val="0"/>
              <w:marBottom w:val="0"/>
              <w:divBdr>
                <w:top w:val="none" w:sz="0" w:space="0" w:color="auto"/>
                <w:left w:val="none" w:sz="0" w:space="0" w:color="auto"/>
                <w:bottom w:val="none" w:sz="0" w:space="0" w:color="auto"/>
                <w:right w:val="none" w:sz="0" w:space="0" w:color="auto"/>
              </w:divBdr>
            </w:div>
            <w:div w:id="2112360551">
              <w:marLeft w:val="0"/>
              <w:marRight w:val="0"/>
              <w:marTop w:val="0"/>
              <w:marBottom w:val="0"/>
              <w:divBdr>
                <w:top w:val="none" w:sz="0" w:space="0" w:color="auto"/>
                <w:left w:val="none" w:sz="0" w:space="0" w:color="auto"/>
                <w:bottom w:val="none" w:sz="0" w:space="0" w:color="auto"/>
                <w:right w:val="none" w:sz="0" w:space="0" w:color="auto"/>
              </w:divBdr>
            </w:div>
            <w:div w:id="1111632994">
              <w:marLeft w:val="0"/>
              <w:marRight w:val="0"/>
              <w:marTop w:val="0"/>
              <w:marBottom w:val="0"/>
              <w:divBdr>
                <w:top w:val="none" w:sz="0" w:space="0" w:color="auto"/>
                <w:left w:val="none" w:sz="0" w:space="0" w:color="auto"/>
                <w:bottom w:val="none" w:sz="0" w:space="0" w:color="auto"/>
                <w:right w:val="none" w:sz="0" w:space="0" w:color="auto"/>
              </w:divBdr>
            </w:div>
            <w:div w:id="1038161790">
              <w:marLeft w:val="0"/>
              <w:marRight w:val="0"/>
              <w:marTop w:val="0"/>
              <w:marBottom w:val="0"/>
              <w:divBdr>
                <w:top w:val="none" w:sz="0" w:space="0" w:color="auto"/>
                <w:left w:val="none" w:sz="0" w:space="0" w:color="auto"/>
                <w:bottom w:val="none" w:sz="0" w:space="0" w:color="auto"/>
                <w:right w:val="none" w:sz="0" w:space="0" w:color="auto"/>
              </w:divBdr>
            </w:div>
            <w:div w:id="1120760064">
              <w:marLeft w:val="0"/>
              <w:marRight w:val="0"/>
              <w:marTop w:val="0"/>
              <w:marBottom w:val="0"/>
              <w:divBdr>
                <w:top w:val="none" w:sz="0" w:space="0" w:color="auto"/>
                <w:left w:val="none" w:sz="0" w:space="0" w:color="auto"/>
                <w:bottom w:val="none" w:sz="0" w:space="0" w:color="auto"/>
                <w:right w:val="none" w:sz="0" w:space="0" w:color="auto"/>
              </w:divBdr>
            </w:div>
            <w:div w:id="1040978971">
              <w:marLeft w:val="0"/>
              <w:marRight w:val="0"/>
              <w:marTop w:val="0"/>
              <w:marBottom w:val="0"/>
              <w:divBdr>
                <w:top w:val="none" w:sz="0" w:space="0" w:color="auto"/>
                <w:left w:val="none" w:sz="0" w:space="0" w:color="auto"/>
                <w:bottom w:val="none" w:sz="0" w:space="0" w:color="auto"/>
                <w:right w:val="none" w:sz="0" w:space="0" w:color="auto"/>
              </w:divBdr>
            </w:div>
            <w:div w:id="1659269163">
              <w:marLeft w:val="0"/>
              <w:marRight w:val="0"/>
              <w:marTop w:val="0"/>
              <w:marBottom w:val="0"/>
              <w:divBdr>
                <w:top w:val="none" w:sz="0" w:space="0" w:color="auto"/>
                <w:left w:val="none" w:sz="0" w:space="0" w:color="auto"/>
                <w:bottom w:val="none" w:sz="0" w:space="0" w:color="auto"/>
                <w:right w:val="none" w:sz="0" w:space="0" w:color="auto"/>
              </w:divBdr>
            </w:div>
            <w:div w:id="1195918872">
              <w:marLeft w:val="0"/>
              <w:marRight w:val="0"/>
              <w:marTop w:val="0"/>
              <w:marBottom w:val="0"/>
              <w:divBdr>
                <w:top w:val="none" w:sz="0" w:space="0" w:color="auto"/>
                <w:left w:val="none" w:sz="0" w:space="0" w:color="auto"/>
                <w:bottom w:val="none" w:sz="0" w:space="0" w:color="auto"/>
                <w:right w:val="none" w:sz="0" w:space="0" w:color="auto"/>
              </w:divBdr>
            </w:div>
            <w:div w:id="373427090">
              <w:marLeft w:val="0"/>
              <w:marRight w:val="0"/>
              <w:marTop w:val="0"/>
              <w:marBottom w:val="0"/>
              <w:divBdr>
                <w:top w:val="none" w:sz="0" w:space="0" w:color="auto"/>
                <w:left w:val="none" w:sz="0" w:space="0" w:color="auto"/>
                <w:bottom w:val="none" w:sz="0" w:space="0" w:color="auto"/>
                <w:right w:val="none" w:sz="0" w:space="0" w:color="auto"/>
              </w:divBdr>
            </w:div>
            <w:div w:id="1480610449">
              <w:marLeft w:val="0"/>
              <w:marRight w:val="0"/>
              <w:marTop w:val="0"/>
              <w:marBottom w:val="0"/>
              <w:divBdr>
                <w:top w:val="none" w:sz="0" w:space="0" w:color="auto"/>
                <w:left w:val="none" w:sz="0" w:space="0" w:color="auto"/>
                <w:bottom w:val="none" w:sz="0" w:space="0" w:color="auto"/>
                <w:right w:val="none" w:sz="0" w:space="0" w:color="auto"/>
              </w:divBdr>
            </w:div>
            <w:div w:id="743648522">
              <w:marLeft w:val="0"/>
              <w:marRight w:val="0"/>
              <w:marTop w:val="0"/>
              <w:marBottom w:val="0"/>
              <w:divBdr>
                <w:top w:val="none" w:sz="0" w:space="0" w:color="auto"/>
                <w:left w:val="none" w:sz="0" w:space="0" w:color="auto"/>
                <w:bottom w:val="none" w:sz="0" w:space="0" w:color="auto"/>
                <w:right w:val="none" w:sz="0" w:space="0" w:color="auto"/>
              </w:divBdr>
            </w:div>
            <w:div w:id="17481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0791">
      <w:bodyDiv w:val="1"/>
      <w:marLeft w:val="0"/>
      <w:marRight w:val="0"/>
      <w:marTop w:val="0"/>
      <w:marBottom w:val="0"/>
      <w:divBdr>
        <w:top w:val="none" w:sz="0" w:space="0" w:color="auto"/>
        <w:left w:val="none" w:sz="0" w:space="0" w:color="auto"/>
        <w:bottom w:val="none" w:sz="0" w:space="0" w:color="auto"/>
        <w:right w:val="none" w:sz="0" w:space="0" w:color="auto"/>
      </w:divBdr>
      <w:divsChild>
        <w:div w:id="2074739894">
          <w:marLeft w:val="0"/>
          <w:marRight w:val="0"/>
          <w:marTop w:val="0"/>
          <w:marBottom w:val="0"/>
          <w:divBdr>
            <w:top w:val="none" w:sz="0" w:space="0" w:color="auto"/>
            <w:left w:val="none" w:sz="0" w:space="0" w:color="auto"/>
            <w:bottom w:val="none" w:sz="0" w:space="0" w:color="auto"/>
            <w:right w:val="none" w:sz="0" w:space="0" w:color="auto"/>
          </w:divBdr>
          <w:divsChild>
            <w:div w:id="17884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5174">
      <w:bodyDiv w:val="1"/>
      <w:marLeft w:val="0"/>
      <w:marRight w:val="0"/>
      <w:marTop w:val="0"/>
      <w:marBottom w:val="0"/>
      <w:divBdr>
        <w:top w:val="none" w:sz="0" w:space="0" w:color="auto"/>
        <w:left w:val="none" w:sz="0" w:space="0" w:color="auto"/>
        <w:bottom w:val="none" w:sz="0" w:space="0" w:color="auto"/>
        <w:right w:val="none" w:sz="0" w:space="0" w:color="auto"/>
      </w:divBdr>
      <w:divsChild>
        <w:div w:id="2126074245">
          <w:marLeft w:val="0"/>
          <w:marRight w:val="0"/>
          <w:marTop w:val="0"/>
          <w:marBottom w:val="0"/>
          <w:divBdr>
            <w:top w:val="none" w:sz="0" w:space="0" w:color="auto"/>
            <w:left w:val="none" w:sz="0" w:space="0" w:color="auto"/>
            <w:bottom w:val="none" w:sz="0" w:space="0" w:color="auto"/>
            <w:right w:val="none" w:sz="0" w:space="0" w:color="auto"/>
          </w:divBdr>
          <w:divsChild>
            <w:div w:id="470440775">
              <w:marLeft w:val="0"/>
              <w:marRight w:val="0"/>
              <w:marTop w:val="0"/>
              <w:marBottom w:val="0"/>
              <w:divBdr>
                <w:top w:val="none" w:sz="0" w:space="0" w:color="auto"/>
                <w:left w:val="none" w:sz="0" w:space="0" w:color="auto"/>
                <w:bottom w:val="none" w:sz="0" w:space="0" w:color="auto"/>
                <w:right w:val="none" w:sz="0" w:space="0" w:color="auto"/>
              </w:divBdr>
            </w:div>
            <w:div w:id="1477138675">
              <w:marLeft w:val="0"/>
              <w:marRight w:val="0"/>
              <w:marTop w:val="0"/>
              <w:marBottom w:val="0"/>
              <w:divBdr>
                <w:top w:val="none" w:sz="0" w:space="0" w:color="auto"/>
                <w:left w:val="none" w:sz="0" w:space="0" w:color="auto"/>
                <w:bottom w:val="none" w:sz="0" w:space="0" w:color="auto"/>
                <w:right w:val="none" w:sz="0" w:space="0" w:color="auto"/>
              </w:divBdr>
            </w:div>
            <w:div w:id="2008513913">
              <w:marLeft w:val="0"/>
              <w:marRight w:val="0"/>
              <w:marTop w:val="0"/>
              <w:marBottom w:val="0"/>
              <w:divBdr>
                <w:top w:val="none" w:sz="0" w:space="0" w:color="auto"/>
                <w:left w:val="none" w:sz="0" w:space="0" w:color="auto"/>
                <w:bottom w:val="none" w:sz="0" w:space="0" w:color="auto"/>
                <w:right w:val="none" w:sz="0" w:space="0" w:color="auto"/>
              </w:divBdr>
            </w:div>
            <w:div w:id="776801724">
              <w:marLeft w:val="0"/>
              <w:marRight w:val="0"/>
              <w:marTop w:val="0"/>
              <w:marBottom w:val="0"/>
              <w:divBdr>
                <w:top w:val="none" w:sz="0" w:space="0" w:color="auto"/>
                <w:left w:val="none" w:sz="0" w:space="0" w:color="auto"/>
                <w:bottom w:val="none" w:sz="0" w:space="0" w:color="auto"/>
                <w:right w:val="none" w:sz="0" w:space="0" w:color="auto"/>
              </w:divBdr>
            </w:div>
            <w:div w:id="1859542390">
              <w:marLeft w:val="0"/>
              <w:marRight w:val="0"/>
              <w:marTop w:val="0"/>
              <w:marBottom w:val="0"/>
              <w:divBdr>
                <w:top w:val="none" w:sz="0" w:space="0" w:color="auto"/>
                <w:left w:val="none" w:sz="0" w:space="0" w:color="auto"/>
                <w:bottom w:val="none" w:sz="0" w:space="0" w:color="auto"/>
                <w:right w:val="none" w:sz="0" w:space="0" w:color="auto"/>
              </w:divBdr>
            </w:div>
            <w:div w:id="468858603">
              <w:marLeft w:val="0"/>
              <w:marRight w:val="0"/>
              <w:marTop w:val="0"/>
              <w:marBottom w:val="0"/>
              <w:divBdr>
                <w:top w:val="none" w:sz="0" w:space="0" w:color="auto"/>
                <w:left w:val="none" w:sz="0" w:space="0" w:color="auto"/>
                <w:bottom w:val="none" w:sz="0" w:space="0" w:color="auto"/>
                <w:right w:val="none" w:sz="0" w:space="0" w:color="auto"/>
              </w:divBdr>
            </w:div>
            <w:div w:id="1683313722">
              <w:marLeft w:val="0"/>
              <w:marRight w:val="0"/>
              <w:marTop w:val="0"/>
              <w:marBottom w:val="0"/>
              <w:divBdr>
                <w:top w:val="none" w:sz="0" w:space="0" w:color="auto"/>
                <w:left w:val="none" w:sz="0" w:space="0" w:color="auto"/>
                <w:bottom w:val="none" w:sz="0" w:space="0" w:color="auto"/>
                <w:right w:val="none" w:sz="0" w:space="0" w:color="auto"/>
              </w:divBdr>
            </w:div>
            <w:div w:id="1186752236">
              <w:marLeft w:val="0"/>
              <w:marRight w:val="0"/>
              <w:marTop w:val="0"/>
              <w:marBottom w:val="0"/>
              <w:divBdr>
                <w:top w:val="none" w:sz="0" w:space="0" w:color="auto"/>
                <w:left w:val="none" w:sz="0" w:space="0" w:color="auto"/>
                <w:bottom w:val="none" w:sz="0" w:space="0" w:color="auto"/>
                <w:right w:val="none" w:sz="0" w:space="0" w:color="auto"/>
              </w:divBdr>
            </w:div>
            <w:div w:id="563763471">
              <w:marLeft w:val="0"/>
              <w:marRight w:val="0"/>
              <w:marTop w:val="0"/>
              <w:marBottom w:val="0"/>
              <w:divBdr>
                <w:top w:val="none" w:sz="0" w:space="0" w:color="auto"/>
                <w:left w:val="none" w:sz="0" w:space="0" w:color="auto"/>
                <w:bottom w:val="none" w:sz="0" w:space="0" w:color="auto"/>
                <w:right w:val="none" w:sz="0" w:space="0" w:color="auto"/>
              </w:divBdr>
            </w:div>
            <w:div w:id="879047285">
              <w:marLeft w:val="0"/>
              <w:marRight w:val="0"/>
              <w:marTop w:val="0"/>
              <w:marBottom w:val="0"/>
              <w:divBdr>
                <w:top w:val="none" w:sz="0" w:space="0" w:color="auto"/>
                <w:left w:val="none" w:sz="0" w:space="0" w:color="auto"/>
                <w:bottom w:val="none" w:sz="0" w:space="0" w:color="auto"/>
                <w:right w:val="none" w:sz="0" w:space="0" w:color="auto"/>
              </w:divBdr>
            </w:div>
            <w:div w:id="939949214">
              <w:marLeft w:val="0"/>
              <w:marRight w:val="0"/>
              <w:marTop w:val="0"/>
              <w:marBottom w:val="0"/>
              <w:divBdr>
                <w:top w:val="none" w:sz="0" w:space="0" w:color="auto"/>
                <w:left w:val="none" w:sz="0" w:space="0" w:color="auto"/>
                <w:bottom w:val="none" w:sz="0" w:space="0" w:color="auto"/>
                <w:right w:val="none" w:sz="0" w:space="0" w:color="auto"/>
              </w:divBdr>
            </w:div>
            <w:div w:id="1871720808">
              <w:marLeft w:val="0"/>
              <w:marRight w:val="0"/>
              <w:marTop w:val="0"/>
              <w:marBottom w:val="0"/>
              <w:divBdr>
                <w:top w:val="none" w:sz="0" w:space="0" w:color="auto"/>
                <w:left w:val="none" w:sz="0" w:space="0" w:color="auto"/>
                <w:bottom w:val="none" w:sz="0" w:space="0" w:color="auto"/>
                <w:right w:val="none" w:sz="0" w:space="0" w:color="auto"/>
              </w:divBdr>
            </w:div>
            <w:div w:id="36438133">
              <w:marLeft w:val="0"/>
              <w:marRight w:val="0"/>
              <w:marTop w:val="0"/>
              <w:marBottom w:val="0"/>
              <w:divBdr>
                <w:top w:val="none" w:sz="0" w:space="0" w:color="auto"/>
                <w:left w:val="none" w:sz="0" w:space="0" w:color="auto"/>
                <w:bottom w:val="none" w:sz="0" w:space="0" w:color="auto"/>
                <w:right w:val="none" w:sz="0" w:space="0" w:color="auto"/>
              </w:divBdr>
            </w:div>
            <w:div w:id="537470824">
              <w:marLeft w:val="0"/>
              <w:marRight w:val="0"/>
              <w:marTop w:val="0"/>
              <w:marBottom w:val="0"/>
              <w:divBdr>
                <w:top w:val="none" w:sz="0" w:space="0" w:color="auto"/>
                <w:left w:val="none" w:sz="0" w:space="0" w:color="auto"/>
                <w:bottom w:val="none" w:sz="0" w:space="0" w:color="auto"/>
                <w:right w:val="none" w:sz="0" w:space="0" w:color="auto"/>
              </w:divBdr>
            </w:div>
            <w:div w:id="1196888102">
              <w:marLeft w:val="0"/>
              <w:marRight w:val="0"/>
              <w:marTop w:val="0"/>
              <w:marBottom w:val="0"/>
              <w:divBdr>
                <w:top w:val="none" w:sz="0" w:space="0" w:color="auto"/>
                <w:left w:val="none" w:sz="0" w:space="0" w:color="auto"/>
                <w:bottom w:val="none" w:sz="0" w:space="0" w:color="auto"/>
                <w:right w:val="none" w:sz="0" w:space="0" w:color="auto"/>
              </w:divBdr>
            </w:div>
            <w:div w:id="184832303">
              <w:marLeft w:val="0"/>
              <w:marRight w:val="0"/>
              <w:marTop w:val="0"/>
              <w:marBottom w:val="0"/>
              <w:divBdr>
                <w:top w:val="none" w:sz="0" w:space="0" w:color="auto"/>
                <w:left w:val="none" w:sz="0" w:space="0" w:color="auto"/>
                <w:bottom w:val="none" w:sz="0" w:space="0" w:color="auto"/>
                <w:right w:val="none" w:sz="0" w:space="0" w:color="auto"/>
              </w:divBdr>
            </w:div>
            <w:div w:id="657533744">
              <w:marLeft w:val="0"/>
              <w:marRight w:val="0"/>
              <w:marTop w:val="0"/>
              <w:marBottom w:val="0"/>
              <w:divBdr>
                <w:top w:val="none" w:sz="0" w:space="0" w:color="auto"/>
                <w:left w:val="none" w:sz="0" w:space="0" w:color="auto"/>
                <w:bottom w:val="none" w:sz="0" w:space="0" w:color="auto"/>
                <w:right w:val="none" w:sz="0" w:space="0" w:color="auto"/>
              </w:divBdr>
            </w:div>
            <w:div w:id="1771049910">
              <w:marLeft w:val="0"/>
              <w:marRight w:val="0"/>
              <w:marTop w:val="0"/>
              <w:marBottom w:val="0"/>
              <w:divBdr>
                <w:top w:val="none" w:sz="0" w:space="0" w:color="auto"/>
                <w:left w:val="none" w:sz="0" w:space="0" w:color="auto"/>
                <w:bottom w:val="none" w:sz="0" w:space="0" w:color="auto"/>
                <w:right w:val="none" w:sz="0" w:space="0" w:color="auto"/>
              </w:divBdr>
            </w:div>
            <w:div w:id="1084299206">
              <w:marLeft w:val="0"/>
              <w:marRight w:val="0"/>
              <w:marTop w:val="0"/>
              <w:marBottom w:val="0"/>
              <w:divBdr>
                <w:top w:val="none" w:sz="0" w:space="0" w:color="auto"/>
                <w:left w:val="none" w:sz="0" w:space="0" w:color="auto"/>
                <w:bottom w:val="none" w:sz="0" w:space="0" w:color="auto"/>
                <w:right w:val="none" w:sz="0" w:space="0" w:color="auto"/>
              </w:divBdr>
            </w:div>
            <w:div w:id="176651971">
              <w:marLeft w:val="0"/>
              <w:marRight w:val="0"/>
              <w:marTop w:val="0"/>
              <w:marBottom w:val="0"/>
              <w:divBdr>
                <w:top w:val="none" w:sz="0" w:space="0" w:color="auto"/>
                <w:left w:val="none" w:sz="0" w:space="0" w:color="auto"/>
                <w:bottom w:val="none" w:sz="0" w:space="0" w:color="auto"/>
                <w:right w:val="none" w:sz="0" w:space="0" w:color="auto"/>
              </w:divBdr>
            </w:div>
            <w:div w:id="958025666">
              <w:marLeft w:val="0"/>
              <w:marRight w:val="0"/>
              <w:marTop w:val="0"/>
              <w:marBottom w:val="0"/>
              <w:divBdr>
                <w:top w:val="none" w:sz="0" w:space="0" w:color="auto"/>
                <w:left w:val="none" w:sz="0" w:space="0" w:color="auto"/>
                <w:bottom w:val="none" w:sz="0" w:space="0" w:color="auto"/>
                <w:right w:val="none" w:sz="0" w:space="0" w:color="auto"/>
              </w:divBdr>
            </w:div>
            <w:div w:id="1686203611">
              <w:marLeft w:val="0"/>
              <w:marRight w:val="0"/>
              <w:marTop w:val="0"/>
              <w:marBottom w:val="0"/>
              <w:divBdr>
                <w:top w:val="none" w:sz="0" w:space="0" w:color="auto"/>
                <w:left w:val="none" w:sz="0" w:space="0" w:color="auto"/>
                <w:bottom w:val="none" w:sz="0" w:space="0" w:color="auto"/>
                <w:right w:val="none" w:sz="0" w:space="0" w:color="auto"/>
              </w:divBdr>
            </w:div>
            <w:div w:id="1217087547">
              <w:marLeft w:val="0"/>
              <w:marRight w:val="0"/>
              <w:marTop w:val="0"/>
              <w:marBottom w:val="0"/>
              <w:divBdr>
                <w:top w:val="none" w:sz="0" w:space="0" w:color="auto"/>
                <w:left w:val="none" w:sz="0" w:space="0" w:color="auto"/>
                <w:bottom w:val="none" w:sz="0" w:space="0" w:color="auto"/>
                <w:right w:val="none" w:sz="0" w:space="0" w:color="auto"/>
              </w:divBdr>
            </w:div>
            <w:div w:id="628246876">
              <w:marLeft w:val="0"/>
              <w:marRight w:val="0"/>
              <w:marTop w:val="0"/>
              <w:marBottom w:val="0"/>
              <w:divBdr>
                <w:top w:val="none" w:sz="0" w:space="0" w:color="auto"/>
                <w:left w:val="none" w:sz="0" w:space="0" w:color="auto"/>
                <w:bottom w:val="none" w:sz="0" w:space="0" w:color="auto"/>
                <w:right w:val="none" w:sz="0" w:space="0" w:color="auto"/>
              </w:divBdr>
            </w:div>
            <w:div w:id="1962609759">
              <w:marLeft w:val="0"/>
              <w:marRight w:val="0"/>
              <w:marTop w:val="0"/>
              <w:marBottom w:val="0"/>
              <w:divBdr>
                <w:top w:val="none" w:sz="0" w:space="0" w:color="auto"/>
                <w:left w:val="none" w:sz="0" w:space="0" w:color="auto"/>
                <w:bottom w:val="none" w:sz="0" w:space="0" w:color="auto"/>
                <w:right w:val="none" w:sz="0" w:space="0" w:color="auto"/>
              </w:divBdr>
            </w:div>
            <w:div w:id="890768368">
              <w:marLeft w:val="0"/>
              <w:marRight w:val="0"/>
              <w:marTop w:val="0"/>
              <w:marBottom w:val="0"/>
              <w:divBdr>
                <w:top w:val="none" w:sz="0" w:space="0" w:color="auto"/>
                <w:left w:val="none" w:sz="0" w:space="0" w:color="auto"/>
                <w:bottom w:val="none" w:sz="0" w:space="0" w:color="auto"/>
                <w:right w:val="none" w:sz="0" w:space="0" w:color="auto"/>
              </w:divBdr>
            </w:div>
            <w:div w:id="276565810">
              <w:marLeft w:val="0"/>
              <w:marRight w:val="0"/>
              <w:marTop w:val="0"/>
              <w:marBottom w:val="0"/>
              <w:divBdr>
                <w:top w:val="none" w:sz="0" w:space="0" w:color="auto"/>
                <w:left w:val="none" w:sz="0" w:space="0" w:color="auto"/>
                <w:bottom w:val="none" w:sz="0" w:space="0" w:color="auto"/>
                <w:right w:val="none" w:sz="0" w:space="0" w:color="auto"/>
              </w:divBdr>
            </w:div>
            <w:div w:id="76709349">
              <w:marLeft w:val="0"/>
              <w:marRight w:val="0"/>
              <w:marTop w:val="0"/>
              <w:marBottom w:val="0"/>
              <w:divBdr>
                <w:top w:val="none" w:sz="0" w:space="0" w:color="auto"/>
                <w:left w:val="none" w:sz="0" w:space="0" w:color="auto"/>
                <w:bottom w:val="none" w:sz="0" w:space="0" w:color="auto"/>
                <w:right w:val="none" w:sz="0" w:space="0" w:color="auto"/>
              </w:divBdr>
            </w:div>
            <w:div w:id="1600336365">
              <w:marLeft w:val="0"/>
              <w:marRight w:val="0"/>
              <w:marTop w:val="0"/>
              <w:marBottom w:val="0"/>
              <w:divBdr>
                <w:top w:val="none" w:sz="0" w:space="0" w:color="auto"/>
                <w:left w:val="none" w:sz="0" w:space="0" w:color="auto"/>
                <w:bottom w:val="none" w:sz="0" w:space="0" w:color="auto"/>
                <w:right w:val="none" w:sz="0" w:space="0" w:color="auto"/>
              </w:divBdr>
            </w:div>
            <w:div w:id="1600680601">
              <w:marLeft w:val="0"/>
              <w:marRight w:val="0"/>
              <w:marTop w:val="0"/>
              <w:marBottom w:val="0"/>
              <w:divBdr>
                <w:top w:val="none" w:sz="0" w:space="0" w:color="auto"/>
                <w:left w:val="none" w:sz="0" w:space="0" w:color="auto"/>
                <w:bottom w:val="none" w:sz="0" w:space="0" w:color="auto"/>
                <w:right w:val="none" w:sz="0" w:space="0" w:color="auto"/>
              </w:divBdr>
            </w:div>
            <w:div w:id="7872058">
              <w:marLeft w:val="0"/>
              <w:marRight w:val="0"/>
              <w:marTop w:val="0"/>
              <w:marBottom w:val="0"/>
              <w:divBdr>
                <w:top w:val="none" w:sz="0" w:space="0" w:color="auto"/>
                <w:left w:val="none" w:sz="0" w:space="0" w:color="auto"/>
                <w:bottom w:val="none" w:sz="0" w:space="0" w:color="auto"/>
                <w:right w:val="none" w:sz="0" w:space="0" w:color="auto"/>
              </w:divBdr>
            </w:div>
            <w:div w:id="790630486">
              <w:marLeft w:val="0"/>
              <w:marRight w:val="0"/>
              <w:marTop w:val="0"/>
              <w:marBottom w:val="0"/>
              <w:divBdr>
                <w:top w:val="none" w:sz="0" w:space="0" w:color="auto"/>
                <w:left w:val="none" w:sz="0" w:space="0" w:color="auto"/>
                <w:bottom w:val="none" w:sz="0" w:space="0" w:color="auto"/>
                <w:right w:val="none" w:sz="0" w:space="0" w:color="auto"/>
              </w:divBdr>
            </w:div>
            <w:div w:id="1378968385">
              <w:marLeft w:val="0"/>
              <w:marRight w:val="0"/>
              <w:marTop w:val="0"/>
              <w:marBottom w:val="0"/>
              <w:divBdr>
                <w:top w:val="none" w:sz="0" w:space="0" w:color="auto"/>
                <w:left w:val="none" w:sz="0" w:space="0" w:color="auto"/>
                <w:bottom w:val="none" w:sz="0" w:space="0" w:color="auto"/>
                <w:right w:val="none" w:sz="0" w:space="0" w:color="auto"/>
              </w:divBdr>
            </w:div>
            <w:div w:id="1194462300">
              <w:marLeft w:val="0"/>
              <w:marRight w:val="0"/>
              <w:marTop w:val="0"/>
              <w:marBottom w:val="0"/>
              <w:divBdr>
                <w:top w:val="none" w:sz="0" w:space="0" w:color="auto"/>
                <w:left w:val="none" w:sz="0" w:space="0" w:color="auto"/>
                <w:bottom w:val="none" w:sz="0" w:space="0" w:color="auto"/>
                <w:right w:val="none" w:sz="0" w:space="0" w:color="auto"/>
              </w:divBdr>
            </w:div>
            <w:div w:id="1010567986">
              <w:marLeft w:val="0"/>
              <w:marRight w:val="0"/>
              <w:marTop w:val="0"/>
              <w:marBottom w:val="0"/>
              <w:divBdr>
                <w:top w:val="none" w:sz="0" w:space="0" w:color="auto"/>
                <w:left w:val="none" w:sz="0" w:space="0" w:color="auto"/>
                <w:bottom w:val="none" w:sz="0" w:space="0" w:color="auto"/>
                <w:right w:val="none" w:sz="0" w:space="0" w:color="auto"/>
              </w:divBdr>
            </w:div>
            <w:div w:id="63572007">
              <w:marLeft w:val="0"/>
              <w:marRight w:val="0"/>
              <w:marTop w:val="0"/>
              <w:marBottom w:val="0"/>
              <w:divBdr>
                <w:top w:val="none" w:sz="0" w:space="0" w:color="auto"/>
                <w:left w:val="none" w:sz="0" w:space="0" w:color="auto"/>
                <w:bottom w:val="none" w:sz="0" w:space="0" w:color="auto"/>
                <w:right w:val="none" w:sz="0" w:space="0" w:color="auto"/>
              </w:divBdr>
            </w:div>
            <w:div w:id="1347059481">
              <w:marLeft w:val="0"/>
              <w:marRight w:val="0"/>
              <w:marTop w:val="0"/>
              <w:marBottom w:val="0"/>
              <w:divBdr>
                <w:top w:val="none" w:sz="0" w:space="0" w:color="auto"/>
                <w:left w:val="none" w:sz="0" w:space="0" w:color="auto"/>
                <w:bottom w:val="none" w:sz="0" w:space="0" w:color="auto"/>
                <w:right w:val="none" w:sz="0" w:space="0" w:color="auto"/>
              </w:divBdr>
            </w:div>
            <w:div w:id="319309790">
              <w:marLeft w:val="0"/>
              <w:marRight w:val="0"/>
              <w:marTop w:val="0"/>
              <w:marBottom w:val="0"/>
              <w:divBdr>
                <w:top w:val="none" w:sz="0" w:space="0" w:color="auto"/>
                <w:left w:val="none" w:sz="0" w:space="0" w:color="auto"/>
                <w:bottom w:val="none" w:sz="0" w:space="0" w:color="auto"/>
                <w:right w:val="none" w:sz="0" w:space="0" w:color="auto"/>
              </w:divBdr>
            </w:div>
            <w:div w:id="689262975">
              <w:marLeft w:val="0"/>
              <w:marRight w:val="0"/>
              <w:marTop w:val="0"/>
              <w:marBottom w:val="0"/>
              <w:divBdr>
                <w:top w:val="none" w:sz="0" w:space="0" w:color="auto"/>
                <w:left w:val="none" w:sz="0" w:space="0" w:color="auto"/>
                <w:bottom w:val="none" w:sz="0" w:space="0" w:color="auto"/>
                <w:right w:val="none" w:sz="0" w:space="0" w:color="auto"/>
              </w:divBdr>
            </w:div>
            <w:div w:id="161312147">
              <w:marLeft w:val="0"/>
              <w:marRight w:val="0"/>
              <w:marTop w:val="0"/>
              <w:marBottom w:val="0"/>
              <w:divBdr>
                <w:top w:val="none" w:sz="0" w:space="0" w:color="auto"/>
                <w:left w:val="none" w:sz="0" w:space="0" w:color="auto"/>
                <w:bottom w:val="none" w:sz="0" w:space="0" w:color="auto"/>
                <w:right w:val="none" w:sz="0" w:space="0" w:color="auto"/>
              </w:divBdr>
            </w:div>
            <w:div w:id="1348829009">
              <w:marLeft w:val="0"/>
              <w:marRight w:val="0"/>
              <w:marTop w:val="0"/>
              <w:marBottom w:val="0"/>
              <w:divBdr>
                <w:top w:val="none" w:sz="0" w:space="0" w:color="auto"/>
                <w:left w:val="none" w:sz="0" w:space="0" w:color="auto"/>
                <w:bottom w:val="none" w:sz="0" w:space="0" w:color="auto"/>
                <w:right w:val="none" w:sz="0" w:space="0" w:color="auto"/>
              </w:divBdr>
            </w:div>
            <w:div w:id="19231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3228">
      <w:bodyDiv w:val="1"/>
      <w:marLeft w:val="0"/>
      <w:marRight w:val="0"/>
      <w:marTop w:val="0"/>
      <w:marBottom w:val="0"/>
      <w:divBdr>
        <w:top w:val="none" w:sz="0" w:space="0" w:color="auto"/>
        <w:left w:val="none" w:sz="0" w:space="0" w:color="auto"/>
        <w:bottom w:val="none" w:sz="0" w:space="0" w:color="auto"/>
        <w:right w:val="none" w:sz="0" w:space="0" w:color="auto"/>
      </w:divBdr>
      <w:divsChild>
        <w:div w:id="1681081659">
          <w:marLeft w:val="0"/>
          <w:marRight w:val="0"/>
          <w:marTop w:val="0"/>
          <w:marBottom w:val="0"/>
          <w:divBdr>
            <w:top w:val="none" w:sz="0" w:space="0" w:color="auto"/>
            <w:left w:val="none" w:sz="0" w:space="0" w:color="auto"/>
            <w:bottom w:val="none" w:sz="0" w:space="0" w:color="auto"/>
            <w:right w:val="none" w:sz="0" w:space="0" w:color="auto"/>
          </w:divBdr>
          <w:divsChild>
            <w:div w:id="4607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968;&#23383;&#31995;&#32479;&#35774;&#35745;&#22522;&#30784;\&#23454;&#39564;&#35838;\211300063_&#24352;&#36816;&#21513;_&#23454;&#39564;&#20108;\RBNT_pap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70BC5-BB32-4A2C-A2F7-32958C1B9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RBNT_paper</Template>
  <TotalTime>4</TotalTime>
  <Pages>7</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张 运吉</cp:lastModifiedBy>
  <cp:revision>2</cp:revision>
  <cp:lastPrinted>2022-05-06T09:17:00Z</cp:lastPrinted>
  <dcterms:created xsi:type="dcterms:W3CDTF">2022-05-06T09:18:00Z</dcterms:created>
  <dcterms:modified xsi:type="dcterms:W3CDTF">2022-05-06T09:18:00Z</dcterms:modified>
</cp:coreProperties>
</file>