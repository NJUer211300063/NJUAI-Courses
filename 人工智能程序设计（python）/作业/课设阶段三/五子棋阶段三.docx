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22D4" w14:textId="77777777" w:rsidR="00BC41F5" w:rsidRDefault="00BC41F5" w:rsidP="00BC41F5">
      <w:pPr>
        <w:pStyle w:val="Default"/>
      </w:pPr>
    </w:p>
    <w:p w14:paraId="4B8D260D" w14:textId="7EFB8492" w:rsidR="00BC41F5" w:rsidRPr="004344DF" w:rsidRDefault="00BC41F5" w:rsidP="00BC41F5">
      <w:pPr>
        <w:pStyle w:val="-RBNTd"/>
        <w:spacing w:before="156" w:after="156"/>
        <w:rPr>
          <w:sz w:val="52"/>
          <w:szCs w:val="52"/>
        </w:rPr>
      </w:pPr>
      <w:r>
        <w:t xml:space="preserve"> </w:t>
      </w:r>
      <w:r w:rsidR="004344DF">
        <w:rPr>
          <w:sz w:val="52"/>
          <w:szCs w:val="52"/>
        </w:rPr>
        <w:t>P</w:t>
      </w:r>
      <w:r w:rsidR="004344DF">
        <w:rPr>
          <w:rFonts w:hint="eastAsia"/>
          <w:sz w:val="52"/>
          <w:szCs w:val="52"/>
        </w:rPr>
        <w:t>ython</w:t>
      </w:r>
      <w:r w:rsidR="004344DF">
        <w:rPr>
          <w:rFonts w:hint="eastAsia"/>
          <w:sz w:val="52"/>
          <w:szCs w:val="52"/>
        </w:rPr>
        <w:t>程序设计实验报告</w:t>
      </w:r>
    </w:p>
    <w:p w14:paraId="0FBE3F76" w14:textId="10954472" w:rsidR="00BC41F5" w:rsidRDefault="00BC41F5" w:rsidP="00BC41F5">
      <w:pPr>
        <w:pStyle w:val="-RBNTc"/>
        <w:spacing w:before="156"/>
        <w:ind w:firstLineChars="0" w:firstLine="0"/>
      </w:pPr>
    </w:p>
    <w:p w14:paraId="7ACE1349" w14:textId="63F80AF7" w:rsidR="00BC41F5" w:rsidRDefault="00BC41F5" w:rsidP="00BC41F5">
      <w:pPr>
        <w:pStyle w:val="Default"/>
      </w:pPr>
    </w:p>
    <w:p w14:paraId="3DC99BF8" w14:textId="0387FD48" w:rsidR="00BC41F5" w:rsidRDefault="004344DF" w:rsidP="00BC41F5">
      <w:pPr>
        <w:pStyle w:val="-RBNTd"/>
        <w:spacing w:before="156" w:after="156"/>
      </w:pPr>
      <w:r>
        <w:rPr>
          <w:rFonts w:hint="eastAsia"/>
        </w:rPr>
        <w:t>五子棋（阶段</w:t>
      </w:r>
      <w:r w:rsidR="00530766">
        <w:rPr>
          <w:rFonts w:hint="eastAsia"/>
        </w:rPr>
        <w:t>三</w:t>
      </w:r>
      <w:r>
        <w:rPr>
          <w:rFonts w:hint="eastAsia"/>
        </w:rPr>
        <w:t>）</w:t>
      </w:r>
    </w:p>
    <w:p w14:paraId="66654511" w14:textId="5617864D" w:rsidR="00BC41F5" w:rsidRDefault="00BC41F5" w:rsidP="00BC41F5">
      <w:pPr>
        <w:pStyle w:val="Default"/>
      </w:pPr>
    </w:p>
    <w:p w14:paraId="5F880BBE" w14:textId="013754B7" w:rsidR="00BC41F5" w:rsidRDefault="00BC41F5" w:rsidP="00BC41F5">
      <w:pPr>
        <w:pStyle w:val="Default"/>
      </w:pPr>
    </w:p>
    <w:p w14:paraId="42B9980B" w14:textId="650AB43D" w:rsidR="00BC41F5" w:rsidRDefault="00BC41F5" w:rsidP="00BC41F5">
      <w:pPr>
        <w:pStyle w:val="Default"/>
      </w:pPr>
    </w:p>
    <w:p w14:paraId="66B17015" w14:textId="4025D35C" w:rsidR="00BC41F5" w:rsidRDefault="00BC41F5" w:rsidP="00BC41F5">
      <w:pPr>
        <w:pStyle w:val="Default"/>
      </w:pPr>
    </w:p>
    <w:p w14:paraId="062A4253" w14:textId="77777777" w:rsidR="00BC41F5" w:rsidRDefault="00BC41F5" w:rsidP="00BC41F5">
      <w:pPr>
        <w:pStyle w:val="Default"/>
      </w:pPr>
    </w:p>
    <w:p w14:paraId="4EC6CD02" w14:textId="6791EB2D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院系：人工智能学院</w:t>
      </w:r>
    </w:p>
    <w:p w14:paraId="3BB39860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姓名：张运吉</w:t>
      </w:r>
    </w:p>
    <w:p w14:paraId="73E95BC3" w14:textId="77777777" w:rsidR="00BC41F5" w:rsidRPr="00BC41F5" w:rsidRDefault="00BC41F5" w:rsidP="00BC41F5">
      <w:pPr>
        <w:pStyle w:val="-RBNTe"/>
        <w:ind w:leftChars="285" w:left="598" w:firstLineChars="400" w:firstLine="1280"/>
      </w:pPr>
      <w:r w:rsidRPr="00BC41F5">
        <w:rPr>
          <w:rFonts w:hint="eastAsia"/>
        </w:rPr>
        <w:t>学号：</w:t>
      </w:r>
      <w:r w:rsidRPr="00BC41F5">
        <w:t>211300063</w:t>
      </w:r>
    </w:p>
    <w:p w14:paraId="5A722D37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班级：</w:t>
      </w:r>
      <w:r w:rsidRPr="00BC41F5">
        <w:t>21</w:t>
      </w:r>
      <w:r w:rsidRPr="00BC41F5">
        <w:rPr>
          <w:rFonts w:hint="eastAsia"/>
        </w:rPr>
        <w:t>级人工智能学院</w:t>
      </w:r>
      <w:r w:rsidRPr="00BC41F5">
        <w:t>AI2</w:t>
      </w:r>
      <w:r w:rsidRPr="00BC41F5">
        <w:rPr>
          <w:rFonts w:hint="eastAsia"/>
        </w:rPr>
        <w:t>班</w:t>
      </w:r>
    </w:p>
    <w:p w14:paraId="693D8E0A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邮箱：</w:t>
      </w:r>
      <w:r w:rsidRPr="00BC41F5">
        <w:t>211300063@smail.nju.edu.cn</w:t>
      </w:r>
    </w:p>
    <w:p w14:paraId="54E2AB1D" w14:textId="5D15E2BD" w:rsidR="007424F9" w:rsidRDefault="00BC41F5" w:rsidP="00D970FE">
      <w:pPr>
        <w:pStyle w:val="-RBNTe"/>
        <w:ind w:left="1260" w:firstLineChars="200" w:firstLine="640"/>
      </w:pPr>
      <w:r w:rsidRPr="00BC41F5">
        <w:rPr>
          <w:rFonts w:hint="eastAsia"/>
        </w:rPr>
        <w:t>时间：</w:t>
      </w:r>
      <w:r w:rsidRPr="00BC41F5">
        <w:t>2022</w:t>
      </w:r>
      <w:r w:rsidRPr="00BC41F5">
        <w:rPr>
          <w:rFonts w:hint="eastAsia"/>
        </w:rPr>
        <w:t>年</w:t>
      </w:r>
      <w:r w:rsidR="004344DF">
        <w:t>5</w:t>
      </w:r>
      <w:r w:rsidRPr="00BC41F5">
        <w:rPr>
          <w:rFonts w:hint="eastAsia"/>
        </w:rPr>
        <w:t>月</w:t>
      </w:r>
      <w:r w:rsidR="00530766">
        <w:t>30</w:t>
      </w:r>
      <w:r w:rsidRPr="00BC41F5">
        <w:rPr>
          <w:rFonts w:hint="eastAsia"/>
        </w:rPr>
        <w:t>日</w:t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1"/>
          <w:lang w:val="zh-CN" w:eastAsia="zh-CN"/>
        </w:rPr>
        <w:id w:val="822079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70737" w14:textId="1ECC23A2" w:rsidR="007424F9" w:rsidRDefault="007424F9">
          <w:pPr>
            <w:pStyle w:val="TOC"/>
          </w:pPr>
          <w:r>
            <w:rPr>
              <w:lang w:val="zh-CN" w:eastAsia="zh-CN"/>
            </w:rPr>
            <w:t>目录</w:t>
          </w:r>
        </w:p>
        <w:p w14:paraId="2BD6535F" w14:textId="302F16A2" w:rsidR="00D5748F" w:rsidRDefault="007424F9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08938" w:history="1">
            <w:r w:rsidR="00D5748F" w:rsidRPr="007C227D">
              <w:rPr>
                <w:rStyle w:val="ae"/>
                <w:noProof/>
              </w:rPr>
              <w:t xml:space="preserve">1 </w:t>
            </w:r>
            <w:r w:rsidR="00D5748F" w:rsidRPr="007C227D">
              <w:rPr>
                <w:rStyle w:val="ae"/>
                <w:noProof/>
              </w:rPr>
              <w:t>选题描述：</w:t>
            </w:r>
            <w:r w:rsidR="00D5748F">
              <w:rPr>
                <w:noProof/>
                <w:webHidden/>
              </w:rPr>
              <w:tab/>
            </w:r>
            <w:r w:rsidR="00D5748F">
              <w:rPr>
                <w:noProof/>
                <w:webHidden/>
              </w:rPr>
              <w:fldChar w:fldCharType="begin"/>
            </w:r>
            <w:r w:rsidR="00D5748F">
              <w:rPr>
                <w:noProof/>
                <w:webHidden/>
              </w:rPr>
              <w:instrText xml:space="preserve"> PAGEREF _Toc104908938 \h </w:instrText>
            </w:r>
            <w:r w:rsidR="00D5748F">
              <w:rPr>
                <w:noProof/>
                <w:webHidden/>
              </w:rPr>
            </w:r>
            <w:r w:rsidR="00D5748F"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3</w:t>
            </w:r>
            <w:r w:rsidR="00D5748F">
              <w:rPr>
                <w:noProof/>
                <w:webHidden/>
              </w:rPr>
              <w:fldChar w:fldCharType="end"/>
            </w:r>
          </w:hyperlink>
        </w:p>
        <w:p w14:paraId="58493269" w14:textId="2EA38CEC" w:rsidR="00D5748F" w:rsidRDefault="00D5748F">
          <w:pPr>
            <w:pStyle w:val="TOC1"/>
            <w:rPr>
              <w:noProof/>
              <w:szCs w:val="22"/>
            </w:rPr>
          </w:pPr>
          <w:hyperlink w:anchor="_Toc104908939" w:history="1">
            <w:r w:rsidRPr="007C227D">
              <w:rPr>
                <w:rStyle w:val="ae"/>
                <w:noProof/>
              </w:rPr>
              <w:t xml:space="preserve">2 </w:t>
            </w:r>
            <w:r w:rsidRPr="007C227D">
              <w:rPr>
                <w:rStyle w:val="ae"/>
                <w:noProof/>
              </w:rPr>
              <w:t>设计方案：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CA41" w14:textId="6FF85539" w:rsidR="00D5748F" w:rsidRDefault="00D5748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4908940" w:history="1">
            <w:r w:rsidRPr="007C227D">
              <w:rPr>
                <w:rStyle w:val="ae"/>
                <w:noProof/>
              </w:rPr>
              <w:t>2.1 Minimax</w:t>
            </w:r>
            <w:r w:rsidRPr="007C227D">
              <w:rPr>
                <w:rStyle w:val="ae"/>
                <w:noProof/>
              </w:rPr>
              <w:t>算法思路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C680" w14:textId="5106B249" w:rsidR="00D5748F" w:rsidRDefault="00D5748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4908941" w:history="1">
            <w:r w:rsidRPr="007C227D">
              <w:rPr>
                <w:rStyle w:val="ae"/>
                <w:noProof/>
              </w:rPr>
              <w:t>2.2 alpha-beta</w:t>
            </w:r>
            <w:r w:rsidRPr="007C227D">
              <w:rPr>
                <w:rStyle w:val="ae"/>
                <w:noProof/>
              </w:rPr>
              <w:t>剪枝优化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00C1" w14:textId="56D17154" w:rsidR="00D5748F" w:rsidRDefault="00D5748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4908942" w:history="1">
            <w:r w:rsidRPr="007C227D">
              <w:rPr>
                <w:rStyle w:val="ae"/>
                <w:noProof/>
              </w:rPr>
              <w:t xml:space="preserve">2.3 </w:t>
            </w:r>
            <w:r w:rsidRPr="007C227D">
              <w:rPr>
                <w:rStyle w:val="ae"/>
                <w:noProof/>
              </w:rPr>
              <w:t>启发式评估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C74D" w14:textId="549D34CE" w:rsidR="00D5748F" w:rsidRDefault="00D5748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4908943" w:history="1">
            <w:r w:rsidRPr="007C227D">
              <w:rPr>
                <w:rStyle w:val="ae"/>
                <w:noProof/>
              </w:rPr>
              <w:t xml:space="preserve">2.4 </w:t>
            </w:r>
            <w:r w:rsidRPr="007C227D">
              <w:rPr>
                <w:rStyle w:val="ae"/>
                <w:noProof/>
              </w:rPr>
              <w:t>相关代码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B0FD" w14:textId="457A645E" w:rsidR="00D5748F" w:rsidRDefault="00D5748F">
          <w:pPr>
            <w:pStyle w:val="TOC1"/>
            <w:rPr>
              <w:noProof/>
              <w:szCs w:val="22"/>
            </w:rPr>
          </w:pPr>
          <w:hyperlink w:anchor="_Toc104908944" w:history="1">
            <w:r w:rsidRPr="007C227D">
              <w:rPr>
                <w:rStyle w:val="ae"/>
                <w:noProof/>
              </w:rPr>
              <w:t xml:space="preserve">3 </w:t>
            </w:r>
            <w:r w:rsidRPr="007C227D">
              <w:rPr>
                <w:rStyle w:val="ae"/>
                <w:noProof/>
              </w:rPr>
              <w:t>代码模块的功能划分与描述：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8F7C" w14:textId="7A19DECB" w:rsidR="00D5748F" w:rsidRDefault="00D5748F">
          <w:pPr>
            <w:pStyle w:val="TOC1"/>
            <w:rPr>
              <w:noProof/>
              <w:szCs w:val="22"/>
            </w:rPr>
          </w:pPr>
          <w:hyperlink w:anchor="_Toc104908945" w:history="1">
            <w:r w:rsidRPr="007C227D">
              <w:rPr>
                <w:rStyle w:val="ae"/>
                <w:noProof/>
              </w:rPr>
              <w:t xml:space="preserve">4. </w:t>
            </w:r>
            <w:r w:rsidRPr="007C227D">
              <w:rPr>
                <w:rStyle w:val="ae"/>
                <w:noProof/>
              </w:rPr>
              <w:t>实现效果：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C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903D" w14:textId="79F05D03" w:rsidR="007424F9" w:rsidRDefault="007424F9">
          <w:r>
            <w:rPr>
              <w:b/>
              <w:bCs/>
              <w:lang w:val="zh-CN"/>
            </w:rPr>
            <w:fldChar w:fldCharType="end"/>
          </w:r>
        </w:p>
      </w:sdtContent>
    </w:sdt>
    <w:p w14:paraId="6813483A" w14:textId="74698A2E" w:rsidR="00BC41F5" w:rsidRDefault="00BC41F5">
      <w:pPr>
        <w:rPr>
          <w:rFonts w:ascii="DejaVu Sans Condensed" w:eastAsia="黑体" w:hAnsi="DejaVu Sans Condensed" w:cs="Times New Roman"/>
          <w:sz w:val="32"/>
          <w:szCs w:val="24"/>
        </w:rPr>
      </w:pPr>
    </w:p>
    <w:p w14:paraId="08A35AB0" w14:textId="77777777" w:rsidR="00FC68D9" w:rsidRDefault="00FC68D9" w:rsidP="007424F9">
      <w:pPr>
        <w:pStyle w:val="-RBNT0"/>
        <w:numPr>
          <w:ilvl w:val="0"/>
          <w:numId w:val="0"/>
        </w:numPr>
        <w:spacing w:before="312" w:after="156"/>
        <w:jc w:val="left"/>
        <w:sectPr w:rsidR="00FC68D9" w:rsidSect="00EE1C0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EE9343" w14:textId="39066DE9" w:rsidR="002614AC" w:rsidRDefault="00530766" w:rsidP="002614AC">
      <w:pPr>
        <w:pStyle w:val="-RBNT0"/>
        <w:spacing w:before="312" w:after="156"/>
        <w:jc w:val="left"/>
      </w:pPr>
      <w:bookmarkStart w:id="0" w:name="_Toc104908938"/>
      <w:r>
        <w:rPr>
          <w:rFonts w:hint="eastAsia"/>
        </w:rPr>
        <w:lastRenderedPageBreak/>
        <w:t>选题描述</w:t>
      </w:r>
      <w:r w:rsidR="00BC41F5">
        <w:rPr>
          <w:rFonts w:hint="eastAsia"/>
        </w:rPr>
        <w:t>：</w:t>
      </w:r>
      <w:bookmarkEnd w:id="0"/>
    </w:p>
    <w:p w14:paraId="5CED0D4C" w14:textId="77777777" w:rsidR="00530766" w:rsidRDefault="004344DF" w:rsidP="004344DF">
      <w:pPr>
        <w:pStyle w:val="-RBNTc"/>
        <w:spacing w:before="156"/>
        <w:ind w:firstLine="480"/>
      </w:pPr>
      <w:r w:rsidRPr="004344DF">
        <w:rPr>
          <w:rFonts w:hint="eastAsia"/>
        </w:rPr>
        <w:t>五子棋是一种风靡世界的棋类游戏，在世界各处五子棋的表现可能各有不同，但其规则和内核都大致相同。五子棋简单而富有趣味，双方按顺序分别在棋盘上布子，先将</w:t>
      </w:r>
      <w:r w:rsidRPr="004344DF">
        <w:t>5</w:t>
      </w:r>
      <w:r w:rsidRPr="004344DF">
        <w:t>个相同棋子横向、纵向或对角线方向连接的一方获胜。</w:t>
      </w:r>
      <w:r w:rsidRPr="004344DF">
        <w:rPr>
          <w:rFonts w:hint="eastAsia"/>
        </w:rPr>
        <w:t>本项目最终目标是完成一个可与人类博弈的五子棋程序。</w:t>
      </w:r>
    </w:p>
    <w:p w14:paraId="2B759018" w14:textId="68248AC8" w:rsidR="00A52B38" w:rsidRPr="004344DF" w:rsidRDefault="00530766" w:rsidP="004344DF">
      <w:pPr>
        <w:pStyle w:val="-RBNTc"/>
        <w:spacing w:before="156"/>
        <w:ind w:firstLine="480"/>
      </w:pPr>
      <w:r>
        <w:rPr>
          <w:rFonts w:hint="eastAsia"/>
        </w:rPr>
        <w:t>本次阶段三我的主要工作是利用阶段</w:t>
      </w:r>
      <w:proofErr w:type="gramStart"/>
      <w:r>
        <w:rPr>
          <w:rFonts w:hint="eastAsia"/>
        </w:rPr>
        <w:t>二设计</w:t>
      </w:r>
      <w:proofErr w:type="gramEnd"/>
      <w:r>
        <w:rPr>
          <w:rFonts w:hint="eastAsia"/>
        </w:rPr>
        <w:t>的评估函数结合</w:t>
      </w:r>
      <w:r w:rsidRPr="00530766">
        <w:rPr>
          <w:rFonts w:hint="eastAsia"/>
          <w:b/>
          <w:bCs/>
        </w:rPr>
        <w:t>min-</w:t>
      </w:r>
      <w:r w:rsidRPr="00530766">
        <w:rPr>
          <w:b/>
          <w:bCs/>
        </w:rPr>
        <w:t>max</w:t>
      </w:r>
      <w:r w:rsidRPr="00530766">
        <w:rPr>
          <w:rFonts w:hint="eastAsia"/>
          <w:b/>
          <w:bCs/>
        </w:rPr>
        <w:t>算法</w:t>
      </w:r>
      <w:r>
        <w:rPr>
          <w:rFonts w:hint="eastAsia"/>
        </w:rPr>
        <w:t>和</w:t>
      </w:r>
      <w:r w:rsidRPr="00530766">
        <w:rPr>
          <w:rFonts w:hint="eastAsia"/>
          <w:b/>
          <w:bCs/>
        </w:rPr>
        <w:t>alpha</w:t>
      </w:r>
      <w:r w:rsidRPr="00530766">
        <w:rPr>
          <w:b/>
          <w:bCs/>
        </w:rPr>
        <w:t>-</w:t>
      </w:r>
      <w:r w:rsidRPr="00530766">
        <w:rPr>
          <w:rFonts w:hint="eastAsia"/>
          <w:b/>
          <w:bCs/>
        </w:rPr>
        <w:t>beta</w:t>
      </w:r>
      <w:r w:rsidRPr="00530766">
        <w:rPr>
          <w:rFonts w:hint="eastAsia"/>
          <w:b/>
          <w:bCs/>
        </w:rPr>
        <w:t>剪枝优化</w:t>
      </w:r>
      <w:r>
        <w:rPr>
          <w:rFonts w:hint="eastAsia"/>
        </w:rPr>
        <w:t>实现更加智能的</w:t>
      </w:r>
      <w:r>
        <w:rPr>
          <w:rFonts w:hint="eastAsia"/>
        </w:rPr>
        <w:t>A</w:t>
      </w:r>
      <w:r>
        <w:t>I.</w:t>
      </w:r>
    </w:p>
    <w:p w14:paraId="39D87C7F" w14:textId="77777777" w:rsidR="002614AC" w:rsidRPr="002614AC" w:rsidRDefault="002614AC" w:rsidP="002614AC">
      <w:pPr>
        <w:pStyle w:val="-RBNTc"/>
        <w:spacing w:before="156"/>
        <w:ind w:firstLine="480"/>
        <w:jc w:val="left"/>
      </w:pPr>
    </w:p>
    <w:p w14:paraId="6C831B9C" w14:textId="7D20DF6D" w:rsidR="002614AC" w:rsidRDefault="00530766" w:rsidP="002614AC">
      <w:pPr>
        <w:pStyle w:val="-RBNT0"/>
        <w:spacing w:before="312" w:after="156"/>
        <w:jc w:val="left"/>
      </w:pPr>
      <w:bookmarkStart w:id="1" w:name="_Toc104908939"/>
      <w:r>
        <w:rPr>
          <w:rFonts w:hint="eastAsia"/>
        </w:rPr>
        <w:t>设计方案</w:t>
      </w:r>
      <w:r w:rsidR="002614AC">
        <w:rPr>
          <w:rFonts w:hint="eastAsia"/>
        </w:rPr>
        <w:t>：</w:t>
      </w:r>
      <w:bookmarkEnd w:id="1"/>
    </w:p>
    <w:p w14:paraId="71285846" w14:textId="7A5CF747" w:rsidR="0092797F" w:rsidRPr="007C74D3" w:rsidRDefault="007C74D3" w:rsidP="007C74D3">
      <w:pPr>
        <w:pStyle w:val="-RBNT1"/>
        <w:spacing w:before="312" w:after="156"/>
        <w:rPr>
          <w:rFonts w:hint="eastAsia"/>
        </w:rPr>
      </w:pPr>
      <w:bookmarkStart w:id="2" w:name="_Toc104908940"/>
      <w:r w:rsidRPr="007C74D3">
        <w:t>Minimax</w:t>
      </w:r>
      <w:r w:rsidRPr="007C74D3">
        <w:t>算法</w:t>
      </w:r>
      <w:r>
        <w:rPr>
          <w:rFonts w:hint="eastAsia"/>
        </w:rPr>
        <w:t>思路</w:t>
      </w:r>
      <w:bookmarkEnd w:id="2"/>
    </w:p>
    <w:p w14:paraId="7AE18395" w14:textId="77777777" w:rsidR="001C73B1" w:rsidRDefault="00D970FE" w:rsidP="00D970FE">
      <w:pPr>
        <w:pStyle w:val="-RBNTc"/>
        <w:spacing w:before="156"/>
        <w:ind w:firstLine="480"/>
      </w:pPr>
      <w:r>
        <w:rPr>
          <w:rFonts w:hint="eastAsia"/>
        </w:rPr>
        <w:t>回顾阶段二我的</w:t>
      </w:r>
      <w:r>
        <w:t>AI</w:t>
      </w:r>
      <w:r>
        <w:t>实现：</w:t>
      </w:r>
      <w:r>
        <w:t xml:space="preserve">AI </w:t>
      </w:r>
      <w:r>
        <w:t>先获取当前所有可以下的位置（就是棋盘上的空格），然后每次在其中一个位置下子，根据棋型评估函数获取一个分数，</w:t>
      </w:r>
      <w:r>
        <w:rPr>
          <w:rFonts w:hint="eastAsia"/>
        </w:rPr>
        <w:t>所有位置都下过一遍后，从中获取评分最高的位置。</w:t>
      </w:r>
    </w:p>
    <w:p w14:paraId="520E4DF5" w14:textId="24B25905" w:rsidR="00E37C14" w:rsidRDefault="001C73B1" w:rsidP="00D970FE">
      <w:pPr>
        <w:pStyle w:val="-RBNTc"/>
        <w:spacing w:before="156"/>
        <w:ind w:firstLine="480"/>
      </w:pPr>
      <w:r>
        <w:rPr>
          <w:rFonts w:hint="eastAsia"/>
        </w:rPr>
        <w:t>相当于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只思考了当</w:t>
      </w:r>
      <w:proofErr w:type="gramStart"/>
      <w:r>
        <w:rPr>
          <w:rFonts w:hint="eastAsia"/>
        </w:rPr>
        <w:t>前局面</w:t>
      </w:r>
      <w:proofErr w:type="gramEnd"/>
      <w:r>
        <w:rPr>
          <w:rFonts w:hint="eastAsia"/>
        </w:rPr>
        <w:t>的最优解，但当前的最优解不一定是对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最有利的位置，就像一些经验丰富的人类玩家一样，他们往往会考虑到后面几步的情况，然后综合进行判断。</w:t>
      </w:r>
      <w:r w:rsidRPr="001C73B1">
        <w:rPr>
          <w:b/>
          <w:bCs/>
        </w:rPr>
        <w:t>M</w:t>
      </w:r>
      <w:r w:rsidRPr="001C73B1">
        <w:rPr>
          <w:rFonts w:hint="eastAsia"/>
          <w:b/>
          <w:bCs/>
        </w:rPr>
        <w:t>in</w:t>
      </w:r>
      <w:r w:rsidRPr="001C73B1">
        <w:rPr>
          <w:b/>
          <w:bCs/>
        </w:rPr>
        <w:t>-</w:t>
      </w:r>
      <w:r w:rsidRPr="001C73B1">
        <w:rPr>
          <w:rFonts w:hint="eastAsia"/>
          <w:b/>
          <w:bCs/>
        </w:rPr>
        <w:t>max</w:t>
      </w:r>
      <w:r w:rsidRPr="001C73B1">
        <w:rPr>
          <w:rFonts w:hint="eastAsia"/>
          <w:b/>
          <w:bCs/>
        </w:rPr>
        <w:t>算法</w:t>
      </w:r>
      <w:r>
        <w:rPr>
          <w:rFonts w:hint="eastAsia"/>
        </w:rPr>
        <w:t>就是基于这样的思想实现的。</w:t>
      </w:r>
    </w:p>
    <w:p w14:paraId="690DC9DD" w14:textId="366A6FE2" w:rsidR="001C73B1" w:rsidRDefault="001C73B1" w:rsidP="00D970FE">
      <w:pPr>
        <w:pStyle w:val="-RBNTc"/>
        <w:spacing w:before="156"/>
        <w:ind w:firstLine="482"/>
      </w:pPr>
      <w:r w:rsidRPr="00C760A1">
        <w:rPr>
          <w:b/>
          <w:bCs/>
        </w:rPr>
        <w:t>Min</w:t>
      </w:r>
      <w:r w:rsidR="00D5748F">
        <w:rPr>
          <w:b/>
          <w:bCs/>
        </w:rPr>
        <w:t>-</w:t>
      </w:r>
      <w:r w:rsidRPr="00C760A1">
        <w:rPr>
          <w:b/>
          <w:bCs/>
        </w:rPr>
        <w:t>max</w:t>
      </w:r>
      <w:r w:rsidRPr="00C760A1">
        <w:rPr>
          <w:b/>
          <w:bCs/>
        </w:rPr>
        <w:t>算法</w:t>
      </w:r>
      <w:r w:rsidRPr="001C73B1">
        <w:t>常用于棋类等由两方较量的游戏和程序。该算法是一个零总和算法，即一方要在可选的选项中选择将其优势最大化的选择，另一方则选择令对手优势最小化的一个</w:t>
      </w:r>
      <w:r>
        <w:rPr>
          <w:rFonts w:hint="eastAsia"/>
        </w:rPr>
        <w:t>。</w:t>
      </w:r>
    </w:p>
    <w:p w14:paraId="0769B3BC" w14:textId="77777777" w:rsidR="0092797F" w:rsidRDefault="001C73B1" w:rsidP="0092797F">
      <w:pPr>
        <w:pStyle w:val="-RBNTc"/>
        <w:spacing w:before="156"/>
        <w:ind w:firstLine="480"/>
      </w:pPr>
      <w:r>
        <w:rPr>
          <w:rFonts w:hint="eastAsia"/>
        </w:rPr>
        <w:t>对于五子棋而言，</w:t>
      </w:r>
      <w:r w:rsidR="0092797F">
        <w:rPr>
          <w:rFonts w:hint="eastAsia"/>
        </w:rPr>
        <w:t>我们不妨假设</w:t>
      </w:r>
      <w:r w:rsidR="0092797F">
        <w:rPr>
          <w:rFonts w:hint="eastAsia"/>
        </w:rPr>
        <w:t>A</w:t>
      </w:r>
      <w:r w:rsidR="0092797F">
        <w:t>I</w:t>
      </w:r>
      <w:r w:rsidR="0092797F">
        <w:rPr>
          <w:rFonts w:hint="eastAsia"/>
        </w:rPr>
        <w:t>走的是</w:t>
      </w:r>
      <w:r w:rsidR="0092797F">
        <w:rPr>
          <w:rFonts w:hint="eastAsia"/>
        </w:rPr>
        <w:t>max</w:t>
      </w:r>
      <w:r w:rsidR="0092797F">
        <w:rPr>
          <w:rFonts w:hint="eastAsia"/>
        </w:rPr>
        <w:t>层，即轮到</w:t>
      </w:r>
      <w:r w:rsidR="0092797F">
        <w:t>AI</w:t>
      </w:r>
      <w:r w:rsidR="0092797F">
        <w:rPr>
          <w:rFonts w:hint="eastAsia"/>
        </w:rPr>
        <w:t>下棋时，总是选择对</w:t>
      </w:r>
      <w:r w:rsidR="0092797F">
        <w:rPr>
          <w:rFonts w:hint="eastAsia"/>
        </w:rPr>
        <w:t>A</w:t>
      </w:r>
      <w:r w:rsidR="0092797F">
        <w:t>I</w:t>
      </w:r>
      <w:r w:rsidR="0092797F">
        <w:rPr>
          <w:rFonts w:hint="eastAsia"/>
        </w:rPr>
        <w:t>最有利的位置，</w:t>
      </w:r>
      <w:proofErr w:type="gramStart"/>
      <w:r w:rsidR="0092797F">
        <w:rPr>
          <w:rFonts w:hint="eastAsia"/>
        </w:rPr>
        <w:t>玩家走</w:t>
      </w:r>
      <w:proofErr w:type="gramEnd"/>
      <w:r w:rsidR="0092797F">
        <w:rPr>
          <w:rFonts w:hint="eastAsia"/>
        </w:rPr>
        <w:t>的是</w:t>
      </w:r>
      <w:r w:rsidR="0092797F">
        <w:rPr>
          <w:rFonts w:hint="eastAsia"/>
        </w:rPr>
        <w:t>min</w:t>
      </w:r>
      <w:r w:rsidR="0092797F">
        <w:rPr>
          <w:rFonts w:hint="eastAsia"/>
        </w:rPr>
        <w:t>层，即轮到玩家下棋时，总是选择评分最低（对</w:t>
      </w:r>
      <w:r w:rsidR="0092797F">
        <w:rPr>
          <w:rFonts w:hint="eastAsia"/>
        </w:rPr>
        <w:t>A</w:t>
      </w:r>
      <w:r w:rsidR="0092797F">
        <w:t>I</w:t>
      </w:r>
      <w:r w:rsidR="0092797F">
        <w:rPr>
          <w:rFonts w:hint="eastAsia"/>
        </w:rPr>
        <w:t>最不利）的位置。</w:t>
      </w:r>
    </w:p>
    <w:p w14:paraId="49A68255" w14:textId="54374F45" w:rsidR="0092797F" w:rsidRDefault="0092797F" w:rsidP="0092797F">
      <w:pPr>
        <w:pStyle w:val="-RBNTc"/>
        <w:spacing w:before="156"/>
        <w:ind w:firstLine="480"/>
      </w:pPr>
      <w:r>
        <w:rPr>
          <w:rFonts w:hint="eastAsia"/>
        </w:rPr>
        <w:t>如下图所示，</w:t>
      </w:r>
      <w:r>
        <w:rPr>
          <w:rFonts w:hint="eastAsia"/>
        </w:rPr>
        <w:t>假设一个两层的博弈树，</w:t>
      </w:r>
      <w:r>
        <w:t>最上面一层是树的根节点，这里</w:t>
      </w:r>
      <w:r>
        <w:t>MAX</w:t>
      </w:r>
      <w:r>
        <w:t>表示会选取下一层子节点中评分最高的。第二层的</w:t>
      </w:r>
      <w:r>
        <w:t>MIN</w:t>
      </w:r>
      <w:r>
        <w:t>表示会选取下一层子节点中评分最低的。第三层是叶子节点，只需要计算评分。</w:t>
      </w:r>
    </w:p>
    <w:p w14:paraId="68E8F630" w14:textId="77777777" w:rsidR="007C74D3" w:rsidRDefault="007C74D3" w:rsidP="0092797F">
      <w:pPr>
        <w:pStyle w:val="-RBNTc"/>
        <w:spacing w:before="156"/>
        <w:ind w:firstLine="480"/>
        <w:rPr>
          <w:rFonts w:hint="eastAsia"/>
        </w:rPr>
      </w:pPr>
    </w:p>
    <w:p w14:paraId="1EC8363D" w14:textId="51A6582E" w:rsidR="0092797F" w:rsidRDefault="0092797F" w:rsidP="0092797F">
      <w:pPr>
        <w:pStyle w:val="-RBNTf0"/>
      </w:pPr>
      <w:r>
        <w:rPr>
          <w:noProof/>
        </w:rPr>
        <w:drawing>
          <wp:inline distT="0" distB="0" distL="0" distR="0" wp14:anchorId="26BBB87C" wp14:editId="404FF4CE">
            <wp:extent cx="3078480" cy="1165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ACF5" w14:textId="0A0108BB" w:rsidR="007C74D3" w:rsidRPr="007C74D3" w:rsidRDefault="007C74D3" w:rsidP="007C74D3">
      <w:pPr>
        <w:pStyle w:val="-RBNTa"/>
        <w:numPr>
          <w:ilvl w:val="0"/>
          <w:numId w:val="0"/>
        </w:numPr>
        <w:spacing w:before="62" w:after="156"/>
        <w:jc w:val="both"/>
        <w:rPr>
          <w:rFonts w:hint="eastAsia"/>
        </w:rPr>
      </w:pPr>
    </w:p>
    <w:p w14:paraId="31BB609C" w14:textId="64B89A37" w:rsidR="007C74D3" w:rsidRDefault="007C74D3" w:rsidP="007C74D3">
      <w:pPr>
        <w:pStyle w:val="-RBNTc"/>
        <w:spacing w:before="156"/>
        <w:ind w:firstLine="480"/>
      </w:pPr>
      <w:r w:rsidRPr="007C74D3">
        <w:rPr>
          <w:rFonts w:hint="eastAsia"/>
        </w:rPr>
        <w:t>极大极小值搜索是一个深度优先的算法，当第二层第一个节点的子节点都计算好评分后，因为这层是</w:t>
      </w:r>
      <w:r w:rsidRPr="007C74D3">
        <w:t>MIN</w:t>
      </w:r>
      <w:r w:rsidRPr="007C74D3">
        <w:t>层，会选取子节点中最低的评分作为这个节点的评分，就是</w:t>
      </w:r>
      <w:r w:rsidRPr="007C74D3">
        <w:t>3</w:t>
      </w:r>
      <w:r w:rsidRPr="007C74D3">
        <w:t>。依次类推，第二层第二个节点评分为</w:t>
      </w:r>
      <w:r w:rsidRPr="007C74D3">
        <w:t>6</w:t>
      </w:r>
      <w:r w:rsidRPr="007C74D3">
        <w:t>，第三个节点为</w:t>
      </w:r>
      <w:r w:rsidRPr="007C74D3">
        <w:t>5</w:t>
      </w:r>
      <w:r w:rsidRPr="007C74D3">
        <w:t>。当</w:t>
      </w:r>
      <w:r w:rsidRPr="007C74D3">
        <w:lastRenderedPageBreak/>
        <w:t>第二层节点都获取到评分后，因为第一层是</w:t>
      </w:r>
      <w:r w:rsidRPr="007C74D3">
        <w:t>MAX</w:t>
      </w:r>
      <w:r w:rsidRPr="007C74D3">
        <w:t>层，会选取子节点中最高的评分作为这个节点的评分，就是第二层第二个节点的评分</w:t>
      </w:r>
      <w:r w:rsidRPr="007C74D3">
        <w:t>6</w:t>
      </w:r>
      <w:r w:rsidRPr="007C74D3">
        <w:t>，这个节点所代表的下棋位置对于</w:t>
      </w:r>
      <w:r w:rsidRPr="007C74D3">
        <w:t>AI</w:t>
      </w:r>
      <w:r w:rsidRPr="007C74D3">
        <w:t>来说就是最有利的。最后算法返回评分</w:t>
      </w:r>
      <w:r w:rsidRPr="007C74D3">
        <w:t>6</w:t>
      </w:r>
      <w:r w:rsidRPr="007C74D3">
        <w:t>和第二层第二个节点的下棋位置。</w:t>
      </w:r>
    </w:p>
    <w:p w14:paraId="1901173C" w14:textId="578D662D" w:rsidR="007C74D3" w:rsidRDefault="007C74D3" w:rsidP="007C74D3">
      <w:pPr>
        <w:pStyle w:val="-RBNT1"/>
        <w:spacing w:before="312" w:after="156"/>
      </w:pPr>
      <w:bookmarkStart w:id="3" w:name="_Toc104908941"/>
      <w:r w:rsidRPr="00530766">
        <w:rPr>
          <w:rFonts w:hint="eastAsia"/>
        </w:rPr>
        <w:t>alpha</w:t>
      </w:r>
      <w:r w:rsidRPr="00530766">
        <w:t>-</w:t>
      </w:r>
      <w:r w:rsidRPr="00530766">
        <w:rPr>
          <w:rFonts w:hint="eastAsia"/>
        </w:rPr>
        <w:t>beta</w:t>
      </w:r>
      <w:r w:rsidRPr="00530766">
        <w:rPr>
          <w:rFonts w:hint="eastAsia"/>
        </w:rPr>
        <w:t>剪枝优化</w:t>
      </w:r>
      <w:bookmarkEnd w:id="3"/>
    </w:p>
    <w:p w14:paraId="2AB0864D" w14:textId="77777777" w:rsidR="007C74D3" w:rsidRDefault="007C74D3" w:rsidP="007C74D3">
      <w:pPr>
        <w:pStyle w:val="-RBNTc"/>
        <w:spacing w:before="156"/>
        <w:ind w:firstLine="480"/>
      </w:pPr>
      <w:r>
        <w:rPr>
          <w:rFonts w:hint="eastAsia"/>
        </w:rPr>
        <w:t>极大极小值搜索算法的缺点就是当博弈树的层数变大时，需要搜索的节点数目</w:t>
      </w:r>
      <w:proofErr w:type="gramStart"/>
      <w:r>
        <w:rPr>
          <w:rFonts w:hint="eastAsia"/>
        </w:rPr>
        <w:t>会指数级</w:t>
      </w:r>
      <w:proofErr w:type="gramEnd"/>
      <w:r>
        <w:rPr>
          <w:rFonts w:hint="eastAsia"/>
        </w:rPr>
        <w:t>增长。比如上面每一层的节点为</w:t>
      </w:r>
      <w:r>
        <w:t>50</w:t>
      </w:r>
      <w:r>
        <w:t>时，六层博弈树的节点就是</w:t>
      </w:r>
      <w:r>
        <w:t>50</w:t>
      </w:r>
      <w:r>
        <w:t>的</w:t>
      </w:r>
      <w:r>
        <w:t>6</w:t>
      </w:r>
      <w:r>
        <w:t>次方，运算时间会非常漫长。</w:t>
      </w:r>
    </w:p>
    <w:p w14:paraId="5E6D2D58" w14:textId="15B16144" w:rsidR="007C74D3" w:rsidRDefault="007C74D3" w:rsidP="007C74D3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在上面的例子中，我们会计算所有叶子节点的评分，但这个不是必要的。</w:t>
      </w:r>
    </w:p>
    <w:p w14:paraId="25216BC2" w14:textId="05B89824" w:rsidR="007C74D3" w:rsidRDefault="007C74D3" w:rsidP="007C74D3">
      <w:pPr>
        <w:pStyle w:val="-RBNTc"/>
        <w:spacing w:before="156"/>
        <w:ind w:firstLine="480"/>
        <w:rPr>
          <w:rFonts w:hint="eastAsia"/>
        </w:rPr>
      </w:pPr>
      <w:r>
        <w:t>Alpha-Beta</w:t>
      </w:r>
      <w:r>
        <w:t>剪枝就是用来将搜索树中不需要搜索的分支裁剪掉，以提高运算速度。基本的原理是：</w:t>
      </w:r>
    </w:p>
    <w:p w14:paraId="0E2FAB06" w14:textId="77777777" w:rsidR="007C74D3" w:rsidRDefault="007C74D3" w:rsidP="007C74D3">
      <w:pPr>
        <w:pStyle w:val="-RBNTc"/>
        <w:spacing w:before="156"/>
        <w:ind w:firstLine="480"/>
      </w:pPr>
      <w:r>
        <w:rPr>
          <w:rFonts w:hint="eastAsia"/>
        </w:rPr>
        <w:t>当一个</w:t>
      </w:r>
      <w:r>
        <w:t xml:space="preserve"> MIN </w:t>
      </w:r>
      <w:r>
        <w:t>层节点的</w:t>
      </w:r>
      <w:r>
        <w:t xml:space="preserve"> α</w:t>
      </w:r>
      <w:r>
        <w:t>值</w:t>
      </w:r>
      <w:r>
        <w:t xml:space="preserve"> ≤ β</w:t>
      </w:r>
      <w:r>
        <w:t>值时</w:t>
      </w:r>
      <w:r>
        <w:t xml:space="preserve"> </w:t>
      </w:r>
      <w:r>
        <w:t>，剪掉该节点的所有未搜索子节点</w:t>
      </w:r>
    </w:p>
    <w:p w14:paraId="55C0CBD6" w14:textId="77777777" w:rsidR="007C74D3" w:rsidRDefault="007C74D3" w:rsidP="007C74D3">
      <w:pPr>
        <w:pStyle w:val="-RBNTc"/>
        <w:spacing w:before="156"/>
        <w:ind w:firstLine="480"/>
      </w:pPr>
      <w:r>
        <w:rPr>
          <w:rFonts w:hint="eastAsia"/>
        </w:rPr>
        <w:t>当一个</w:t>
      </w:r>
      <w:r>
        <w:t xml:space="preserve"> MAX </w:t>
      </w:r>
      <w:r>
        <w:t>层节点的</w:t>
      </w:r>
      <w:r>
        <w:t xml:space="preserve"> α</w:t>
      </w:r>
      <w:r>
        <w:t>值</w:t>
      </w:r>
      <w:r>
        <w:t xml:space="preserve"> ≥ β</w:t>
      </w:r>
      <w:r>
        <w:t>值时</w:t>
      </w:r>
      <w:r>
        <w:t xml:space="preserve"> </w:t>
      </w:r>
      <w:r>
        <w:t>，剪掉该节点的所有未搜索子节点</w:t>
      </w:r>
    </w:p>
    <w:p w14:paraId="6058B598" w14:textId="77777777" w:rsidR="007C74D3" w:rsidRDefault="007C74D3" w:rsidP="007C74D3">
      <w:pPr>
        <w:pStyle w:val="-RBNTc"/>
        <w:spacing w:before="156"/>
        <w:ind w:firstLine="480"/>
      </w:pPr>
      <w:r>
        <w:rPr>
          <w:rFonts w:hint="eastAsia"/>
        </w:rPr>
        <w:t>其中α值是该层节点当前最有利的评分，β值是父节点当前的α值，根节点因为是</w:t>
      </w:r>
      <w:r>
        <w:t>MAX</w:t>
      </w:r>
      <w:r>
        <w:t>层，所以</w:t>
      </w:r>
      <w:r>
        <w:t xml:space="preserve"> β</w:t>
      </w:r>
      <w:r>
        <w:t>值</w:t>
      </w:r>
      <w:r>
        <w:t xml:space="preserve"> </w:t>
      </w:r>
      <w:r>
        <w:t>初始化为正无穷大</w:t>
      </w:r>
      <w:r>
        <w:t>(+∞)</w:t>
      </w:r>
      <w:r>
        <w:t>。</w:t>
      </w:r>
    </w:p>
    <w:p w14:paraId="6695BB50" w14:textId="23A6D25F" w:rsidR="007C74D3" w:rsidRDefault="007C74D3" w:rsidP="007C74D3">
      <w:pPr>
        <w:pStyle w:val="-RBNTc"/>
        <w:spacing w:before="156"/>
        <w:ind w:firstLine="480"/>
      </w:pPr>
      <w:r>
        <w:rPr>
          <w:rFonts w:hint="eastAsia"/>
        </w:rPr>
        <w:t>初始化节点的α值，如果是</w:t>
      </w:r>
      <w:r>
        <w:t>MAX</w:t>
      </w:r>
      <w:r>
        <w:t>层，初始化</w:t>
      </w:r>
      <w:r>
        <w:t>α</w:t>
      </w:r>
      <w:r>
        <w:t>值为负无穷大</w:t>
      </w:r>
      <w:r>
        <w:t>(-∞)</w:t>
      </w:r>
      <w:r>
        <w:t>，这样子节点的评分肯定比这个值大。如果是</w:t>
      </w:r>
      <w:r>
        <w:t>MIN</w:t>
      </w:r>
      <w:r>
        <w:t>层，初始化</w:t>
      </w:r>
      <w:r>
        <w:t>α</w:t>
      </w:r>
      <w:r>
        <w:t>值为正无穷大</w:t>
      </w:r>
      <w:r>
        <w:t>(+∞)</w:t>
      </w:r>
      <w:r>
        <w:t>，这样子节点的评分肯定比这个值小。</w:t>
      </w:r>
    </w:p>
    <w:p w14:paraId="51E145E6" w14:textId="31627C64" w:rsidR="005A2A76" w:rsidRDefault="005A2A76" w:rsidP="005A2A76">
      <w:pPr>
        <w:pStyle w:val="-RBNT1"/>
        <w:spacing w:before="312" w:after="156"/>
      </w:pPr>
      <w:bookmarkStart w:id="4" w:name="_Toc104908942"/>
      <w:r>
        <w:rPr>
          <w:rFonts w:hint="eastAsia"/>
        </w:rPr>
        <w:t>启发式评估</w:t>
      </w:r>
      <w:bookmarkEnd w:id="4"/>
    </w:p>
    <w:p w14:paraId="768568F3" w14:textId="77777777" w:rsidR="005A2A76" w:rsidRDefault="005A2A76" w:rsidP="005A2A76">
      <w:pPr>
        <w:pStyle w:val="-RBNTc"/>
        <w:spacing w:before="156"/>
        <w:ind w:firstLine="480"/>
      </w:pPr>
      <w:r>
        <w:rPr>
          <w:rFonts w:hint="eastAsia"/>
        </w:rPr>
        <w:t>影响</w:t>
      </w:r>
      <w:r>
        <w:t>alpha beta</w:t>
      </w:r>
      <w:r>
        <w:t>剪枝效率的关键，是要让评分高的位置更早的被搜索到，这样可以更快的进行剪枝。</w:t>
      </w:r>
    </w:p>
    <w:p w14:paraId="7718181A" w14:textId="6C418C65" w:rsidR="005A2A76" w:rsidRDefault="005A2A76" w:rsidP="005A2A76">
      <w:pPr>
        <w:pStyle w:val="-RBNTc"/>
        <w:spacing w:before="156"/>
        <w:ind w:firstLine="480"/>
      </w:pPr>
      <w:r>
        <w:rPr>
          <w:rFonts w:hint="eastAsia"/>
        </w:rPr>
        <w:t>通过启发式评估后，我们可以先预估</w:t>
      </w:r>
      <w:r>
        <w:rPr>
          <w:rFonts w:hint="eastAsia"/>
        </w:rPr>
        <w:t>子</w:t>
      </w:r>
      <w:r>
        <w:rPr>
          <w:rFonts w:hint="eastAsia"/>
        </w:rPr>
        <w:t>节点</w:t>
      </w:r>
      <w:r>
        <w:t>的评分，在生成博弈树时，通过调用子节点的前后顺序，就可以更快的进行剪枝。</w:t>
      </w:r>
    </w:p>
    <w:p w14:paraId="2A4AD7D4" w14:textId="29B3F53B" w:rsidR="005A2A76" w:rsidRDefault="005A2A76" w:rsidP="005A2A76">
      <w:pPr>
        <w:pStyle w:val="-RBNTc"/>
        <w:spacing w:before="156"/>
        <w:ind w:firstLine="480"/>
      </w:pPr>
      <w:r>
        <w:rPr>
          <w:rFonts w:hint="eastAsia"/>
        </w:rPr>
        <w:t>要实现这一点，就需要对每一个可以下的位置进行评分的预估，让预估分高的位置排在前面。目前采用的预估评分方法是对于一个空的位置，分别下白棋或黑棋，获取这个点四个方向能够形成的棋型，然后打分。</w:t>
      </w:r>
    </w:p>
    <w:p w14:paraId="77D399B1" w14:textId="5248373D" w:rsidR="005A2A76" w:rsidRDefault="00D5748F" w:rsidP="005A2A76">
      <w:pPr>
        <w:pStyle w:val="-RBNT1"/>
        <w:spacing w:before="312" w:after="156"/>
      </w:pPr>
      <w:bookmarkStart w:id="5" w:name="_Toc104908943"/>
      <w:r>
        <w:rPr>
          <w:rFonts w:hint="eastAsia"/>
        </w:rPr>
        <w:t>部分</w:t>
      </w:r>
      <w:r w:rsidR="005A2A76">
        <w:rPr>
          <w:rFonts w:hint="eastAsia"/>
        </w:rPr>
        <w:t>相关代码</w:t>
      </w:r>
      <w:bookmarkEnd w:id="5"/>
    </w:p>
    <w:p w14:paraId="48519A9A" w14:textId="77777777" w:rsidR="006B0BC3" w:rsidRDefault="006B0BC3" w:rsidP="006B0BC3">
      <w:pPr>
        <w:pStyle w:val="-RBNTf2"/>
        <w:spacing w:before="65474" w:after="624"/>
      </w:pPr>
      <w:r>
        <w:t xml:space="preserve">    def alpha_beta(self, board, turn, depth, alpha, beta):</w:t>
      </w:r>
    </w:p>
    <w:p w14:paraId="7DA4F369" w14:textId="77777777" w:rsidR="006B0BC3" w:rsidRDefault="006B0BC3" w:rsidP="006B0BC3">
      <w:pPr>
        <w:pStyle w:val="-RBNTf2"/>
        <w:spacing w:before="65474" w:after="624"/>
      </w:pPr>
      <w:r>
        <w:t xml:space="preserve">        # 如果深度小于等于0，直接返回</w:t>
      </w:r>
    </w:p>
    <w:p w14:paraId="3C1B11CF" w14:textId="77777777" w:rsidR="006B0BC3" w:rsidRDefault="006B0BC3" w:rsidP="006B0BC3">
      <w:pPr>
        <w:pStyle w:val="-RBNTf2"/>
        <w:spacing w:before="65474" w:after="624"/>
      </w:pPr>
      <w:r>
        <w:t xml:space="preserve">        if depth &lt;= 0:</w:t>
      </w:r>
    </w:p>
    <w:p w14:paraId="7587060B" w14:textId="77777777" w:rsidR="006B0BC3" w:rsidRDefault="006B0BC3" w:rsidP="006B0BC3">
      <w:pPr>
        <w:pStyle w:val="-RBNTf2"/>
        <w:spacing w:before="65474" w:after="624"/>
      </w:pPr>
      <w:r>
        <w:t xml:space="preserve">            score = self.min_max(board, turn)</w:t>
      </w:r>
    </w:p>
    <w:p w14:paraId="57FFB7A6" w14:textId="77777777" w:rsidR="006B0BC3" w:rsidRDefault="006B0BC3" w:rsidP="006B0BC3">
      <w:pPr>
        <w:pStyle w:val="-RBNTf2"/>
        <w:spacing w:before="65474" w:after="624"/>
      </w:pPr>
      <w:r>
        <w:t xml:space="preserve">            return score</w:t>
      </w:r>
    </w:p>
    <w:p w14:paraId="08354BA0" w14:textId="77777777" w:rsidR="006B0BC3" w:rsidRDefault="006B0BC3" w:rsidP="006B0BC3">
      <w:pPr>
        <w:pStyle w:val="-RBNTf2"/>
        <w:spacing w:before="65474" w:after="624"/>
      </w:pPr>
      <w:r>
        <w:t xml:space="preserve">        score = self.min_max(board, turn)</w:t>
      </w:r>
    </w:p>
    <w:p w14:paraId="7FA2F750" w14:textId="77777777" w:rsidR="006B0BC3" w:rsidRDefault="006B0BC3" w:rsidP="006B0BC3">
      <w:pPr>
        <w:pStyle w:val="-RBNTf2"/>
        <w:spacing w:before="65474" w:after="624"/>
      </w:pPr>
      <w:r>
        <w:t xml:space="preserve">        # 产生必胜情况，直接返回</w:t>
      </w:r>
    </w:p>
    <w:p w14:paraId="29F6AF20" w14:textId="77777777" w:rsidR="006B0BC3" w:rsidRDefault="006B0BC3" w:rsidP="006B0BC3">
      <w:pPr>
        <w:pStyle w:val="-RBNTf2"/>
        <w:spacing w:before="65474" w:after="624"/>
      </w:pPr>
      <w:r>
        <w:t xml:space="preserve">        if abs(score) &gt;= 9999 and depth &lt; self.max_depth:</w:t>
      </w:r>
    </w:p>
    <w:p w14:paraId="77A92A39" w14:textId="77777777" w:rsidR="006B0BC3" w:rsidRDefault="006B0BC3" w:rsidP="006B0BC3">
      <w:pPr>
        <w:pStyle w:val="-RBNTf2"/>
        <w:spacing w:before="65474" w:after="624"/>
      </w:pPr>
      <w:r>
        <w:t xml:space="preserve">            return score</w:t>
      </w:r>
    </w:p>
    <w:p w14:paraId="2FC5D77A" w14:textId="77777777" w:rsidR="006B0BC3" w:rsidRDefault="006B0BC3" w:rsidP="006B0BC3">
      <w:pPr>
        <w:pStyle w:val="-RBNTf2"/>
        <w:spacing w:before="65474" w:after="624"/>
      </w:pPr>
      <w:r>
        <w:t xml:space="preserve">        moves = self.genmove(board)</w:t>
      </w:r>
    </w:p>
    <w:p w14:paraId="53E82615" w14:textId="77777777" w:rsidR="006B0BC3" w:rsidRDefault="006B0BC3" w:rsidP="006B0BC3">
      <w:pPr>
        <w:pStyle w:val="-RBNTf2"/>
        <w:spacing w:before="65474" w:after="624"/>
      </w:pPr>
      <w:r>
        <w:t xml:space="preserve">        bestmove = None</w:t>
      </w:r>
    </w:p>
    <w:p w14:paraId="0C09C767" w14:textId="77777777" w:rsidR="006B0BC3" w:rsidRDefault="006B0BC3" w:rsidP="006B0BC3">
      <w:pPr>
        <w:pStyle w:val="-RBNTf2"/>
        <w:spacing w:before="65474" w:after="624"/>
      </w:pPr>
      <w:r>
        <w:lastRenderedPageBreak/>
        <w:t xml:space="preserve">        for score, row, col in moves:</w:t>
      </w:r>
    </w:p>
    <w:p w14:paraId="6E3370BD" w14:textId="77777777" w:rsidR="006B0BC3" w:rsidRDefault="006B0BC3" w:rsidP="006B0BC3">
      <w:pPr>
        <w:pStyle w:val="-RBNTf2"/>
        <w:spacing w:before="65474" w:after="624"/>
      </w:pPr>
      <w:r>
        <w:t xml:space="preserve">            board[row][col] = turn</w:t>
      </w:r>
    </w:p>
    <w:p w14:paraId="4678F6F3" w14:textId="77777777" w:rsidR="006B0BC3" w:rsidRDefault="006B0BC3" w:rsidP="006B0BC3">
      <w:pPr>
        <w:pStyle w:val="-RBNTf2"/>
        <w:spacing w:before="65474" w:after="624"/>
      </w:pPr>
      <w:r>
        <w:t xml:space="preserve">            nturn = (turn + 1) % 2</w:t>
      </w:r>
    </w:p>
    <w:p w14:paraId="29A69E86" w14:textId="77777777" w:rsidR="006B0BC3" w:rsidRDefault="006B0BC3" w:rsidP="006B0BC3">
      <w:pPr>
        <w:pStyle w:val="-RBNTf2"/>
        <w:spacing w:before="65474" w:after="624"/>
      </w:pPr>
      <w:r>
        <w:t xml:space="preserve">            score = - self.alpha_beta(board, nturn, depth - 1, -beta, -alpha)</w:t>
      </w:r>
    </w:p>
    <w:p w14:paraId="781C30C6" w14:textId="77777777" w:rsidR="006B0BC3" w:rsidRDefault="006B0BC3" w:rsidP="006B0BC3">
      <w:pPr>
        <w:pStyle w:val="-RBNTf2"/>
        <w:spacing w:before="65474" w:after="624"/>
      </w:pPr>
      <w:r>
        <w:t xml:space="preserve">            board[row][col] = 3</w:t>
      </w:r>
    </w:p>
    <w:p w14:paraId="6C8821AD" w14:textId="77777777" w:rsidR="006B0BC3" w:rsidRDefault="006B0BC3" w:rsidP="006B0BC3">
      <w:pPr>
        <w:pStyle w:val="-RBNTf2"/>
        <w:spacing w:before="65474" w:after="624"/>
      </w:pPr>
      <w:r>
        <w:t xml:space="preserve">            if score &gt; alpha:</w:t>
      </w:r>
    </w:p>
    <w:p w14:paraId="3D80CC87" w14:textId="77777777" w:rsidR="006B0BC3" w:rsidRDefault="006B0BC3" w:rsidP="006B0BC3">
      <w:pPr>
        <w:pStyle w:val="-RBNTf2"/>
        <w:spacing w:before="65474" w:after="624"/>
      </w:pPr>
      <w:r>
        <w:t xml:space="preserve">                alpha = score</w:t>
      </w:r>
    </w:p>
    <w:p w14:paraId="1133396D" w14:textId="77777777" w:rsidR="006B0BC3" w:rsidRDefault="006B0BC3" w:rsidP="006B0BC3">
      <w:pPr>
        <w:pStyle w:val="-RBNTf2"/>
        <w:spacing w:before="65474" w:after="624"/>
      </w:pPr>
      <w:r>
        <w:t xml:space="preserve">                bestmove = (row, col)</w:t>
      </w:r>
    </w:p>
    <w:p w14:paraId="752ED107" w14:textId="77777777" w:rsidR="006B0BC3" w:rsidRDefault="006B0BC3" w:rsidP="006B0BC3">
      <w:pPr>
        <w:pStyle w:val="-RBNTf2"/>
        <w:spacing w:before="65474" w:after="624"/>
      </w:pPr>
      <w:r>
        <w:t xml:space="preserve">                if alpha &gt;= beta:</w:t>
      </w:r>
    </w:p>
    <w:p w14:paraId="2015EFDB" w14:textId="77777777" w:rsidR="006B0BC3" w:rsidRDefault="006B0BC3" w:rsidP="006B0BC3">
      <w:pPr>
        <w:pStyle w:val="-RBNTf2"/>
        <w:spacing w:before="65474" w:after="624"/>
      </w:pPr>
      <w:r>
        <w:t xml:space="preserve">                    break</w:t>
      </w:r>
    </w:p>
    <w:p w14:paraId="049F7735" w14:textId="77777777" w:rsidR="006B0BC3" w:rsidRDefault="006B0BC3" w:rsidP="006B0BC3">
      <w:pPr>
        <w:pStyle w:val="-RBNTf2"/>
        <w:spacing w:before="65474" w:after="624"/>
      </w:pPr>
      <w:r>
        <w:t xml:space="preserve">        # 保存得分最好的走法</w:t>
      </w:r>
    </w:p>
    <w:p w14:paraId="74ACED24" w14:textId="77777777" w:rsidR="006B0BC3" w:rsidRDefault="006B0BC3" w:rsidP="006B0BC3">
      <w:pPr>
        <w:pStyle w:val="-RBNTf2"/>
        <w:spacing w:before="65474" w:after="624"/>
      </w:pPr>
      <w:r>
        <w:t xml:space="preserve">        if depth == self.maxdepth and bestmove:</w:t>
      </w:r>
    </w:p>
    <w:p w14:paraId="29126375" w14:textId="77777777" w:rsidR="006B0BC3" w:rsidRDefault="006B0BC3" w:rsidP="006B0BC3">
      <w:pPr>
        <w:pStyle w:val="-RBNTf2"/>
        <w:spacing w:before="65474" w:after="624"/>
      </w:pPr>
      <w:r>
        <w:t xml:space="preserve">            self.move = bestmove</w:t>
      </w:r>
    </w:p>
    <w:p w14:paraId="417E5034" w14:textId="77777777" w:rsidR="006B0BC3" w:rsidRDefault="006B0BC3" w:rsidP="006B0BC3">
      <w:pPr>
        <w:pStyle w:val="-RBNTf2"/>
        <w:spacing w:before="65474" w:after="624"/>
      </w:pPr>
      <w:r>
        <w:t xml:space="preserve">        return alpha</w:t>
      </w:r>
    </w:p>
    <w:p w14:paraId="25D7A66C" w14:textId="77777777" w:rsidR="006B0BC3" w:rsidRDefault="006B0BC3" w:rsidP="006B0BC3">
      <w:pPr>
        <w:pStyle w:val="-RBNTf2"/>
        <w:spacing w:before="65474" w:after="624"/>
      </w:pPr>
    </w:p>
    <w:p w14:paraId="5D18344E" w14:textId="77777777" w:rsidR="006B0BC3" w:rsidRDefault="006B0BC3" w:rsidP="006B0BC3">
      <w:pPr>
        <w:pStyle w:val="-RBNTf2"/>
        <w:spacing w:before="65474" w:after="624"/>
      </w:pPr>
      <w:r>
        <w:t xml:space="preserve">    def get_bestmove(self, board, turn, depth=4):</w:t>
      </w:r>
    </w:p>
    <w:p w14:paraId="049B8196" w14:textId="77777777" w:rsidR="006B0BC3" w:rsidRDefault="006B0BC3" w:rsidP="006B0BC3">
      <w:pPr>
        <w:pStyle w:val="-RBNTf2"/>
        <w:spacing w:before="65474" w:after="624"/>
      </w:pPr>
      <w:r>
        <w:t xml:space="preserve">        self.max_depth = depth</w:t>
      </w:r>
    </w:p>
    <w:p w14:paraId="5CC70486" w14:textId="77777777" w:rsidR="006B0BC3" w:rsidRDefault="006B0BC3" w:rsidP="006B0BC3">
      <w:pPr>
        <w:pStyle w:val="-RBNTf2"/>
        <w:spacing w:before="65474" w:after="624"/>
      </w:pPr>
      <w:r>
        <w:t xml:space="preserve">        self.move = None</w:t>
      </w:r>
    </w:p>
    <w:p w14:paraId="5A0568E3" w14:textId="77777777" w:rsidR="006B0BC3" w:rsidRDefault="006B0BC3" w:rsidP="006B0BC3">
      <w:pPr>
        <w:pStyle w:val="-RBNTf2"/>
        <w:spacing w:before="65474" w:after="624"/>
      </w:pPr>
      <w:r>
        <w:t xml:space="preserve">        score = self.alpha_beta(board, turn, depth=4, alpha=-0x7fffffff, beta=0x7fffffff)</w:t>
      </w:r>
    </w:p>
    <w:p w14:paraId="1C95AEFF" w14:textId="77777777" w:rsidR="006B0BC3" w:rsidRDefault="006B0BC3" w:rsidP="006B0BC3">
      <w:pPr>
        <w:pStyle w:val="-RBNTf2"/>
        <w:spacing w:before="65474" w:after="624"/>
      </w:pPr>
      <w:r>
        <w:t xml:space="preserve">        if abs(score) &gt; 8000:</w:t>
      </w:r>
    </w:p>
    <w:p w14:paraId="35674102" w14:textId="77777777" w:rsidR="006B0BC3" w:rsidRDefault="006B0BC3" w:rsidP="006B0BC3">
      <w:pPr>
        <w:pStyle w:val="-RBNTf2"/>
        <w:spacing w:before="65474" w:after="624"/>
      </w:pPr>
      <w:r>
        <w:t xml:space="preserve">            self.maxdepth = depth</w:t>
      </w:r>
    </w:p>
    <w:p w14:paraId="5535B16F" w14:textId="77777777" w:rsidR="006B0BC3" w:rsidRDefault="006B0BC3" w:rsidP="006B0BC3">
      <w:pPr>
        <w:pStyle w:val="-RBNTf2"/>
        <w:spacing w:before="65474" w:after="624"/>
      </w:pPr>
      <w:r>
        <w:t xml:space="preserve">            score = self.alpha_beta(board, turn, depth=4, alpha=-0x7fffffff, beta=0x7fffffff)</w:t>
      </w:r>
    </w:p>
    <w:p w14:paraId="5A6F43C6" w14:textId="07E4C2A6" w:rsidR="005A2A76" w:rsidRPr="006B0BC3" w:rsidRDefault="006B0BC3" w:rsidP="006B0BC3">
      <w:pPr>
        <w:pStyle w:val="-RBNTf2"/>
        <w:spacing w:before="65474" w:after="624"/>
        <w:rPr>
          <w:rFonts w:hint="eastAsia"/>
        </w:rPr>
      </w:pPr>
      <w:r>
        <w:t xml:space="preserve">        return self.move[0], self.move[1]</w:t>
      </w:r>
    </w:p>
    <w:p w14:paraId="201713A1" w14:textId="08A8FEA1" w:rsidR="00C30074" w:rsidRDefault="00530766" w:rsidP="00C30074">
      <w:pPr>
        <w:pStyle w:val="-RBNT0"/>
        <w:spacing w:before="312" w:after="156"/>
        <w:jc w:val="left"/>
      </w:pPr>
      <w:bookmarkStart w:id="6" w:name="_Toc104908944"/>
      <w:r>
        <w:rPr>
          <w:rFonts w:hint="eastAsia"/>
        </w:rPr>
        <w:t>代码模块的功能划分与描述</w:t>
      </w:r>
      <w:r w:rsidR="00C30074">
        <w:rPr>
          <w:rFonts w:hint="eastAsia"/>
        </w:rPr>
        <w:t>：</w:t>
      </w:r>
      <w:bookmarkEnd w:id="6"/>
    </w:p>
    <w:p w14:paraId="563D1FCF" w14:textId="63F914E8" w:rsidR="006B0BC3" w:rsidRDefault="006B0BC3" w:rsidP="006B0BC3">
      <w:pPr>
        <w:pStyle w:val="-RBNTf0"/>
      </w:pPr>
      <w:r>
        <w:rPr>
          <w:noProof/>
        </w:rPr>
        <w:drawing>
          <wp:inline distT="0" distB="0" distL="0" distR="0" wp14:anchorId="32AEEED8" wp14:editId="7C0DB0A1">
            <wp:extent cx="2850127" cy="11583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826" w14:textId="601235FF" w:rsidR="006B0BC3" w:rsidRPr="006B0BC3" w:rsidRDefault="006B0BC3" w:rsidP="006B0BC3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整个项目一共分成四个文件，</w:t>
      </w:r>
      <w:r>
        <w:rPr>
          <w:rFonts w:hint="eastAsia"/>
        </w:rPr>
        <w:t>Evaluate.py</w:t>
      </w:r>
      <w:r>
        <w:rPr>
          <w:rFonts w:hint="eastAsia"/>
        </w:rPr>
        <w:t>里面定义了一个</w:t>
      </w:r>
      <w:r>
        <w:rPr>
          <w:rFonts w:hint="eastAsia"/>
        </w:rPr>
        <w:t>Evaluate</w:t>
      </w:r>
      <w:r>
        <w:rPr>
          <w:rFonts w:hint="eastAsia"/>
        </w:rPr>
        <w:t>类，封装了二阶段设计的评估函数；</w:t>
      </w:r>
      <w:r>
        <w:t>P</w:t>
      </w:r>
      <w:r>
        <w:rPr>
          <w:rFonts w:hint="eastAsia"/>
        </w:rPr>
        <w:t>layers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里面定义了</w:t>
      </w:r>
      <w:r>
        <w:rPr>
          <w:rFonts w:hint="eastAsia"/>
        </w:rPr>
        <w:t>Human</w:t>
      </w:r>
      <w:r>
        <w:rPr>
          <w:rFonts w:hint="eastAsia"/>
        </w:rPr>
        <w:t>类和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类，封装了玩家下棋和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下棋的一些操作；</w:t>
      </w:r>
      <w:r>
        <w:rPr>
          <w:rFonts w:hint="eastAsia"/>
        </w:rPr>
        <w:t>Game.py</w:t>
      </w:r>
      <w:r>
        <w:rPr>
          <w:rFonts w:hint="eastAsia"/>
        </w:rPr>
        <w:t>里面定义了</w:t>
      </w:r>
      <w:r>
        <w:t>G</w:t>
      </w:r>
      <w:r>
        <w:rPr>
          <w:rFonts w:hint="eastAsia"/>
        </w:rPr>
        <w:t>ame</w:t>
      </w:r>
      <w:r>
        <w:rPr>
          <w:rFonts w:hint="eastAsia"/>
        </w:rPr>
        <w:t>类，实现了整个五子棋</w:t>
      </w:r>
      <w:r w:rsidR="003B1BFA">
        <w:rPr>
          <w:rFonts w:hint="eastAsia"/>
        </w:rPr>
        <w:t>的游戏逻辑；</w:t>
      </w:r>
      <w:r w:rsidR="003B1BFA">
        <w:rPr>
          <w:rFonts w:hint="eastAsia"/>
        </w:rPr>
        <w:t>main</w:t>
      </w:r>
      <w:r w:rsidR="003B1BFA">
        <w:t>.</w:t>
      </w:r>
      <w:r w:rsidR="003B1BFA">
        <w:rPr>
          <w:rFonts w:hint="eastAsia"/>
        </w:rPr>
        <w:t>py</w:t>
      </w:r>
      <w:r w:rsidR="003B1BFA">
        <w:rPr>
          <w:rFonts w:hint="eastAsia"/>
        </w:rPr>
        <w:t>是提供的最终接口，在里面有一些常量，可以通过修改这些常量来进行一些个性化的操作（比如定义棋盘大小等）。</w:t>
      </w:r>
    </w:p>
    <w:p w14:paraId="3A35EC61" w14:textId="30B32C28" w:rsidR="003D6301" w:rsidRDefault="00391AA8" w:rsidP="00391AA8">
      <w:pPr>
        <w:pStyle w:val="-RBNT0"/>
        <w:numPr>
          <w:ilvl w:val="0"/>
          <w:numId w:val="0"/>
        </w:numPr>
        <w:spacing w:before="312" w:after="156"/>
        <w:jc w:val="both"/>
      </w:pPr>
      <w:bookmarkStart w:id="7" w:name="_Toc104908945"/>
      <w:r>
        <w:rPr>
          <w:rFonts w:hint="eastAsia"/>
        </w:rPr>
        <w:t>4</w:t>
      </w:r>
      <w:r>
        <w:t xml:space="preserve">. </w:t>
      </w:r>
      <w:r w:rsidR="00530766">
        <w:rPr>
          <w:rFonts w:hint="eastAsia"/>
        </w:rPr>
        <w:t>实现效果</w:t>
      </w:r>
      <w:r>
        <w:rPr>
          <w:rFonts w:hint="eastAsia"/>
        </w:rPr>
        <w:t>：</w:t>
      </w:r>
      <w:bookmarkEnd w:id="7"/>
    </w:p>
    <w:p w14:paraId="3F7B4CA0" w14:textId="5155971F" w:rsidR="007B5E85" w:rsidRDefault="003B1BFA" w:rsidP="007B5E85">
      <w:pPr>
        <w:pStyle w:val="-RBNTc"/>
        <w:spacing w:before="156"/>
        <w:ind w:firstLine="480"/>
      </w:pPr>
      <w:r>
        <w:rPr>
          <w:rFonts w:hint="eastAsia"/>
        </w:rPr>
        <w:t>直接运行</w:t>
      </w:r>
      <w:r>
        <w:rPr>
          <w:rFonts w:hint="eastAsia"/>
        </w:rPr>
        <w:t>main.py</w:t>
      </w:r>
      <w:r>
        <w:rPr>
          <w:rFonts w:hint="eastAsia"/>
        </w:rPr>
        <w:t>文件就可实现人机对弈。</w:t>
      </w:r>
    </w:p>
    <w:p w14:paraId="5B9365B7" w14:textId="66025508" w:rsidR="003B1BFA" w:rsidRDefault="003B1BFA" w:rsidP="007B5E85">
      <w:pPr>
        <w:pStyle w:val="-RBNTc"/>
        <w:spacing w:before="156"/>
        <w:ind w:firstLine="480"/>
      </w:pPr>
      <w:r>
        <w:rPr>
          <w:noProof/>
        </w:rPr>
        <w:lastRenderedPageBreak/>
        <w:drawing>
          <wp:inline distT="0" distB="0" distL="0" distR="0" wp14:anchorId="22C488B2" wp14:editId="226DB696">
            <wp:extent cx="5274310" cy="3351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B1F" w14:textId="792971C4" w:rsidR="003B1BFA" w:rsidRDefault="003B1BFA" w:rsidP="007B5E85">
      <w:pPr>
        <w:pStyle w:val="-RBNTc"/>
        <w:spacing w:before="156"/>
        <w:ind w:firstLine="480"/>
      </w:pPr>
    </w:p>
    <w:p w14:paraId="45FE6E81" w14:textId="0F69D912" w:rsidR="003B1BFA" w:rsidRPr="007B5E85" w:rsidRDefault="003B1BFA" w:rsidP="007B5E85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经过测试，发现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可以打败一些新手或经验不足的玩家，但不能</w:t>
      </w:r>
      <w:r w:rsidR="00D5748F">
        <w:rPr>
          <w:rFonts w:hint="eastAsia"/>
        </w:rPr>
        <w:t>战胜一些经验丰富的玩家。但相比二阶段的</w:t>
      </w:r>
      <w:r w:rsidR="00D5748F">
        <w:rPr>
          <w:rFonts w:hint="eastAsia"/>
        </w:rPr>
        <w:t>A</w:t>
      </w:r>
      <w:r w:rsidR="00D5748F">
        <w:t>I</w:t>
      </w:r>
      <w:r w:rsidR="00D5748F">
        <w:rPr>
          <w:rFonts w:hint="eastAsia"/>
        </w:rPr>
        <w:t>，胜率明显提高。</w:t>
      </w:r>
    </w:p>
    <w:sectPr w:rsidR="003B1BFA" w:rsidRPr="007B5E85" w:rsidSect="00EE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D0C3" w14:textId="77777777" w:rsidR="005A6ED5" w:rsidRDefault="005A6ED5" w:rsidP="00EE1C00">
      <w:r>
        <w:separator/>
      </w:r>
    </w:p>
  </w:endnote>
  <w:endnote w:type="continuationSeparator" w:id="0">
    <w:p w14:paraId="5DBC5417" w14:textId="77777777" w:rsidR="005A6ED5" w:rsidRDefault="005A6ED5" w:rsidP="00EE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  <w:font w:name="Helonia">
    <w:altName w:val="Calibri"/>
    <w:charset w:val="00"/>
    <w:family w:val="auto"/>
    <w:pitch w:val="variable"/>
    <w:sig w:usb0="80000027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ziu IosevkaCC SC">
    <w:altName w:val="微软雅黑"/>
    <w:charset w:val="86"/>
    <w:family w:val="modern"/>
    <w:pitch w:val="fixed"/>
    <w:sig w:usb0="E00002FF" w:usb1="7A4FFCFB" w:usb2="00040012" w:usb3="00000000" w:csb0="0004011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793952"/>
      <w:docPartObj>
        <w:docPartGallery w:val="Page Numbers (Bottom of Page)"/>
        <w:docPartUnique/>
      </w:docPartObj>
    </w:sdtPr>
    <w:sdtEndPr/>
    <w:sdtContent>
      <w:p w14:paraId="2F688FC0" w14:textId="6015E076" w:rsidR="00FC68D9" w:rsidRDefault="00FC68D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E9A58B" w14:textId="77777777" w:rsidR="00EE1C00" w:rsidRDefault="00EE1C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9493" w14:textId="77777777" w:rsidR="005A6ED5" w:rsidRDefault="005A6ED5" w:rsidP="00EE1C00">
      <w:r>
        <w:separator/>
      </w:r>
    </w:p>
  </w:footnote>
  <w:footnote w:type="continuationSeparator" w:id="0">
    <w:p w14:paraId="3A7D4636" w14:textId="77777777" w:rsidR="005A6ED5" w:rsidRDefault="005A6ED5" w:rsidP="00EE1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BB1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285B87"/>
    <w:multiLevelType w:val="hybridMultilevel"/>
    <w:tmpl w:val="EF2869B0"/>
    <w:lvl w:ilvl="0" w:tplc="42EA9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BB90DB8"/>
    <w:multiLevelType w:val="hybridMultilevel"/>
    <w:tmpl w:val="42B8ECF8"/>
    <w:lvl w:ilvl="0" w:tplc="7FF8F576">
      <w:start w:val="1"/>
      <w:numFmt w:val="decimal"/>
      <w:pStyle w:val="-RBNT"/>
      <w:lvlText w:val="表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B6E75"/>
    <w:multiLevelType w:val="multilevel"/>
    <w:tmpl w:val="B742E554"/>
    <w:lvl w:ilvl="0">
      <w:start w:val="1"/>
      <w:numFmt w:val="decimal"/>
      <w:pStyle w:val="-RBNT0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-RBNT1"/>
      <w:suff w:val="nothing"/>
      <w:lvlText w:val="%1.%2  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pStyle w:val="-RBNT2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-RBNT3"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-RBNT4"/>
      <w:suff w:val="nothing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-RBNT5"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-RBNT6"/>
      <w:suff w:val="nothing"/>
      <w:lvlText w:val="%1.%2.%3.%4.%5.%6.%7 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-RBNT7"/>
      <w:suff w:val="nothing"/>
      <w:lvlText w:val="%1.%2.%3.%4.%5.%6.%7.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-RBNT8"/>
      <w:suff w:val="nothing"/>
      <w:lvlText w:val="%1.%2.%3.%4.%5.%6.%7.%8.%9  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4350E27"/>
    <w:multiLevelType w:val="hybridMultilevel"/>
    <w:tmpl w:val="7CFE801E"/>
    <w:lvl w:ilvl="0" w:tplc="E9B42B42">
      <w:start w:val="1"/>
      <w:numFmt w:val="decimal"/>
      <w:pStyle w:val="-RBNT9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506F8"/>
    <w:multiLevelType w:val="hybridMultilevel"/>
    <w:tmpl w:val="2DA2F786"/>
    <w:lvl w:ilvl="0" w:tplc="1952DEAE">
      <w:start w:val="1"/>
      <w:numFmt w:val="decimal"/>
      <w:pStyle w:val="-RBNTa"/>
      <w:lvlText w:val="图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4031B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4351927">
    <w:abstractNumId w:val="2"/>
  </w:num>
  <w:num w:numId="2" w16cid:durableId="1014110157">
    <w:abstractNumId w:val="4"/>
  </w:num>
  <w:num w:numId="3" w16cid:durableId="2111004343">
    <w:abstractNumId w:val="3"/>
  </w:num>
  <w:num w:numId="4" w16cid:durableId="1111246143">
    <w:abstractNumId w:val="5"/>
  </w:num>
  <w:num w:numId="5" w16cid:durableId="1899047899">
    <w:abstractNumId w:val="0"/>
  </w:num>
  <w:num w:numId="6" w16cid:durableId="1403674354">
    <w:abstractNumId w:val="6"/>
  </w:num>
  <w:num w:numId="7" w16cid:durableId="13110196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5"/>
    <w:rsid w:val="00004376"/>
    <w:rsid w:val="000178F2"/>
    <w:rsid w:val="000456E6"/>
    <w:rsid w:val="00075B9E"/>
    <w:rsid w:val="00091DE4"/>
    <w:rsid w:val="000D0EC0"/>
    <w:rsid w:val="00125A8B"/>
    <w:rsid w:val="00135E59"/>
    <w:rsid w:val="00144EFA"/>
    <w:rsid w:val="00146527"/>
    <w:rsid w:val="001509AB"/>
    <w:rsid w:val="00172529"/>
    <w:rsid w:val="001732AD"/>
    <w:rsid w:val="001C0F77"/>
    <w:rsid w:val="001C73B1"/>
    <w:rsid w:val="001E3B4E"/>
    <w:rsid w:val="00211872"/>
    <w:rsid w:val="0022689B"/>
    <w:rsid w:val="00240FAA"/>
    <w:rsid w:val="002614AC"/>
    <w:rsid w:val="00267CF0"/>
    <w:rsid w:val="00296918"/>
    <w:rsid w:val="002A4224"/>
    <w:rsid w:val="002F7465"/>
    <w:rsid w:val="00315D35"/>
    <w:rsid w:val="003275E0"/>
    <w:rsid w:val="003540A5"/>
    <w:rsid w:val="00391AA8"/>
    <w:rsid w:val="003A4877"/>
    <w:rsid w:val="003B1BFA"/>
    <w:rsid w:val="003B53F4"/>
    <w:rsid w:val="003C19A8"/>
    <w:rsid w:val="003D6301"/>
    <w:rsid w:val="003F485D"/>
    <w:rsid w:val="00404358"/>
    <w:rsid w:val="00416A2E"/>
    <w:rsid w:val="004344DF"/>
    <w:rsid w:val="004372A5"/>
    <w:rsid w:val="00443816"/>
    <w:rsid w:val="00476F4D"/>
    <w:rsid w:val="004C6DEA"/>
    <w:rsid w:val="004F5D04"/>
    <w:rsid w:val="00511665"/>
    <w:rsid w:val="00523AEE"/>
    <w:rsid w:val="00530766"/>
    <w:rsid w:val="005344F0"/>
    <w:rsid w:val="00547ACB"/>
    <w:rsid w:val="005778C9"/>
    <w:rsid w:val="005A2A76"/>
    <w:rsid w:val="005A6ED5"/>
    <w:rsid w:val="005B411C"/>
    <w:rsid w:val="005B70D4"/>
    <w:rsid w:val="0061469E"/>
    <w:rsid w:val="00673E11"/>
    <w:rsid w:val="00673FD8"/>
    <w:rsid w:val="006B0BC3"/>
    <w:rsid w:val="006B33FF"/>
    <w:rsid w:val="006C5CEE"/>
    <w:rsid w:val="006F26E0"/>
    <w:rsid w:val="007424F9"/>
    <w:rsid w:val="00742964"/>
    <w:rsid w:val="0075018D"/>
    <w:rsid w:val="007938A7"/>
    <w:rsid w:val="007A40CA"/>
    <w:rsid w:val="007B5E85"/>
    <w:rsid w:val="007C74D3"/>
    <w:rsid w:val="0080497D"/>
    <w:rsid w:val="008065B4"/>
    <w:rsid w:val="00814C95"/>
    <w:rsid w:val="00871BAC"/>
    <w:rsid w:val="008B443F"/>
    <w:rsid w:val="008D1690"/>
    <w:rsid w:val="008F61ED"/>
    <w:rsid w:val="00925F0A"/>
    <w:rsid w:val="0092797F"/>
    <w:rsid w:val="0094187C"/>
    <w:rsid w:val="009766B1"/>
    <w:rsid w:val="009802AF"/>
    <w:rsid w:val="009A3F89"/>
    <w:rsid w:val="009B7278"/>
    <w:rsid w:val="009C0211"/>
    <w:rsid w:val="009D61F6"/>
    <w:rsid w:val="00A02AE3"/>
    <w:rsid w:val="00A05A9D"/>
    <w:rsid w:val="00A52B38"/>
    <w:rsid w:val="00A624AD"/>
    <w:rsid w:val="00A64CED"/>
    <w:rsid w:val="00A97E45"/>
    <w:rsid w:val="00AB3BCF"/>
    <w:rsid w:val="00AE0470"/>
    <w:rsid w:val="00B02FCB"/>
    <w:rsid w:val="00B04E2B"/>
    <w:rsid w:val="00B27736"/>
    <w:rsid w:val="00B47C67"/>
    <w:rsid w:val="00B91124"/>
    <w:rsid w:val="00BA22C6"/>
    <w:rsid w:val="00BA3652"/>
    <w:rsid w:val="00BC41F5"/>
    <w:rsid w:val="00BF21CF"/>
    <w:rsid w:val="00C30074"/>
    <w:rsid w:val="00C33D30"/>
    <w:rsid w:val="00C37E64"/>
    <w:rsid w:val="00C575D7"/>
    <w:rsid w:val="00C760A1"/>
    <w:rsid w:val="00C80B04"/>
    <w:rsid w:val="00C87D33"/>
    <w:rsid w:val="00C90F7B"/>
    <w:rsid w:val="00CA5D0C"/>
    <w:rsid w:val="00CB4C44"/>
    <w:rsid w:val="00CD3290"/>
    <w:rsid w:val="00CD69CF"/>
    <w:rsid w:val="00CF66F9"/>
    <w:rsid w:val="00D058D9"/>
    <w:rsid w:val="00D20D51"/>
    <w:rsid w:val="00D35DAA"/>
    <w:rsid w:val="00D5748F"/>
    <w:rsid w:val="00D82962"/>
    <w:rsid w:val="00D970FE"/>
    <w:rsid w:val="00DB7D6F"/>
    <w:rsid w:val="00DC7828"/>
    <w:rsid w:val="00DF5CCA"/>
    <w:rsid w:val="00E119E3"/>
    <w:rsid w:val="00E371CB"/>
    <w:rsid w:val="00E37C14"/>
    <w:rsid w:val="00EA549A"/>
    <w:rsid w:val="00EA588C"/>
    <w:rsid w:val="00ED6AEA"/>
    <w:rsid w:val="00EE177B"/>
    <w:rsid w:val="00EE1C00"/>
    <w:rsid w:val="00EF294E"/>
    <w:rsid w:val="00F038D3"/>
    <w:rsid w:val="00F20F38"/>
    <w:rsid w:val="00F53E26"/>
    <w:rsid w:val="00F625F7"/>
    <w:rsid w:val="00F75C1A"/>
    <w:rsid w:val="00F812AA"/>
    <w:rsid w:val="00FC68D9"/>
    <w:rsid w:val="00FF04B7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3A78B"/>
  <w15:chartTrackingRefBased/>
  <w15:docId w15:val="{3603B95E-0214-4F38-B291-C744BCCD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(CN)"/>
    <w:uiPriority w:val="99"/>
    <w:semiHidden/>
    <w:rsid w:val="00A624AD"/>
  </w:style>
  <w:style w:type="paragraph" w:styleId="1">
    <w:name w:val="heading 1"/>
    <w:basedOn w:val="a"/>
    <w:next w:val="a"/>
    <w:link w:val="10"/>
    <w:autoRedefine/>
    <w:uiPriority w:val="99"/>
    <w:semiHidden/>
    <w:rsid w:val="00EA588C"/>
    <w:pPr>
      <w:numPr>
        <w:numId w:val="6"/>
      </w:numPr>
      <w:spacing w:line="360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semiHidden/>
    <w:qFormat/>
    <w:rsid w:val="00D8296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qFormat/>
    <w:rsid w:val="00D8296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semiHidden/>
    <w:qFormat/>
    <w:rsid w:val="00D8296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RBNTb">
    <w:name w:val="编号-RBNT"/>
    <w:next w:val="-RBNTc"/>
    <w:uiPriority w:val="1"/>
    <w:qFormat/>
    <w:rsid w:val="003C19A8"/>
    <w:pPr>
      <w:jc w:val="right"/>
    </w:pPr>
    <w:rPr>
      <w:rFonts w:ascii="DejaVu Sans" w:eastAsia="华文宋体" w:hAnsi="DejaVu Sans" w:cs="Times New Roman"/>
      <w:sz w:val="28"/>
      <w:szCs w:val="24"/>
    </w:rPr>
  </w:style>
  <w:style w:type="paragraph" w:customStyle="1" w:styleId="-RBNTd">
    <w:name w:val="标题-RBNT"/>
    <w:next w:val="-RBNTc"/>
    <w:qFormat/>
    <w:rsid w:val="00EA588C"/>
    <w:pPr>
      <w:spacing w:beforeLines="50" w:before="50" w:afterLines="50" w:after="50" w:line="288" w:lineRule="auto"/>
      <w:jc w:val="center"/>
    </w:pPr>
    <w:rPr>
      <w:rFonts w:ascii="Calisto MT" w:eastAsia="黑体" w:hAnsi="Calisto MT" w:cs="Times New Roman"/>
      <w:b/>
      <w:sz w:val="44"/>
      <w:szCs w:val="24"/>
    </w:rPr>
  </w:style>
  <w:style w:type="paragraph" w:styleId="TOC">
    <w:name w:val="TOC Heading"/>
    <w:next w:val="-RBNTc"/>
    <w:uiPriority w:val="39"/>
    <w:qFormat/>
    <w:rsid w:val="00CF66F9"/>
    <w:pPr>
      <w:keepNext/>
      <w:keepLines/>
      <w:pageBreakBefore/>
      <w:widowControl/>
      <w:spacing w:before="240" w:line="259" w:lineRule="auto"/>
      <w:jc w:val="center"/>
    </w:pPr>
    <w:rPr>
      <w:rFonts w:ascii="黑体" w:eastAsia="黑体" w:hAnsi="黑体" w:cstheme="majorBidi"/>
      <w:kern w:val="0"/>
      <w:sz w:val="36"/>
      <w:szCs w:val="32"/>
      <w:lang w:eastAsia="en-US"/>
    </w:rPr>
  </w:style>
  <w:style w:type="paragraph" w:customStyle="1" w:styleId="-RBNTe">
    <w:name w:val="院系名称、专业、班级、学生姓名等-RBNT"/>
    <w:next w:val="-RBNTc"/>
    <w:uiPriority w:val="2"/>
    <w:qFormat/>
    <w:rsid w:val="008065B4"/>
    <w:pPr>
      <w:spacing w:line="360" w:lineRule="auto"/>
      <w:ind w:leftChars="600" w:left="600"/>
    </w:pPr>
    <w:rPr>
      <w:rFonts w:ascii="DejaVu Sans Condensed" w:eastAsia="黑体" w:hAnsi="DejaVu Sans Condensed" w:cs="Times New Roman"/>
      <w:sz w:val="32"/>
      <w:szCs w:val="24"/>
    </w:rPr>
  </w:style>
  <w:style w:type="paragraph" w:styleId="TOC2">
    <w:name w:val="toc 2"/>
    <w:basedOn w:val="a"/>
    <w:next w:val="a"/>
    <w:autoRedefine/>
    <w:uiPriority w:val="39"/>
    <w:rsid w:val="008065B4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A549A"/>
    <w:pPr>
      <w:tabs>
        <w:tab w:val="left" w:pos="1260"/>
        <w:tab w:val="right" w:leader="dot" w:pos="8296"/>
      </w:tabs>
      <w:ind w:leftChars="400" w:left="840"/>
    </w:pPr>
  </w:style>
  <w:style w:type="character" w:customStyle="1" w:styleId="10">
    <w:name w:val="标题 1 字符"/>
    <w:basedOn w:val="a0"/>
    <w:link w:val="1"/>
    <w:uiPriority w:val="99"/>
    <w:semiHidden/>
    <w:rsid w:val="00673FD8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1">
    <w:name w:val="toc 1"/>
    <w:basedOn w:val="a"/>
    <w:next w:val="a"/>
    <w:autoRedefine/>
    <w:uiPriority w:val="39"/>
    <w:rsid w:val="00A624AD"/>
    <w:pPr>
      <w:tabs>
        <w:tab w:val="right" w:leader="dot" w:pos="8296"/>
      </w:tabs>
    </w:pPr>
  </w:style>
  <w:style w:type="table" w:styleId="a3">
    <w:name w:val="Table Grid"/>
    <w:basedOn w:val="a1"/>
    <w:uiPriority w:val="39"/>
    <w:rsid w:val="00EF2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RBNT0">
    <w:name w:val="一级有号-RBNT"/>
    <w:next w:val="-RBNTc"/>
    <w:link w:val="-RBNTChar"/>
    <w:uiPriority w:val="4"/>
    <w:qFormat/>
    <w:rsid w:val="00A97E45"/>
    <w:pPr>
      <w:keepLines/>
      <w:numPr>
        <w:numId w:val="3"/>
      </w:numPr>
      <w:spacing w:beforeLines="100" w:before="100" w:afterLines="50" w:after="50" w:line="400" w:lineRule="exact"/>
      <w:jc w:val="center"/>
      <w:outlineLvl w:val="0"/>
    </w:pPr>
    <w:rPr>
      <w:rFonts w:ascii="Helonia" w:eastAsia="黑体" w:hAnsi="Helonia" w:cstheme="majorBidi"/>
      <w:bCs/>
      <w:kern w:val="44"/>
      <w:sz w:val="30"/>
      <w:szCs w:val="28"/>
    </w:rPr>
  </w:style>
  <w:style w:type="character" w:customStyle="1" w:styleId="-RBNTChar">
    <w:name w:val="一级有号-RBNT Char"/>
    <w:basedOn w:val="10"/>
    <w:link w:val="-RBNT0"/>
    <w:uiPriority w:val="4"/>
    <w:rsid w:val="00A97E45"/>
    <w:rPr>
      <w:rFonts w:ascii="Helonia" w:eastAsia="黑体" w:hAnsi="Helonia" w:cstheme="majorBidi"/>
      <w:b w:val="0"/>
      <w:bCs/>
      <w:kern w:val="44"/>
      <w:sz w:val="30"/>
      <w:szCs w:val="28"/>
    </w:rPr>
  </w:style>
  <w:style w:type="paragraph" w:customStyle="1" w:styleId="-RBNTf">
    <w:name w:val="一级无号-RBNT"/>
    <w:next w:val="-RBNTc"/>
    <w:uiPriority w:val="4"/>
    <w:qFormat/>
    <w:rsid w:val="00A97E45"/>
    <w:pPr>
      <w:keepLines/>
      <w:spacing w:beforeLines="100" w:before="100" w:afterLines="50" w:after="50" w:line="400" w:lineRule="exact"/>
      <w:contextualSpacing/>
      <w:jc w:val="center"/>
      <w:outlineLvl w:val="0"/>
    </w:pPr>
    <w:rPr>
      <w:rFonts w:ascii="Helonia" w:eastAsia="黑体" w:hAnsi="Helonia" w:cstheme="majorBidi"/>
      <w:kern w:val="44"/>
      <w:sz w:val="30"/>
      <w:szCs w:val="28"/>
    </w:rPr>
  </w:style>
  <w:style w:type="character" w:customStyle="1" w:styleId="20">
    <w:name w:val="标题 2 字符"/>
    <w:basedOn w:val="a0"/>
    <w:link w:val="2"/>
    <w:uiPriority w:val="99"/>
    <w:semiHidden/>
    <w:rsid w:val="00A97E45"/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111111">
    <w:name w:val="Outline List 1"/>
    <w:basedOn w:val="a2"/>
    <w:uiPriority w:val="99"/>
    <w:semiHidden/>
    <w:unhideWhenUsed/>
    <w:rsid w:val="00D35DAA"/>
    <w:pPr>
      <w:numPr>
        <w:numId w:val="5"/>
      </w:numPr>
    </w:pPr>
  </w:style>
  <w:style w:type="character" w:styleId="a4">
    <w:name w:val="Unresolved Mention"/>
    <w:basedOn w:val="a0"/>
    <w:uiPriority w:val="99"/>
    <w:semiHidden/>
    <w:unhideWhenUsed/>
    <w:rsid w:val="00C33D3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9"/>
    <w:semiHidden/>
    <w:rsid w:val="00A97E45"/>
    <w:rPr>
      <w:b/>
      <w:bCs/>
      <w:sz w:val="32"/>
      <w:szCs w:val="32"/>
    </w:rPr>
  </w:style>
  <w:style w:type="paragraph" w:customStyle="1" w:styleId="-RBNT1">
    <w:name w:val="二级-RBNT"/>
    <w:next w:val="-RBNTc"/>
    <w:link w:val="-RBNTChar0"/>
    <w:uiPriority w:val="5"/>
    <w:qFormat/>
    <w:rsid w:val="00673FD8"/>
    <w:pPr>
      <w:keepLines/>
      <w:numPr>
        <w:ilvl w:val="1"/>
        <w:numId w:val="3"/>
      </w:numPr>
      <w:snapToGrid w:val="0"/>
      <w:spacing w:beforeLines="100" w:before="100" w:afterLines="50" w:after="50"/>
      <w:outlineLvl w:val="1"/>
    </w:pPr>
    <w:rPr>
      <w:rFonts w:ascii="Helonia" w:eastAsia="黑体" w:hAnsi="Helonia" w:cstheme="majorBidi"/>
      <w:bCs/>
      <w:sz w:val="24"/>
      <w:szCs w:val="26"/>
    </w:rPr>
  </w:style>
  <w:style w:type="character" w:customStyle="1" w:styleId="-RBNTChar0">
    <w:name w:val="二级-RBNT Char"/>
    <w:basedOn w:val="20"/>
    <w:link w:val="-RBNT1"/>
    <w:uiPriority w:val="5"/>
    <w:rsid w:val="00A97E45"/>
    <w:rPr>
      <w:rFonts w:ascii="Helonia" w:eastAsia="黑体" w:hAnsi="Helonia" w:cstheme="majorBidi"/>
      <w:b w:val="0"/>
      <w:bCs/>
      <w:sz w:val="24"/>
      <w:szCs w:val="26"/>
    </w:rPr>
  </w:style>
  <w:style w:type="character" w:customStyle="1" w:styleId="40">
    <w:name w:val="标题 4 字符"/>
    <w:basedOn w:val="a0"/>
    <w:link w:val="4"/>
    <w:uiPriority w:val="99"/>
    <w:semiHidden/>
    <w:rsid w:val="00A97E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-RBNT2">
    <w:name w:val="三级-RBNT"/>
    <w:basedOn w:val="-RBNT1"/>
    <w:next w:val="-RBNTc"/>
    <w:link w:val="-RBNTChar1"/>
    <w:uiPriority w:val="6"/>
    <w:qFormat/>
    <w:rsid w:val="00A97E45"/>
    <w:pPr>
      <w:numPr>
        <w:ilvl w:val="2"/>
      </w:numPr>
      <w:outlineLvl w:val="2"/>
    </w:pPr>
    <w:rPr>
      <w:bCs w:val="0"/>
      <w:szCs w:val="24"/>
    </w:rPr>
  </w:style>
  <w:style w:type="character" w:customStyle="1" w:styleId="-RBNTChar1">
    <w:name w:val="三级-RBNT Char"/>
    <w:basedOn w:val="30"/>
    <w:link w:val="-RBNT2"/>
    <w:uiPriority w:val="6"/>
    <w:rsid w:val="00A97E45"/>
    <w:rPr>
      <w:rFonts w:ascii="Helonia" w:eastAsia="黑体" w:hAnsi="Helonia" w:cstheme="majorBidi"/>
      <w:b w:val="0"/>
      <w:bCs w:val="0"/>
      <w:sz w:val="24"/>
      <w:szCs w:val="24"/>
    </w:rPr>
  </w:style>
  <w:style w:type="paragraph" w:customStyle="1" w:styleId="-RBNT3">
    <w:name w:val="四级-RBNT"/>
    <w:basedOn w:val="-RBNT1"/>
    <w:next w:val="-RBNTc"/>
    <w:link w:val="-RBNTChar2"/>
    <w:uiPriority w:val="7"/>
    <w:qFormat/>
    <w:rsid w:val="00A97E45"/>
    <w:pPr>
      <w:numPr>
        <w:ilvl w:val="3"/>
      </w:numPr>
      <w:outlineLvl w:val="3"/>
    </w:pPr>
    <w:rPr>
      <w:bCs w:val="0"/>
      <w:iCs/>
      <w:szCs w:val="24"/>
    </w:rPr>
  </w:style>
  <w:style w:type="character" w:customStyle="1" w:styleId="-RBNTChar2">
    <w:name w:val="四级-RBNT Char"/>
    <w:basedOn w:val="40"/>
    <w:link w:val="-RBNT3"/>
    <w:uiPriority w:val="7"/>
    <w:rsid w:val="00A97E45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c">
    <w:name w:val="正文-RBNT"/>
    <w:basedOn w:val="a"/>
    <w:uiPriority w:val="3"/>
    <w:qFormat/>
    <w:rsid w:val="008F61ED"/>
    <w:pPr>
      <w:kinsoku w:val="0"/>
      <w:autoSpaceDE w:val="0"/>
      <w:snapToGrid w:val="0"/>
      <w:spacing w:beforeLines="50" w:before="5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f0">
    <w:name w:val="图-RBNT"/>
    <w:next w:val="-RBNTa"/>
    <w:uiPriority w:val="8"/>
    <w:qFormat/>
    <w:rsid w:val="00673E11"/>
    <w:pPr>
      <w:keepNext/>
      <w:keepLines/>
      <w:jc w:val="center"/>
    </w:pPr>
    <w:rPr>
      <w:rFonts w:ascii="Times New Roman" w:eastAsia="宋体" w:hAnsi="Times New Roman" w:cs="Times New Roman"/>
      <w:sz w:val="144"/>
      <w:szCs w:val="24"/>
    </w:rPr>
  </w:style>
  <w:style w:type="paragraph" w:customStyle="1" w:styleId="-RBNTa">
    <w:name w:val="图题-RBNT"/>
    <w:next w:val="-RBNTc"/>
    <w:uiPriority w:val="9"/>
    <w:qFormat/>
    <w:rsid w:val="00BF21CF"/>
    <w:pPr>
      <w:numPr>
        <w:numId w:val="4"/>
      </w:numPr>
      <w:spacing w:beforeLines="20" w:before="20" w:afterLines="50" w:after="5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">
    <w:name w:val="表头-RBNT"/>
    <w:next w:val="-RBNTf1"/>
    <w:uiPriority w:val="10"/>
    <w:qFormat/>
    <w:rsid w:val="00135E59"/>
    <w:pPr>
      <w:keepNext/>
      <w:keepLines/>
      <w:numPr>
        <w:numId w:val="1"/>
      </w:numPr>
      <w:kinsoku w:val="0"/>
      <w:autoSpaceDE w:val="0"/>
      <w:spacing w:beforeLines="50" w:before="50" w:afterLines="20" w:after="2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f1">
    <w:name w:val="表-RBNT"/>
    <w:uiPriority w:val="11"/>
    <w:qFormat/>
    <w:rsid w:val="00135E59"/>
    <w:pPr>
      <w:keepLines/>
      <w:autoSpaceDE w:val="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9">
    <w:name w:val="参考文献-RBNT"/>
    <w:uiPriority w:val="13"/>
    <w:qFormat/>
    <w:rsid w:val="0080497D"/>
    <w:pPr>
      <w:numPr>
        <w:numId w:val="2"/>
      </w:numPr>
      <w:suppressAutoHyphens/>
      <w:kinsoku w:val="0"/>
      <w:wordWrap w:val="0"/>
      <w:autoSpaceDE w:val="0"/>
      <w:autoSpaceDN w:val="0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-RBNT4">
    <w:name w:val="五级-RBNT"/>
    <w:basedOn w:val="-RBNT1"/>
    <w:next w:val="-RBNTc"/>
    <w:link w:val="-RBNTChar3"/>
    <w:uiPriority w:val="14"/>
    <w:qFormat/>
    <w:rsid w:val="00673FD8"/>
    <w:pPr>
      <w:numPr>
        <w:ilvl w:val="4"/>
      </w:numPr>
      <w:outlineLvl w:val="4"/>
    </w:pPr>
    <w:rPr>
      <w:bCs w:val="0"/>
      <w:iCs/>
      <w:szCs w:val="24"/>
    </w:rPr>
  </w:style>
  <w:style w:type="paragraph" w:customStyle="1" w:styleId="-RBNT5">
    <w:name w:val="六级-RBNT"/>
    <w:basedOn w:val="-RBNT1"/>
    <w:next w:val="-RBNTc"/>
    <w:link w:val="-RBNTChar4"/>
    <w:uiPriority w:val="15"/>
    <w:qFormat/>
    <w:rsid w:val="00A97E45"/>
    <w:pPr>
      <w:numPr>
        <w:ilvl w:val="5"/>
      </w:numPr>
      <w:outlineLvl w:val="5"/>
    </w:pPr>
    <w:rPr>
      <w:bCs w:val="0"/>
      <w:iCs/>
      <w:szCs w:val="24"/>
    </w:rPr>
  </w:style>
  <w:style w:type="paragraph" w:customStyle="1" w:styleId="-RBNT6">
    <w:name w:val="七级-RBNT"/>
    <w:basedOn w:val="-RBNT1"/>
    <w:next w:val="-RBNTc"/>
    <w:link w:val="-RBNTChar5"/>
    <w:uiPriority w:val="16"/>
    <w:qFormat/>
    <w:rsid w:val="00A624AD"/>
    <w:pPr>
      <w:numPr>
        <w:ilvl w:val="6"/>
      </w:numPr>
      <w:outlineLvl w:val="6"/>
    </w:pPr>
    <w:rPr>
      <w:bCs w:val="0"/>
      <w:iCs/>
      <w:szCs w:val="24"/>
    </w:rPr>
  </w:style>
  <w:style w:type="paragraph" w:customStyle="1" w:styleId="-RBNTf2">
    <w:name w:val="代码-RBNT"/>
    <w:uiPriority w:val="12"/>
    <w:qFormat/>
    <w:rsid w:val="00CD3290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EEAF6" w:themeFill="accent5" w:themeFillTint="33"/>
      <w:kinsoku w:val="0"/>
      <w:autoSpaceDE w:val="0"/>
      <w:autoSpaceDN w:val="0"/>
      <w:adjustRightInd w:val="0"/>
      <w:spacing w:beforeLines="-20" w:before="100" w:beforeAutospacing="1" w:afterLines="200" w:after="200" w:line="240" w:lineRule="exact"/>
      <w:contextualSpacing/>
      <w:jc w:val="left"/>
    </w:pPr>
    <w:rPr>
      <w:rFonts w:ascii="Inziu IosevkaCC SC" w:eastAsia="Inziu IosevkaCC SC" w:hAnsi="Inziu IosevkaCC SC"/>
      <w:noProof/>
    </w:rPr>
  </w:style>
  <w:style w:type="paragraph" w:styleId="a5">
    <w:name w:val="Balloon Text"/>
    <w:basedOn w:val="a"/>
    <w:link w:val="a6"/>
    <w:uiPriority w:val="99"/>
    <w:semiHidden/>
    <w:unhideWhenUsed/>
    <w:rsid w:val="00D8296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82962"/>
    <w:rPr>
      <w:sz w:val="18"/>
      <w:szCs w:val="18"/>
    </w:rPr>
  </w:style>
  <w:style w:type="character" w:customStyle="1" w:styleId="-RBNTChar3">
    <w:name w:val="五级-RBNT Char"/>
    <w:basedOn w:val="-RBNTChar0"/>
    <w:link w:val="-RBNT4"/>
    <w:uiPriority w:val="14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4">
    <w:name w:val="六级-RBNT Char"/>
    <w:basedOn w:val="-RBNTChar0"/>
    <w:link w:val="-RBNT5"/>
    <w:uiPriority w:val="15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5">
    <w:name w:val="七级-RBNT Char"/>
    <w:basedOn w:val="-RBNTChar0"/>
    <w:link w:val="-RBNT6"/>
    <w:uiPriority w:val="16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7">
    <w:name w:val="八级-RBNT"/>
    <w:basedOn w:val="-RBNT1"/>
    <w:next w:val="-RBNTc"/>
    <w:link w:val="-RBNTChar6"/>
    <w:uiPriority w:val="17"/>
    <w:qFormat/>
    <w:rsid w:val="00A624AD"/>
    <w:pPr>
      <w:numPr>
        <w:ilvl w:val="7"/>
      </w:numPr>
      <w:outlineLvl w:val="7"/>
    </w:pPr>
  </w:style>
  <w:style w:type="character" w:customStyle="1" w:styleId="-RBNTChar6">
    <w:name w:val="八级-RBNT Char"/>
    <w:basedOn w:val="-RBNTChar0"/>
    <w:link w:val="-RBNT7"/>
    <w:uiPriority w:val="17"/>
    <w:rsid w:val="00A624AD"/>
    <w:rPr>
      <w:rFonts w:ascii="Helonia" w:eastAsia="黑体" w:hAnsi="Helonia" w:cstheme="majorBidi"/>
      <w:b w:val="0"/>
      <w:bCs/>
      <w:sz w:val="24"/>
      <w:szCs w:val="26"/>
    </w:rPr>
  </w:style>
  <w:style w:type="paragraph" w:customStyle="1" w:styleId="-RBNT8">
    <w:name w:val="九级-RBNT"/>
    <w:basedOn w:val="-RBNT1"/>
    <w:next w:val="-RBNTc"/>
    <w:link w:val="-RBNTChar7"/>
    <w:uiPriority w:val="18"/>
    <w:qFormat/>
    <w:rsid w:val="00A624AD"/>
    <w:pPr>
      <w:numPr>
        <w:ilvl w:val="8"/>
      </w:numPr>
      <w:outlineLvl w:val="8"/>
    </w:pPr>
  </w:style>
  <w:style w:type="character" w:customStyle="1" w:styleId="-RBNTChar7">
    <w:name w:val="九级-RBNT Char"/>
    <w:basedOn w:val="-RBNTChar0"/>
    <w:link w:val="-RBNT8"/>
    <w:uiPriority w:val="18"/>
    <w:rsid w:val="009C0211"/>
    <w:rPr>
      <w:rFonts w:ascii="Helonia" w:eastAsia="黑体" w:hAnsi="Helonia" w:cstheme="majorBidi"/>
      <w:b w:val="0"/>
      <w:bCs/>
      <w:sz w:val="24"/>
      <w:szCs w:val="26"/>
    </w:rPr>
  </w:style>
  <w:style w:type="paragraph" w:styleId="a7">
    <w:name w:val="Date"/>
    <w:basedOn w:val="a"/>
    <w:next w:val="a"/>
    <w:link w:val="a8"/>
    <w:uiPriority w:val="99"/>
    <w:semiHidden/>
    <w:unhideWhenUsed/>
    <w:rsid w:val="00D8296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82962"/>
    <w:rPr>
      <w:szCs w:val="21"/>
    </w:rPr>
  </w:style>
  <w:style w:type="character" w:styleId="a9">
    <w:name w:val="FollowedHyperlink"/>
    <w:basedOn w:val="a0"/>
    <w:uiPriority w:val="99"/>
    <w:semiHidden/>
    <w:unhideWhenUsed/>
    <w:rsid w:val="00D82962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rsid w:val="00D829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3FD8"/>
    <w:rPr>
      <w:sz w:val="18"/>
      <w:szCs w:val="18"/>
    </w:rPr>
  </w:style>
  <w:style w:type="paragraph" w:styleId="ac">
    <w:name w:val="header"/>
    <w:basedOn w:val="a"/>
    <w:link w:val="ad"/>
    <w:uiPriority w:val="99"/>
    <w:rsid w:val="00D8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73FD8"/>
    <w:rPr>
      <w:sz w:val="18"/>
      <w:szCs w:val="18"/>
    </w:rPr>
  </w:style>
  <w:style w:type="character" w:styleId="ae">
    <w:name w:val="Hyperlink"/>
    <w:basedOn w:val="a0"/>
    <w:uiPriority w:val="99"/>
    <w:rsid w:val="00CF66F9"/>
    <w:rPr>
      <w:rFonts w:ascii="Californian FB" w:eastAsia="华文仿宋" w:hAnsi="Californian FB"/>
      <w:caps w:val="0"/>
      <w:smallCaps w:val="0"/>
      <w:strike w:val="0"/>
      <w:dstrike w:val="0"/>
      <w:vanish w:val="0"/>
      <w:color w:val="4472C4" w:themeColor="accent1"/>
      <w:sz w:val="24"/>
      <w:u w:val="single"/>
      <w:vertAlign w:val="baseline"/>
    </w:rPr>
  </w:style>
  <w:style w:type="character" w:styleId="af">
    <w:name w:val="line number"/>
    <w:basedOn w:val="a0"/>
    <w:uiPriority w:val="99"/>
    <w:semiHidden/>
    <w:unhideWhenUsed/>
    <w:rsid w:val="00D82962"/>
  </w:style>
  <w:style w:type="table" w:customStyle="1" w:styleId="RBNT">
    <w:name w:val="RBNT三线表"/>
    <w:basedOn w:val="a1"/>
    <w:uiPriority w:val="99"/>
    <w:rsid w:val="00EF294E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</w:style>
  <w:style w:type="paragraph" w:customStyle="1" w:styleId="Default">
    <w:name w:val="Default"/>
    <w:rsid w:val="00BC41F5"/>
    <w:pPr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68;&#23383;&#31995;&#32479;&#35774;&#35745;&#22522;&#30784;\&#23454;&#39564;&#35838;\211300063_&#24352;&#36816;&#21513;_&#23454;&#39564;&#20108;\RBNT_pa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0BC5-BB32-4A2C-A2F7-32958C1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RBNT_paper</Template>
  <TotalTime>161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运吉</cp:lastModifiedBy>
  <cp:revision>7</cp:revision>
  <cp:lastPrinted>2022-05-31T09:04:00Z</cp:lastPrinted>
  <dcterms:created xsi:type="dcterms:W3CDTF">2022-05-06T09:18:00Z</dcterms:created>
  <dcterms:modified xsi:type="dcterms:W3CDTF">2022-05-31T09:05:00Z</dcterms:modified>
</cp:coreProperties>
</file>